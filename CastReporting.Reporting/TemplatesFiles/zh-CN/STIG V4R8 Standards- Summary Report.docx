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7F323CAC" w:rsidR="00CB4A2C" w:rsidRDefault="00CE440F" w:rsidP="002638B2">
          <w:pPr>
            <w:pStyle w:val="NoSpacing"/>
            <w:ind w:right="657"/>
          </w:pPr>
          <w:r w:rsidRPr="00B1237A">
            <w:rPr>
              <w:rFonts w:ascii="Tahoma" w:hAnsi="Tahoma" w:cs="Tahoma"/>
              <w:noProof/>
            </w:rPr>
            <w:drawing>
              <wp:anchor distT="0" distB="0" distL="114300" distR="114300" simplePos="0" relativeHeight="251685888" behindDoc="1" locked="0" layoutInCell="1" allowOverlap="1" wp14:anchorId="634316E7" wp14:editId="7FF3A64D">
                <wp:simplePos x="0" y="0"/>
                <wp:positionH relativeFrom="margin">
                  <wp:posOffset>3985260</wp:posOffset>
                </wp:positionH>
                <wp:positionV relativeFrom="paragraph">
                  <wp:posOffset>46990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973B1" w:rsidRDefault="00C973B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973B1" w:rsidRDefault="00C973B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CD8E5A2" w:rsidR="00C973B1" w:rsidRDefault="00331E5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A96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331E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6CD8E5A2" w:rsidR="00C973B1" w:rsidRDefault="00331E5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0A96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331E58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A07FAED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480E39A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241801EA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200FDEA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45797" w14:textId="2940BED4" w:rsidR="007E0A96" w:rsidRDefault="007E0A96" w:rsidP="007E0A96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</w:pPr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应用安全与开发</w:t>
                                </w:r>
                                <w:r w:rsidR="00686AA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的</w:t>
                                </w:r>
                              </w:p>
                              <w:p w14:paraId="50FD87B7" w14:textId="33E59FC3" w:rsidR="00C973B1" w:rsidRDefault="00686AA6" w:rsidP="007E0A96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r w:rsidR="007E0A96"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技术实施指南</w:t>
                                </w:r>
                              </w:p>
                              <w:p w14:paraId="7292F85A" w14:textId="548CAE8F" w:rsidR="009F58D1" w:rsidRPr="00C973B1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1633BDDC" w:rsidR="00C973B1" w:rsidRPr="007E0A96" w:rsidRDefault="007E0A96" w:rsidP="00C973B1">
                                <w:pPr>
                                  <w:ind w:left="0" w:right="2178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  <w:t>总结报告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F22DA61" w14:textId="6831DF3A" w:rsidR="00C973B1" w:rsidRDefault="007E0A96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="00C973B1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 w:rsidR="00C973B1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="00C973B1"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6720827E" w14:textId="2ED3923D" w:rsidR="00C973B1" w:rsidRDefault="008409BD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7E0A96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C973B1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67411AB9" w14:textId="5D85A58A" w:rsidR="00C973B1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" filled="f" stroked="f" strokeweight=".5pt">
                    <v:textbox inset="0,0,0,0">
                      <w:txbxContent>
                        <w:p w14:paraId="1C945797" w14:textId="2940BED4" w:rsidR="007E0A96" w:rsidRDefault="007E0A96" w:rsidP="007E0A96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</w:pPr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应用安全与开发</w:t>
                          </w:r>
                          <w:r w:rsidR="00686AA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的</w:t>
                          </w:r>
                        </w:p>
                        <w:p w14:paraId="50FD87B7" w14:textId="33E59FC3" w:rsidR="00C973B1" w:rsidRDefault="00686AA6" w:rsidP="007E0A96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32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安全</w:t>
                          </w:r>
                          <w:r w:rsidR="007E0A96"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技术实施指南</w:t>
                          </w:r>
                        </w:p>
                        <w:p w14:paraId="7292F85A" w14:textId="548CAE8F" w:rsidR="009F58D1" w:rsidRPr="00C973B1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  <w:t>STIG Ver 4 Release 8</w:t>
                          </w:r>
                        </w:p>
                        <w:p w14:paraId="5709D450" w14:textId="1633BDDC" w:rsidR="00C973B1" w:rsidRPr="007E0A96" w:rsidRDefault="007E0A96" w:rsidP="00C973B1">
                          <w:pPr>
                            <w:ind w:left="0" w:right="2178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  <w:t>总结报告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F22DA61" w14:textId="6831DF3A" w:rsidR="00C973B1" w:rsidRDefault="007E0A96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="00C973B1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 w:rsidR="00C973B1"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="00C973B1"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6720827E" w14:textId="2ED3923D" w:rsidR="00C973B1" w:rsidRDefault="008409BD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7E0A96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C973B1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67411AB9" w14:textId="5D85A58A" w:rsidR="00C973B1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78328959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21F5E5A2" wp14:editId="6ADB1801">
                    <wp:simplePos x="0" y="0"/>
                    <wp:positionH relativeFrom="column">
                      <wp:posOffset>-795130</wp:posOffset>
                    </wp:positionH>
                    <wp:positionV relativeFrom="paragraph">
                      <wp:posOffset>286246</wp:posOffset>
                    </wp:positionV>
                    <wp:extent cx="3188473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88473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781D2A" w14:textId="77777777" w:rsidR="007E0A96" w:rsidRPr="00F3760D" w:rsidRDefault="007E0A96" w:rsidP="007E0A96">
                                <w:pPr>
                                  <w:ind w:left="180"/>
                                  <w:jc w:val="left"/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星期</w:t>
                                </w:r>
                                <w:r w:rsidRPr="00C0579E">
                                  <w:rPr>
                                    <w:rFonts w:ascii="SimSun" w:eastAsia="SimSun" w:hAnsi="SimSun" w:cs="SimSun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C0579E">
                                  <w:rPr>
                                    <w:rFonts w:ascii="SimSun" w:eastAsia="SimSun" w:hAnsi="SimSun" w:cs="SimSun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 w:rsidRPr="00F3760D"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 xml:space="preserve">     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</w:t>
                                </w:r>
                                <w:r w:rsidRPr="00C0579E"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月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  <w:lang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</w:t>
                                </w:r>
                              </w:p>
                              <w:p w14:paraId="0F03929A" w14:textId="77777777" w:rsidR="007E0A96" w:rsidRPr="00F3760D" w:rsidRDefault="007E0A96" w:rsidP="007E0A9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1F5E5A2" id="Text Box 4" o:spid="_x0000_s1057" type="#_x0000_t202" alt="TEXT;TODAY_DATE" style="position:absolute;left:0;text-align:left;margin-left:-62.6pt;margin-top:22.55pt;width:251.05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" filled="f" stroked="f" strokeweight=".5pt">
                    <v:textbox>
                      <w:txbxContent>
                        <w:p w14:paraId="04781D2A" w14:textId="77777777" w:rsidR="007E0A96" w:rsidRPr="00F3760D" w:rsidRDefault="007E0A96" w:rsidP="007E0A96">
                          <w:pPr>
                            <w:ind w:left="180"/>
                            <w:jc w:val="left"/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星期</w:t>
                          </w:r>
                          <w:r w:rsidRPr="00C0579E">
                            <w:rPr>
                              <w:rFonts w:ascii="SimSun" w:eastAsia="SimSun" w:hAnsi="SimSun" w:cs="SimSun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C0579E">
                            <w:rPr>
                              <w:rFonts w:ascii="SimSun" w:eastAsia="SimSun" w:hAnsi="SimSun" w:cs="SimSun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Pr="00F3760D"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 xml:space="preserve">,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 xml:space="preserve">     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</w:t>
                          </w:r>
                          <w:r w:rsidRPr="00C0579E"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月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noProof/>
                              <w:color w:val="FFFFFF" w:themeColor="background1"/>
                              <w:sz w:val="36"/>
                              <w:szCs w:val="36"/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</w:t>
                          </w:r>
                        </w:p>
                        <w:p w14:paraId="0F03929A" w14:textId="77777777" w:rsidR="007E0A96" w:rsidRPr="00F3760D" w:rsidRDefault="007E0A96" w:rsidP="007E0A96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F51979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FC31B92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45C3D652">
                    <wp:simplePos x="0" y="0"/>
                    <wp:positionH relativeFrom="column">
                      <wp:posOffset>2648585</wp:posOffset>
                    </wp:positionH>
                    <wp:positionV relativeFrom="paragraph">
                      <wp:posOffset>226999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03D7BF71" w:rsidR="00C973B1" w:rsidRPr="00F3760D" w:rsidRDefault="007E0A96" w:rsidP="00324305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8" type="#_x0000_t202" alt="TEXT;APPLICATION_NAME" style="position:absolute;left:0;text-align:left;margin-left:208.55pt;margin-top:17.85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" filled="f" stroked="f" strokeweight=".5pt">
                    <v:textbox>
                      <w:txbxContent>
                        <w:p w14:paraId="350A7580" w14:textId="03D7BF71" w:rsidR="00C973B1" w:rsidRPr="00F3760D" w:rsidRDefault="007E0A96" w:rsidP="00324305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bookmarkStart w:id="1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3B057C64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0501F244">
                    <wp:simplePos x="0" y="0"/>
                    <wp:positionH relativeFrom="column">
                      <wp:posOffset>2648585</wp:posOffset>
                    </wp:positionH>
                    <wp:positionV relativeFrom="paragraph">
                      <wp:posOffset>246380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93C76" w14:textId="271F8BD0" w:rsidR="00C973B1" w:rsidRPr="00BA40D5" w:rsidRDefault="007E0A96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bookmarkStart w:id="2" w:name="_Hlk12295227"/>
                                <w:bookmarkStart w:id="3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2"/>
                                <w:bookmarkEnd w:id="3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9" type="#_x0000_t202" alt="TEXT;LAST_SNAPSHOT_VERSION" style="position:absolute;left:0;text-align:left;margin-left:208.55pt;margin-top:19.4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" filled="f" stroked="f" strokeweight=".5pt">
                    <v:textbox>
                      <w:txbxContent>
                        <w:p w14:paraId="57193C76" w14:textId="271F8BD0" w:rsidR="00C973B1" w:rsidRPr="00BA40D5" w:rsidRDefault="007E0A96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4C70EC8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232DB98D" w:rsidR="00CA74F4" w:rsidRPr="00CA74F4" w:rsidRDefault="007E0A96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10417B51">
                    <wp:simplePos x="0" y="0"/>
                    <wp:positionH relativeFrom="column">
                      <wp:posOffset>2647646</wp:posOffset>
                    </wp:positionH>
                    <wp:positionV relativeFrom="paragraph">
                      <wp:posOffset>12065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76419" w14:textId="0C9FC893" w:rsidR="00C973B1" w:rsidRPr="00F3760D" w:rsidRDefault="007E0A96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bookmarkStart w:id="6" w:name="_Hlk12295232"/>
                                <w:bookmarkStart w:id="7" w:name="_Hlk1229523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  <w:bookmarkEnd w:id="6"/>
                                <w:bookmarkEnd w:id="7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60" type="#_x0000_t202" alt="TEXT;CAST_VERSION" style="position:absolute;left:0;text-align:left;margin-left:208.5pt;margin-top:.9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" filled="f" stroked="f" strokeweight=".5pt">
                    <v:textbox>
                      <w:txbxContent>
                        <w:p w14:paraId="5C676419" w14:textId="0C9FC893" w:rsidR="00C973B1" w:rsidRPr="00F3760D" w:rsidRDefault="007E0A96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bookmarkStart w:id="8" w:name="_Hlk12295232"/>
                          <w:bookmarkStart w:id="9" w:name="_Hlk1229523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  <w:bookmarkEnd w:id="8"/>
                          <w:bookmarkEnd w:id="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331E58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10" w:name="Adresses"/>
      <w:bookmarkEnd w:id="1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6A1A52A1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1" w:name="_Toc12441703"/>
      <w:r w:rsidR="00360880">
        <w:rPr>
          <w:rFonts w:hint="eastAsia"/>
          <w:lang w:eastAsia="zh-CN"/>
        </w:rPr>
        <w:t>目录</w:t>
      </w:r>
      <w:bookmarkEnd w:id="11"/>
      <w:r w:rsidR="00020F50">
        <w:tab/>
      </w:r>
    </w:p>
    <w:p w14:paraId="5B36B68F" w14:textId="6B183F94" w:rsidR="002B0983" w:rsidRPr="00686CF2" w:rsidRDefault="00C9214B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fldChar w:fldCharType="begin"/>
      </w:r>
      <w:r w:rsidRPr="00686CF2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instrText xml:space="preserve"> TOC \o "1-4" </w:instrText>
      </w:r>
      <w:r w:rsidRPr="00686CF2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fldChar w:fldCharType="separate"/>
      </w:r>
      <w:r w:rsidR="002B0983" w:rsidRPr="00686CF2">
        <w:rPr>
          <w:rFonts w:hint="eastAsia"/>
          <w:b w:val="0"/>
          <w:noProof/>
          <w:lang w:eastAsia="zh-CN"/>
        </w:rPr>
        <w:t>目录</w:t>
      </w:r>
      <w:r w:rsidR="002B0983" w:rsidRPr="00686CF2">
        <w:rPr>
          <w:b w:val="0"/>
          <w:noProof/>
        </w:rPr>
        <w:tab/>
      </w:r>
      <w:r w:rsidR="002B0983" w:rsidRPr="00686CF2">
        <w:rPr>
          <w:b w:val="0"/>
          <w:noProof/>
        </w:rPr>
        <w:fldChar w:fldCharType="begin"/>
      </w:r>
      <w:r w:rsidR="002B0983" w:rsidRPr="00686CF2">
        <w:rPr>
          <w:b w:val="0"/>
          <w:noProof/>
        </w:rPr>
        <w:instrText xml:space="preserve"> PAGEREF _Toc12441703 \h </w:instrText>
      </w:r>
      <w:r w:rsidR="002B0983" w:rsidRPr="00686CF2">
        <w:rPr>
          <w:b w:val="0"/>
          <w:noProof/>
        </w:rPr>
      </w:r>
      <w:r w:rsidR="002B0983" w:rsidRPr="00686CF2">
        <w:rPr>
          <w:b w:val="0"/>
          <w:noProof/>
        </w:rPr>
        <w:fldChar w:fldCharType="separate"/>
      </w:r>
      <w:r w:rsidR="00842212">
        <w:rPr>
          <w:b w:val="0"/>
          <w:noProof/>
        </w:rPr>
        <w:t>2</w:t>
      </w:r>
      <w:r w:rsidR="002B0983" w:rsidRPr="00686CF2">
        <w:rPr>
          <w:b w:val="0"/>
          <w:noProof/>
        </w:rPr>
        <w:fldChar w:fldCharType="end"/>
      </w:r>
    </w:p>
    <w:p w14:paraId="5D067812" w14:textId="281506D1" w:rsidR="002B0983" w:rsidRPr="00686CF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686CF2">
        <w:rPr>
          <w:b w:val="0"/>
          <w:noProof/>
        </w:rPr>
        <w:t>1.</w:t>
      </w:r>
      <w:r w:rsidRPr="00686CF2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b w:val="0"/>
          <w:noProof/>
          <w:lang w:eastAsia="zh-CN"/>
        </w:rPr>
        <w:t>简介</w:t>
      </w:r>
      <w:r w:rsidRPr="00686CF2">
        <w:rPr>
          <w:b w:val="0"/>
          <w:noProof/>
        </w:rPr>
        <w:tab/>
      </w:r>
      <w:r w:rsidRPr="00686CF2">
        <w:rPr>
          <w:b w:val="0"/>
          <w:noProof/>
        </w:rPr>
        <w:fldChar w:fldCharType="begin"/>
      </w:r>
      <w:r w:rsidRPr="00686CF2">
        <w:rPr>
          <w:b w:val="0"/>
          <w:noProof/>
        </w:rPr>
        <w:instrText xml:space="preserve"> PAGEREF _Toc12441704 \h </w:instrText>
      </w:r>
      <w:r w:rsidRPr="00686CF2">
        <w:rPr>
          <w:b w:val="0"/>
          <w:noProof/>
        </w:rPr>
      </w:r>
      <w:r w:rsidRPr="00686CF2">
        <w:rPr>
          <w:b w:val="0"/>
          <w:noProof/>
        </w:rPr>
        <w:fldChar w:fldCharType="separate"/>
      </w:r>
      <w:r w:rsidR="00842212">
        <w:rPr>
          <w:b w:val="0"/>
          <w:noProof/>
        </w:rPr>
        <w:t>3</w:t>
      </w:r>
      <w:r w:rsidRPr="00686CF2">
        <w:rPr>
          <w:b w:val="0"/>
          <w:noProof/>
        </w:rPr>
        <w:fldChar w:fldCharType="end"/>
      </w:r>
    </w:p>
    <w:p w14:paraId="5C39287F" w14:textId="7BAADDDF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noProof/>
          <w:lang w:eastAsia="zh-CN"/>
        </w:rPr>
        <w:t>应用特征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_Toc12441705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3</w:t>
      </w:r>
      <w:r w:rsidRPr="00686CF2">
        <w:rPr>
          <w:noProof/>
        </w:rPr>
        <w:fldChar w:fldCharType="end"/>
      </w:r>
    </w:p>
    <w:p w14:paraId="17D387CD" w14:textId="7D4774A1" w:rsidR="002B0983" w:rsidRPr="00686CF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hAnsiTheme="minorHAnsi"/>
          <w:b w:val="0"/>
          <w:noProof/>
        </w:rPr>
        <w:t>2.</w:t>
      </w:r>
      <w:r w:rsidRPr="00686CF2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b w:val="0"/>
          <w:noProof/>
          <w:lang w:eastAsia="zh-CN"/>
        </w:rPr>
        <w:t>安全概述</w:t>
      </w:r>
      <w:r w:rsidRPr="00686CF2">
        <w:rPr>
          <w:b w:val="0"/>
          <w:noProof/>
        </w:rPr>
        <w:tab/>
      </w:r>
      <w:r w:rsidRPr="00686CF2">
        <w:rPr>
          <w:b w:val="0"/>
          <w:noProof/>
        </w:rPr>
        <w:fldChar w:fldCharType="begin"/>
      </w:r>
      <w:r w:rsidRPr="00686CF2">
        <w:rPr>
          <w:b w:val="0"/>
          <w:noProof/>
        </w:rPr>
        <w:instrText xml:space="preserve"> PAGEREF _Toc12441706 \h </w:instrText>
      </w:r>
      <w:r w:rsidRPr="00686CF2">
        <w:rPr>
          <w:b w:val="0"/>
          <w:noProof/>
        </w:rPr>
      </w:r>
      <w:r w:rsidRPr="00686CF2">
        <w:rPr>
          <w:b w:val="0"/>
          <w:noProof/>
        </w:rPr>
        <w:fldChar w:fldCharType="separate"/>
      </w:r>
      <w:r w:rsidR="00842212">
        <w:rPr>
          <w:b w:val="0"/>
          <w:noProof/>
        </w:rPr>
        <w:t>4</w:t>
      </w:r>
      <w:r w:rsidRPr="00686CF2">
        <w:rPr>
          <w:b w:val="0"/>
          <w:noProof/>
        </w:rPr>
        <w:fldChar w:fldCharType="end"/>
      </w:r>
    </w:p>
    <w:p w14:paraId="290D7A06" w14:textId="2092D51F" w:rsidR="002B0983" w:rsidRPr="00686CF2" w:rsidRDefault="002B0983">
      <w:pPr>
        <w:pStyle w:val="TOC2"/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eastAsia="Calibri"/>
          <w:noProof/>
          <w:lang w:val="fr-FR"/>
        </w:rPr>
        <w:t>STIG Ver 4 Release 8 Overview for ASD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_Toc12441707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4</w:t>
      </w:r>
      <w:r w:rsidRPr="00686CF2">
        <w:rPr>
          <w:noProof/>
        </w:rPr>
        <w:fldChar w:fldCharType="end"/>
      </w:r>
    </w:p>
    <w:p w14:paraId="050EF4A7" w14:textId="6B635E8F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eastAsia="Calibri"/>
          <w:noProof/>
        </w:rPr>
        <w:t>STIG Ver 4 Release 8 CAT I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_Toc12441708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5</w:t>
      </w:r>
      <w:r w:rsidRPr="00686CF2">
        <w:rPr>
          <w:noProof/>
        </w:rPr>
        <w:fldChar w:fldCharType="end"/>
      </w:r>
    </w:p>
    <w:p w14:paraId="29CC4E30" w14:textId="60E65E43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eastAsia="Calibri"/>
          <w:noProof/>
        </w:rPr>
        <w:t>STIG Ver 4 Release 8 CAT II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_Toc12441709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6</w:t>
      </w:r>
      <w:r w:rsidRPr="00686CF2">
        <w:rPr>
          <w:noProof/>
        </w:rPr>
        <w:fldChar w:fldCharType="end"/>
      </w:r>
    </w:p>
    <w:p w14:paraId="1DE03EA9" w14:textId="2622CE9D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eastAsia="Calibri"/>
          <w:noProof/>
        </w:rPr>
        <w:t>STIG Ver 4 Release 8 CAT III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_Toc12441710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7</w:t>
      </w:r>
      <w:r w:rsidRPr="00686CF2">
        <w:rPr>
          <w:noProof/>
        </w:rPr>
        <w:fldChar w:fldCharType="end"/>
      </w:r>
    </w:p>
    <w:p w14:paraId="3ED0AE37" w14:textId="2EFB9B7F" w:rsidR="002B0983" w:rsidRPr="00686CF2" w:rsidRDefault="002B0983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686CF2">
        <w:rPr>
          <w:b w:val="0"/>
          <w:noProof/>
        </w:rPr>
        <w:t>3.</w:t>
      </w:r>
      <w:r w:rsidRPr="00686CF2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b w:val="0"/>
          <w:noProof/>
          <w:lang w:eastAsia="zh-CN"/>
        </w:rPr>
        <w:t>附件</w:t>
      </w:r>
      <w:r w:rsidRPr="00686CF2">
        <w:rPr>
          <w:b w:val="0"/>
          <w:noProof/>
        </w:rPr>
        <w:tab/>
      </w:r>
      <w:r w:rsidRPr="00686CF2">
        <w:rPr>
          <w:b w:val="0"/>
          <w:noProof/>
        </w:rPr>
        <w:fldChar w:fldCharType="begin"/>
      </w:r>
      <w:r w:rsidRPr="00686CF2">
        <w:rPr>
          <w:b w:val="0"/>
          <w:noProof/>
        </w:rPr>
        <w:instrText xml:space="preserve"> PAGEREF _Toc12441711 \h </w:instrText>
      </w:r>
      <w:r w:rsidRPr="00686CF2">
        <w:rPr>
          <w:b w:val="0"/>
          <w:noProof/>
        </w:rPr>
      </w:r>
      <w:r w:rsidRPr="00686CF2">
        <w:rPr>
          <w:b w:val="0"/>
          <w:noProof/>
        </w:rPr>
        <w:fldChar w:fldCharType="separate"/>
      </w:r>
      <w:r w:rsidR="00842212">
        <w:rPr>
          <w:b w:val="0"/>
          <w:noProof/>
        </w:rPr>
        <w:t>8</w:t>
      </w:r>
      <w:r w:rsidRPr="00686CF2">
        <w:rPr>
          <w:b w:val="0"/>
          <w:noProof/>
        </w:rPr>
        <w:fldChar w:fldCharType="end"/>
      </w:r>
    </w:p>
    <w:p w14:paraId="66B83F22" w14:textId="77811296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noProof/>
          <w:lang w:eastAsia="zh-CN"/>
        </w:rPr>
        <w:t>关于</w:t>
      </w:r>
      <w:r w:rsidRPr="00686CF2">
        <w:rPr>
          <w:noProof/>
          <w:lang w:eastAsia="zh-CN"/>
        </w:rPr>
        <w:t>CAST</w:t>
      </w:r>
      <w:r w:rsidRPr="00686CF2">
        <w:rPr>
          <w:rFonts w:hint="eastAsia"/>
          <w:noProof/>
          <w:lang w:eastAsia="zh-CN"/>
        </w:rPr>
        <w:t>软件智能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_Toc12441712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8</w:t>
      </w:r>
      <w:r w:rsidRPr="00686CF2">
        <w:rPr>
          <w:noProof/>
        </w:rPr>
        <w:fldChar w:fldCharType="end"/>
      </w:r>
    </w:p>
    <w:p w14:paraId="455ADC4F" w14:textId="44A48685" w:rsidR="002B0983" w:rsidRPr="00686CF2" w:rsidRDefault="002B0983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686CF2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686CF2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686CF2">
        <w:rPr>
          <w:rFonts w:hint="eastAsia"/>
          <w:noProof/>
          <w:lang w:eastAsia="zh-CN"/>
        </w:rPr>
        <w:t>关于</w:t>
      </w:r>
      <w:r w:rsidRPr="00686CF2">
        <w:rPr>
          <w:noProof/>
          <w:lang w:eastAsia="zh-CN"/>
        </w:rPr>
        <w:t>CAST</w:t>
      </w:r>
      <w:r w:rsidRPr="00686CF2">
        <w:rPr>
          <w:rFonts w:hint="eastAsia"/>
          <w:noProof/>
          <w:lang w:eastAsia="zh-CN"/>
        </w:rPr>
        <w:t>安全</w:t>
      </w:r>
      <w:r w:rsidRPr="00686CF2">
        <w:rPr>
          <w:noProof/>
        </w:rPr>
        <w:tab/>
      </w:r>
      <w:r w:rsidRPr="00686CF2">
        <w:rPr>
          <w:noProof/>
        </w:rPr>
        <w:fldChar w:fldCharType="begin"/>
      </w:r>
      <w:r w:rsidRPr="00686CF2">
        <w:rPr>
          <w:noProof/>
        </w:rPr>
        <w:instrText xml:space="preserve"> PAGEREF _Toc12441713 \h </w:instrText>
      </w:r>
      <w:r w:rsidRPr="00686CF2">
        <w:rPr>
          <w:noProof/>
        </w:rPr>
      </w:r>
      <w:r w:rsidRPr="00686CF2">
        <w:rPr>
          <w:noProof/>
        </w:rPr>
        <w:fldChar w:fldCharType="separate"/>
      </w:r>
      <w:r w:rsidR="00842212">
        <w:rPr>
          <w:noProof/>
        </w:rPr>
        <w:t>8</w:t>
      </w:r>
      <w:r w:rsidRPr="00686CF2">
        <w:rPr>
          <w:noProof/>
        </w:rPr>
        <w:fldChar w:fldCharType="end"/>
      </w:r>
    </w:p>
    <w:p w14:paraId="31007FBA" w14:textId="2E284DA0" w:rsidR="00C9214B" w:rsidRPr="00B1237A" w:rsidRDefault="00C9214B" w:rsidP="002638B2">
      <w:pPr>
        <w:ind w:left="0" w:right="657"/>
        <w:rPr>
          <w:sz w:val="16"/>
          <w:szCs w:val="16"/>
        </w:rPr>
      </w:pPr>
      <w:r w:rsidRPr="00686CF2">
        <w:rPr>
          <w:rFonts w:asciiTheme="majorHAnsi" w:hAnsiTheme="majorHAnsi"/>
          <w:color w:val="404040" w:themeColor="text1" w:themeTint="BF"/>
          <w:sz w:val="22"/>
          <w:szCs w:val="16"/>
        </w:rPr>
        <w:fldChar w:fldCharType="end"/>
      </w:r>
    </w:p>
    <w:p w14:paraId="7B30C6D4" w14:textId="6880A308" w:rsidR="00874417" w:rsidRPr="00B1237A" w:rsidRDefault="00501474" w:rsidP="002638B2">
      <w:pPr>
        <w:pStyle w:val="Heading1"/>
        <w:ind w:right="657"/>
      </w:pPr>
      <w:bookmarkStart w:id="12" w:name="_Hlk12346516"/>
      <w:bookmarkStart w:id="13" w:name="_Toc12441704"/>
      <w:r>
        <w:rPr>
          <w:rFonts w:hint="eastAsia"/>
          <w:lang w:eastAsia="zh-CN"/>
        </w:rPr>
        <w:lastRenderedPageBreak/>
        <w:t>简介</w:t>
      </w:r>
      <w:bookmarkEnd w:id="13"/>
    </w:p>
    <w:p w14:paraId="0F9E79EC" w14:textId="5C8B634F" w:rsidR="008A5FE6" w:rsidRDefault="008A5FE6" w:rsidP="008A5FE6">
      <w:pPr>
        <w:spacing w:after="0" w:line="240" w:lineRule="auto"/>
        <w:ind w:right="657"/>
      </w:pPr>
      <w:bookmarkStart w:id="14" w:name="_Hlk530663297"/>
      <w:bookmarkEnd w:id="12"/>
    </w:p>
    <w:p w14:paraId="6A6DC582" w14:textId="42774A03" w:rsidR="00286C8A" w:rsidRDefault="00286C8A" w:rsidP="008A5FE6">
      <w:pPr>
        <w:spacing w:after="0" w:line="240" w:lineRule="auto"/>
        <w:ind w:right="657"/>
      </w:pPr>
      <w:bookmarkStart w:id="15" w:name="_Hlk12295304"/>
      <w:r w:rsidRPr="00286C8A">
        <w:rPr>
          <w:rFonts w:hint="eastAsia"/>
        </w:rPr>
        <w:t>此评估旨在确定应用的安全状况，并确定</w:t>
      </w:r>
      <w:r>
        <w:rPr>
          <w:rFonts w:hint="eastAsia"/>
          <w:lang w:eastAsia="zh-CN"/>
        </w:rPr>
        <w:t>造成</w:t>
      </w:r>
      <w:r w:rsidRPr="00286C8A">
        <w:rPr>
          <w:rFonts w:hint="eastAsia"/>
        </w:rPr>
        <w:t>当前安全问题的根本原因以及</w:t>
      </w:r>
      <w:r>
        <w:rPr>
          <w:rFonts w:hint="eastAsia"/>
          <w:lang w:eastAsia="zh-CN"/>
        </w:rPr>
        <w:t>未来应用退化</w:t>
      </w:r>
      <w:r w:rsidRPr="00286C8A">
        <w:rPr>
          <w:rFonts w:hint="eastAsia"/>
        </w:rPr>
        <w:t>的风险。此评估使用</w:t>
      </w:r>
      <w:r w:rsidRPr="00286C8A">
        <w:rPr>
          <w:rFonts w:hint="eastAsia"/>
        </w:rPr>
        <w:t>CAST</w:t>
      </w:r>
      <w:r w:rsidRPr="00286C8A">
        <w:rPr>
          <w:rFonts w:hint="eastAsia"/>
        </w:rPr>
        <w:t>应用智能平台（</w:t>
      </w:r>
      <w:r w:rsidRPr="00286C8A">
        <w:rPr>
          <w:rFonts w:hint="eastAsia"/>
        </w:rPr>
        <w:t>AIP</w:t>
      </w:r>
      <w:r w:rsidRPr="00286C8A">
        <w:rPr>
          <w:rFonts w:hint="eastAsia"/>
        </w:rPr>
        <w:t>）根据</w:t>
      </w:r>
      <w:r w:rsidR="00943506">
        <w:rPr>
          <w:rFonts w:hint="eastAsia"/>
          <w:lang w:eastAsia="zh-CN"/>
        </w:rPr>
        <w:t>“</w:t>
      </w:r>
      <w:r w:rsidR="00943506">
        <w:t>STIG</w:t>
      </w:r>
      <w:r w:rsidR="00943506" w:rsidRPr="00286C8A">
        <w:rPr>
          <w:rFonts w:hint="eastAsia"/>
        </w:rPr>
        <w:t>标准</w:t>
      </w:r>
      <w:r w:rsidR="00943506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自动扫描应用</w:t>
      </w:r>
      <w:r w:rsidR="00B85A2A">
        <w:rPr>
          <w:rFonts w:hint="eastAsia"/>
          <w:lang w:eastAsia="zh-CN"/>
        </w:rPr>
        <w:t>介质</w:t>
      </w:r>
      <w:r w:rsidRPr="00286C8A">
        <w:rPr>
          <w:rFonts w:hint="eastAsia"/>
        </w:rPr>
        <w:t>，审查</w:t>
      </w:r>
      <w:r>
        <w:rPr>
          <w:rFonts w:hint="eastAsia"/>
          <w:lang w:eastAsia="zh-CN"/>
        </w:rPr>
        <w:t>架构</w:t>
      </w:r>
      <w:r w:rsidRPr="00286C8A">
        <w:rPr>
          <w:rFonts w:hint="eastAsia"/>
        </w:rPr>
        <w:t>、设计和代码。</w:t>
      </w:r>
    </w:p>
    <w:p w14:paraId="23D31FF6" w14:textId="77777777" w:rsidR="00286C8A" w:rsidRDefault="00286C8A" w:rsidP="008A5FE6">
      <w:pPr>
        <w:spacing w:after="0" w:line="240" w:lineRule="auto"/>
        <w:ind w:right="657"/>
      </w:pPr>
    </w:p>
    <w:p w14:paraId="5FBFB3EA" w14:textId="59D85E9E" w:rsidR="00286C8A" w:rsidRDefault="00286C8A" w:rsidP="00286C8A">
      <w:pPr>
        <w:spacing w:after="0" w:line="240" w:lineRule="auto"/>
        <w:ind w:right="657"/>
      </w:pPr>
      <w:bookmarkStart w:id="16" w:name="_Hlk12295320"/>
      <w:bookmarkEnd w:id="14"/>
      <w:bookmarkEnd w:id="15"/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r w:rsidR="00B85A2A" w:rsidRPr="003B6C58">
        <w:rPr>
          <w:rFonts w:hint="eastAsia"/>
        </w:rPr>
        <w:t>行业</w:t>
      </w:r>
      <w:r w:rsidR="00B85A2A">
        <w:rPr>
          <w:rFonts w:hint="eastAsia"/>
          <w:lang w:eastAsia="zh-CN"/>
        </w:rPr>
        <w:t>流行的通用</w:t>
      </w:r>
      <w:r w:rsidR="00B85A2A" w:rsidRPr="003B6C58">
        <w:rPr>
          <w:rFonts w:hint="eastAsia"/>
        </w:rPr>
        <w:t>标准</w:t>
      </w:r>
      <w:r w:rsidRPr="009B70F3">
        <w:rPr>
          <w:rFonts w:hint="eastAsia"/>
        </w:rPr>
        <w:t>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r w:rsidRPr="009B70F3">
        <w:rPr>
          <w:rFonts w:hint="eastAsia"/>
        </w:rPr>
        <w:t>具有执行数据流和系统级分析（从表示层到数据库层）的独特能力，提供最准确的安全性发现，减少误报。</w:t>
      </w:r>
    </w:p>
    <w:p w14:paraId="120AFFF5" w14:textId="11D6432D" w:rsidR="00874417" w:rsidRPr="00592C0F" w:rsidRDefault="00286C8A" w:rsidP="002638B2">
      <w:pPr>
        <w:pStyle w:val="Heading2"/>
        <w:spacing w:after="0"/>
        <w:ind w:left="540" w:right="657" w:hanging="540"/>
        <w:rPr>
          <w:lang w:val="en-US"/>
        </w:rPr>
      </w:pPr>
      <w:bookmarkStart w:id="17" w:name="_Hlk12295341"/>
      <w:bookmarkStart w:id="18" w:name="_Toc12441705"/>
      <w:bookmarkEnd w:id="16"/>
      <w:r>
        <w:rPr>
          <w:rFonts w:hint="eastAsia"/>
          <w:lang w:val="en-US" w:eastAsia="zh-CN"/>
        </w:rPr>
        <w:t>应用特征</w:t>
      </w:r>
      <w:bookmarkEnd w:id="18"/>
    </w:p>
    <w:bookmarkEnd w:id="17"/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477A7D06" w14:textId="77777777" w:rsidR="00B85A2A" w:rsidRDefault="00B85A2A" w:rsidP="00B85A2A">
      <w:pPr>
        <w:ind w:right="657"/>
      </w:pPr>
      <w:r w:rsidRPr="00B017C3">
        <w:rPr>
          <w:rFonts w:hint="eastAsia"/>
        </w:rPr>
        <w:t>此评估</w:t>
      </w:r>
      <w:r>
        <w:rPr>
          <w:rFonts w:hint="eastAsia"/>
          <w:lang w:eastAsia="zh-CN"/>
        </w:rPr>
        <w:t>重点</w:t>
      </w:r>
      <w:r w:rsidRPr="00B017C3">
        <w:rPr>
          <w:rFonts w:hint="eastAsia"/>
        </w:rPr>
        <w:t>关注所述应用（用户界面</w:t>
      </w:r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）的技术实现，而不</w:t>
      </w:r>
      <w:r>
        <w:rPr>
          <w:rFonts w:hint="eastAsia"/>
          <w:lang w:eastAsia="zh-CN"/>
        </w:rPr>
        <w:t>分析业务</w:t>
      </w:r>
      <w:r w:rsidRPr="00B017C3">
        <w:rPr>
          <w:rFonts w:hint="eastAsia"/>
        </w:rPr>
        <w:t>功能。</w:t>
      </w:r>
    </w:p>
    <w:p w14:paraId="57607990" w14:textId="77777777" w:rsidR="007B070B" w:rsidRDefault="007B070B" w:rsidP="002638B2">
      <w:pPr>
        <w:ind w:right="657"/>
      </w:pPr>
    </w:p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3BD9D749" w:rsidR="002638B2" w:rsidRDefault="00317C8E" w:rsidP="00317C8E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1A5BEC" w14:textId="62403071" w:rsidR="00F3760D" w:rsidRPr="00286C8A" w:rsidRDefault="00286C8A" w:rsidP="00286C8A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bookmarkStart w:id="19" w:name="_Hlk12295378"/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B85A2A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  <w:r w:rsidR="00F3760D">
        <w:t xml:space="preserve"> </w:t>
      </w:r>
    </w:p>
    <w:bookmarkEnd w:id="19"/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1EE564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F714F18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8F40902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8F82B0A" w14:textId="0D9DC457" w:rsidR="00F3760D" w:rsidRPr="00F3760D" w:rsidRDefault="00F3760D" w:rsidP="002638B2">
      <w:pPr>
        <w:spacing w:after="0" w:line="240" w:lineRule="auto"/>
        <w:ind w:left="0" w:right="657"/>
        <w:jc w:val="left"/>
      </w:pPr>
    </w:p>
    <w:p w14:paraId="6484D866" w14:textId="738D473F" w:rsidR="004708D5" w:rsidRPr="005773E4" w:rsidRDefault="00286C8A" w:rsidP="002638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20" w:name="_Toc12441706"/>
      <w:r>
        <w:rPr>
          <w:rFonts w:hint="eastAsia"/>
          <w:lang w:eastAsia="zh-CN"/>
        </w:rPr>
        <w:lastRenderedPageBreak/>
        <w:t>安全</w:t>
      </w:r>
      <w:r w:rsidR="00D85B98">
        <w:rPr>
          <w:rFonts w:hint="eastAsia"/>
          <w:lang w:eastAsia="zh-CN"/>
        </w:rPr>
        <w:t>概述</w:t>
      </w:r>
      <w:bookmarkEnd w:id="20"/>
    </w:p>
    <w:p w14:paraId="28B056C6" w14:textId="275C298B" w:rsidR="00286C8A" w:rsidRPr="00CE440F" w:rsidRDefault="00286C8A" w:rsidP="002638B2">
      <w:pPr>
        <w:ind w:left="0" w:right="657"/>
        <w:jc w:val="left"/>
        <w:rPr>
          <w:noProof/>
          <w:szCs w:val="18"/>
        </w:rPr>
      </w:pPr>
      <w:bookmarkStart w:id="21" w:name="_Hlk12295426"/>
      <w:r w:rsidRPr="00286C8A">
        <w:rPr>
          <w:rFonts w:hint="eastAsia"/>
          <w:noProof/>
          <w:szCs w:val="18"/>
        </w:rPr>
        <w:t>本节总结了</w:t>
      </w:r>
      <w:r w:rsidRPr="00286C8A">
        <w:rPr>
          <w:rFonts w:hint="eastAsia"/>
          <w:noProof/>
          <w:szCs w:val="18"/>
        </w:rPr>
        <w:t>CAST AIP</w:t>
      </w:r>
      <w:r w:rsidR="006D401C">
        <w:rPr>
          <w:rFonts w:hint="eastAsia"/>
          <w:noProof/>
          <w:szCs w:val="18"/>
          <w:lang w:eastAsia="zh-CN"/>
        </w:rPr>
        <w:t>依据</w:t>
      </w:r>
      <w:r w:rsidR="006D401C">
        <w:rPr>
          <w:rFonts w:hint="eastAsia"/>
          <w:noProof/>
          <w:szCs w:val="18"/>
          <w:lang w:eastAsia="zh-CN"/>
        </w:rPr>
        <w:t xml:space="preserve"> </w:t>
      </w:r>
      <w:r>
        <w:rPr>
          <w:rFonts w:hint="eastAsia"/>
          <w:noProof/>
          <w:szCs w:val="18"/>
          <w:lang w:eastAsia="zh-CN"/>
        </w:rPr>
        <w:t>“</w:t>
      </w:r>
      <w:r w:rsidRPr="00286C8A">
        <w:rPr>
          <w:rFonts w:hint="eastAsia"/>
          <w:noProof/>
          <w:szCs w:val="18"/>
        </w:rPr>
        <w:t>应用安全</w:t>
      </w:r>
      <w:r w:rsidR="00686AA6">
        <w:rPr>
          <w:rFonts w:hint="eastAsia"/>
          <w:noProof/>
          <w:szCs w:val="18"/>
          <w:lang w:eastAsia="zh-CN"/>
        </w:rPr>
        <w:t>与</w:t>
      </w:r>
      <w:r w:rsidRPr="00286C8A">
        <w:rPr>
          <w:rFonts w:hint="eastAsia"/>
          <w:noProof/>
          <w:szCs w:val="18"/>
        </w:rPr>
        <w:t>开发（</w:t>
      </w:r>
      <w:r w:rsidRPr="00286C8A">
        <w:rPr>
          <w:rFonts w:hint="eastAsia"/>
          <w:noProof/>
          <w:szCs w:val="18"/>
        </w:rPr>
        <w:t>ASD</w:t>
      </w:r>
      <w:r w:rsidRPr="00286C8A">
        <w:rPr>
          <w:rFonts w:hint="eastAsia"/>
          <w:noProof/>
          <w:szCs w:val="18"/>
        </w:rPr>
        <w:t>）安全技术实施指南</w:t>
      </w:r>
      <w:r w:rsidR="002A6004">
        <w:rPr>
          <w:rFonts w:hint="eastAsia"/>
          <w:noProof/>
          <w:szCs w:val="18"/>
          <w:lang w:eastAsia="zh-CN"/>
        </w:rPr>
        <w:t>（</w:t>
      </w:r>
      <w:r w:rsidR="002A6004">
        <w:rPr>
          <w:rFonts w:hint="eastAsia"/>
          <w:noProof/>
          <w:szCs w:val="18"/>
          <w:lang w:eastAsia="zh-CN"/>
        </w:rPr>
        <w:t>STIG</w:t>
      </w:r>
      <w:r w:rsidR="002A6004">
        <w:rPr>
          <w:rFonts w:hint="eastAsia"/>
          <w:noProof/>
          <w:szCs w:val="18"/>
          <w:lang w:eastAsia="zh-CN"/>
        </w:rPr>
        <w:t>）</w:t>
      </w:r>
      <w:r>
        <w:rPr>
          <w:rFonts w:hint="eastAsia"/>
          <w:noProof/>
          <w:szCs w:val="18"/>
          <w:lang w:eastAsia="zh-CN"/>
        </w:rPr>
        <w:t>”</w:t>
      </w:r>
      <w:r w:rsidRPr="00286C8A">
        <w:rPr>
          <w:rFonts w:hint="eastAsia"/>
          <w:noProof/>
          <w:szCs w:val="18"/>
        </w:rPr>
        <w:t>进行结构质量分析和测量</w:t>
      </w:r>
      <w:r w:rsidR="009E2F05">
        <w:rPr>
          <w:rFonts w:hint="eastAsia"/>
          <w:noProof/>
          <w:szCs w:val="18"/>
          <w:lang w:eastAsia="zh-CN"/>
        </w:rPr>
        <w:t>所识别的</w:t>
      </w:r>
      <w:r w:rsidRPr="00286C8A">
        <w:rPr>
          <w:rFonts w:hint="eastAsia"/>
          <w:noProof/>
          <w:szCs w:val="18"/>
        </w:rPr>
        <w:t>最严重的安全漏洞。</w:t>
      </w:r>
    </w:p>
    <w:bookmarkEnd w:id="21"/>
    <w:p w14:paraId="44C010E3" w14:textId="77777777" w:rsidR="007A4206" w:rsidRDefault="007A4206" w:rsidP="002638B2">
      <w:pPr>
        <w:ind w:left="0" w:right="657"/>
        <w:jc w:val="left"/>
      </w:pPr>
    </w:p>
    <w:p w14:paraId="6019AE17" w14:textId="53C5E16C" w:rsidR="007A4206" w:rsidRDefault="007A4206" w:rsidP="002638B2">
      <w:pPr>
        <w:ind w:left="0" w:right="657"/>
        <w:jc w:val="left"/>
      </w:pPr>
      <w:bookmarkStart w:id="22" w:name="_Hlk12295442"/>
      <w:r w:rsidRPr="002A6004">
        <w:rPr>
          <w:rFonts w:hint="eastAsia"/>
          <w:lang w:eastAsia="zh-CN"/>
        </w:rPr>
        <w:t>由</w:t>
      </w:r>
      <w:r w:rsidR="002A6004" w:rsidRPr="002A6004">
        <w:rPr>
          <w:rFonts w:hint="eastAsia"/>
          <w:lang w:eastAsia="zh-CN"/>
        </w:rPr>
        <w:t>国防信息系统局</w:t>
      </w:r>
      <w:r w:rsidR="00286C8A" w:rsidRPr="002A6004">
        <w:rPr>
          <w:rFonts w:hint="eastAsia"/>
        </w:rPr>
        <w:t>（</w:t>
      </w:r>
      <w:r w:rsidR="00286C8A" w:rsidRPr="002A6004">
        <w:rPr>
          <w:rFonts w:hint="eastAsia"/>
        </w:rPr>
        <w:t>DISA</w:t>
      </w:r>
      <w:r w:rsidR="00286C8A"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开发并</w:t>
      </w:r>
      <w:r w:rsidRPr="002A6004">
        <w:rPr>
          <w:rFonts w:hint="eastAsia"/>
        </w:rPr>
        <w:t>维护</w:t>
      </w:r>
      <w:r w:rsidR="00585A62" w:rsidRPr="002A6004">
        <w:rPr>
          <w:rFonts w:hint="eastAsia"/>
          <w:lang w:eastAsia="zh-CN"/>
        </w:rPr>
        <w:t>：</w:t>
      </w:r>
      <w:r w:rsidR="00286C8A" w:rsidRPr="002A6004">
        <w:rPr>
          <w:rFonts w:hint="eastAsia"/>
        </w:rPr>
        <w:t>控制相关</w:t>
      </w:r>
      <w:r w:rsidRPr="002A6004">
        <w:rPr>
          <w:rFonts w:hint="eastAsia"/>
          <w:lang w:eastAsia="zh-CN"/>
        </w:rPr>
        <w:t>的</w:t>
      </w:r>
      <w:r w:rsidR="00286C8A" w:rsidRPr="002A6004">
        <w:rPr>
          <w:rFonts w:hint="eastAsia"/>
        </w:rPr>
        <w:t>标识符（</w:t>
      </w:r>
      <w:r w:rsidR="00286C8A" w:rsidRPr="002A6004">
        <w:rPr>
          <w:rFonts w:hint="eastAsia"/>
        </w:rPr>
        <w:t>CCI</w:t>
      </w:r>
      <w:r w:rsidR="00286C8A" w:rsidRPr="002A6004">
        <w:rPr>
          <w:rFonts w:hint="eastAsia"/>
        </w:rPr>
        <w:t>）、安全需求指南（</w:t>
      </w:r>
      <w:r w:rsidR="00286C8A" w:rsidRPr="002A6004">
        <w:rPr>
          <w:rFonts w:hint="eastAsia"/>
        </w:rPr>
        <w:t>SRG</w:t>
      </w:r>
      <w:r w:rsidR="00286C8A" w:rsidRPr="002A6004">
        <w:rPr>
          <w:rFonts w:hint="eastAsia"/>
        </w:rPr>
        <w:t>）、安全技术实施指南（</w:t>
      </w:r>
      <w:r w:rsidR="00286C8A" w:rsidRPr="002A6004">
        <w:rPr>
          <w:rFonts w:hint="eastAsia"/>
        </w:rPr>
        <w:t>STIG</w:t>
      </w:r>
      <w:r w:rsidR="00286C8A"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、</w:t>
      </w:r>
      <w:r w:rsidR="00585A62" w:rsidRPr="002A6004">
        <w:rPr>
          <w:rFonts w:hint="eastAsia"/>
          <w:lang w:eastAsia="zh-CN"/>
        </w:rPr>
        <w:t>以及</w:t>
      </w:r>
      <w:r w:rsidR="00286C8A" w:rsidRPr="002A6004">
        <w:rPr>
          <w:rFonts w:hint="eastAsia"/>
        </w:rPr>
        <w:t>移动代码风险类别和使用指南</w:t>
      </w:r>
      <w:r w:rsidR="00585A62" w:rsidRPr="002A6004">
        <w:rPr>
          <w:rFonts w:hint="eastAsia"/>
          <w:lang w:eastAsia="zh-CN"/>
        </w:rPr>
        <w:t>。</w:t>
      </w:r>
      <w:r w:rsidR="008C3D6E" w:rsidRPr="002A6004">
        <w:rPr>
          <w:rFonts w:hint="eastAsia"/>
          <w:lang w:eastAsia="zh-CN"/>
        </w:rPr>
        <w:t>以上</w:t>
      </w:r>
      <w:r w:rsidRPr="002A6004">
        <w:rPr>
          <w:rFonts w:hint="eastAsia"/>
        </w:rPr>
        <w:t>指南</w:t>
      </w:r>
      <w:r w:rsidR="00585A62" w:rsidRPr="002A6004">
        <w:rPr>
          <w:rFonts w:hint="eastAsia"/>
          <w:lang w:eastAsia="zh-CN"/>
        </w:rPr>
        <w:t>执行</w:t>
      </w:r>
      <w:r w:rsidRPr="002A6004">
        <w:rPr>
          <w:rFonts w:hint="eastAsia"/>
        </w:rPr>
        <w:t>并符合国防部网络安全政策、标准、架构、安全控制和验证程序。</w:t>
      </w:r>
    </w:p>
    <w:bookmarkEnd w:id="22"/>
    <w:p w14:paraId="16F8C910" w14:textId="77777777" w:rsidR="007A4206" w:rsidRDefault="007A4206" w:rsidP="002638B2">
      <w:pPr>
        <w:ind w:left="0" w:right="657"/>
        <w:jc w:val="left"/>
      </w:pPr>
    </w:p>
    <w:p w14:paraId="37AAC6BC" w14:textId="724D24A3" w:rsidR="007A4206" w:rsidRPr="008C3D6E" w:rsidRDefault="007A4206" w:rsidP="002638B2">
      <w:pPr>
        <w:ind w:left="0" w:right="657"/>
        <w:jc w:val="left"/>
        <w:rPr>
          <w:lang w:val="fr-FR"/>
        </w:rPr>
      </w:pPr>
      <w:bookmarkStart w:id="23" w:name="_Hlk12295480"/>
      <w:r>
        <w:t>STIG</w:t>
      </w:r>
      <w:r w:rsidR="00585A62">
        <w:rPr>
          <w:rFonts w:hint="eastAsia"/>
          <w:lang w:eastAsia="zh-CN"/>
        </w:rPr>
        <w:t>的发布</w:t>
      </w:r>
      <w:r w:rsidRPr="007A4206">
        <w:rPr>
          <w:rFonts w:hint="eastAsia"/>
        </w:rPr>
        <w:t>和参考：国防部和联邦政府计算环境</w:t>
      </w:r>
      <w:r w:rsidR="008C3D6E">
        <w:rPr>
          <w:rFonts w:hint="eastAsia"/>
          <w:lang w:eastAsia="zh-CN"/>
        </w:rPr>
        <w:t>内</w:t>
      </w:r>
      <w:r w:rsidRPr="007A4206">
        <w:rPr>
          <w:rFonts w:hint="eastAsia"/>
        </w:rPr>
        <w:t>的各方可从</w:t>
      </w:r>
      <w:r>
        <w:rPr>
          <w:rFonts w:hint="eastAsia"/>
          <w:lang w:eastAsia="zh-CN"/>
        </w:rPr>
        <w:t>“</w:t>
      </w:r>
      <w:r w:rsidRPr="007A4206">
        <w:rPr>
          <w:rFonts w:hint="eastAsia"/>
        </w:rPr>
        <w:t>信息保障支持环境</w:t>
      </w:r>
      <w:r>
        <w:rPr>
          <w:rFonts w:hint="eastAsia"/>
          <w:lang w:eastAsia="zh-CN"/>
        </w:rPr>
        <w:t>”</w:t>
      </w:r>
      <w:r w:rsidRPr="007A4206">
        <w:rPr>
          <w:rFonts w:hint="eastAsia"/>
        </w:rPr>
        <w:t>（</w:t>
      </w:r>
      <w:r w:rsidRPr="007A4206">
        <w:rPr>
          <w:rFonts w:hint="eastAsia"/>
        </w:rPr>
        <w:t>IASE</w:t>
      </w:r>
      <w:r w:rsidRPr="007A4206">
        <w:rPr>
          <w:rFonts w:hint="eastAsia"/>
        </w:rPr>
        <w:t>）网站获取适用的</w:t>
      </w:r>
      <w:r w:rsidR="000D68AA" w:rsidRPr="00286C8A">
        <w:rPr>
          <w:rFonts w:hint="eastAsia"/>
          <w:noProof/>
          <w:szCs w:val="18"/>
        </w:rPr>
        <w:t>安全技术实施指南</w:t>
      </w:r>
      <w:r w:rsidR="000D68AA">
        <w:rPr>
          <w:rFonts w:hint="eastAsia"/>
          <w:noProof/>
          <w:szCs w:val="18"/>
          <w:lang w:eastAsia="zh-CN"/>
        </w:rPr>
        <w:t>（</w:t>
      </w:r>
      <w:r w:rsidR="000D68AA">
        <w:t>STIG</w:t>
      </w:r>
      <w:r w:rsidR="000D68AA">
        <w:rPr>
          <w:rFonts w:hint="eastAsia"/>
          <w:noProof/>
          <w:szCs w:val="18"/>
          <w:lang w:eastAsia="zh-CN"/>
        </w:rPr>
        <w:t>）</w:t>
      </w:r>
      <w:r w:rsidRPr="007A4206">
        <w:rPr>
          <w:rFonts w:hint="eastAsia"/>
        </w:rPr>
        <w:t>。此网站包含</w:t>
      </w:r>
      <w:r w:rsidR="003C46C7">
        <w:rPr>
          <w:rFonts w:hint="eastAsia"/>
          <w:lang w:eastAsia="zh-CN"/>
        </w:rPr>
        <w:t>所有</w:t>
      </w:r>
      <w:r>
        <w:t>STIG</w:t>
      </w:r>
      <w:r w:rsidRPr="007A4206">
        <w:rPr>
          <w:rFonts w:hint="eastAsia"/>
        </w:rPr>
        <w:t>、</w:t>
      </w:r>
      <w:r w:rsidRPr="009F58D1">
        <w:t>SRG</w:t>
      </w:r>
      <w:r w:rsidRPr="007A4206">
        <w:rPr>
          <w:rFonts w:hint="eastAsia"/>
        </w:rPr>
        <w:t>和其他相关</w:t>
      </w:r>
      <w:r w:rsidR="003C46C7">
        <w:rPr>
          <w:rFonts w:hint="eastAsia"/>
          <w:lang w:eastAsia="zh-CN"/>
        </w:rPr>
        <w:t>的</w:t>
      </w:r>
      <w:r w:rsidRPr="007A4206">
        <w:rPr>
          <w:rFonts w:hint="eastAsia"/>
        </w:rPr>
        <w:t>安全信息的最新副本。有关更多详细信息</w:t>
      </w:r>
      <w:r w:rsidRPr="008C3D6E">
        <w:rPr>
          <w:rFonts w:hint="eastAsia"/>
          <w:lang w:val="fr-FR"/>
        </w:rPr>
        <w:t>，</w:t>
      </w:r>
      <w:r w:rsidRPr="007A4206">
        <w:rPr>
          <w:rFonts w:hint="eastAsia"/>
        </w:rPr>
        <w:t>请</w:t>
      </w:r>
      <w:r w:rsidR="003C46C7">
        <w:rPr>
          <w:rFonts w:hint="eastAsia"/>
          <w:lang w:eastAsia="zh-CN"/>
        </w:rPr>
        <w:t>点</w:t>
      </w:r>
      <w:r w:rsidRPr="007A4206">
        <w:rPr>
          <w:rFonts w:hint="eastAsia"/>
        </w:rPr>
        <w:t>击</w:t>
      </w:r>
      <w:hyperlink r:id="rId11" w:history="1">
        <w:r w:rsidRPr="008C3D6E">
          <w:rPr>
            <w:rStyle w:val="Hyperlink"/>
            <w:szCs w:val="18"/>
            <w:lang w:val="fr-FR"/>
          </w:rPr>
          <w:t>STIG</w:t>
        </w:r>
      </w:hyperlink>
      <w:r w:rsidRPr="007A4206">
        <w:rPr>
          <w:rFonts w:hint="eastAsia"/>
        </w:rPr>
        <w:t>。</w:t>
      </w:r>
    </w:p>
    <w:p w14:paraId="4D6664C1" w14:textId="1C9F9360" w:rsidR="000B1DF2" w:rsidRPr="00212651" w:rsidRDefault="009F58D1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24" w:name="_Toc12441707"/>
      <w:bookmarkEnd w:id="23"/>
      <w:r w:rsidRPr="008C3D6E">
        <w:rPr>
          <w:rFonts w:eastAsia="Calibri"/>
          <w:lang w:val="fr-FR"/>
        </w:rPr>
        <w:t>STIG Ver 4 Release 8 Overview for ASD</w:t>
      </w:r>
      <w:bookmarkEnd w:id="24"/>
    </w:p>
    <w:p w14:paraId="16D19AB1" w14:textId="77777777" w:rsidR="005E7FD2" w:rsidRDefault="005E7FD2" w:rsidP="002638B2">
      <w:pPr>
        <w:pStyle w:val="BodyContent"/>
        <w:ind w:right="657"/>
        <w:rPr>
          <w:rFonts w:ascii="Verdana" w:hAnsi="Verdana" w:cstheme="minorHAnsi"/>
          <w:sz w:val="20"/>
          <w:szCs w:val="20"/>
          <w:lang w:val="fr-FR"/>
        </w:rPr>
      </w:pPr>
      <w:bookmarkStart w:id="25" w:name="_Hlk12295520"/>
    </w:p>
    <w:p w14:paraId="55602F23" w14:textId="52CCD343" w:rsidR="008E17B3" w:rsidRPr="008C3D6E" w:rsidRDefault="008E17B3" w:rsidP="002638B2">
      <w:pPr>
        <w:pStyle w:val="BodyContent"/>
        <w:ind w:right="657"/>
        <w:rPr>
          <w:rFonts w:ascii="Verdana" w:hAnsi="Verdana" w:cstheme="minorHAnsi"/>
          <w:sz w:val="20"/>
          <w:szCs w:val="20"/>
          <w:lang w:val="fr-FR" w:eastAsia="zh-CN"/>
        </w:rPr>
      </w:pPr>
      <w:r w:rsidRPr="008C3D6E">
        <w:rPr>
          <w:rFonts w:ascii="Verdana" w:hAnsi="Verdana" w:cstheme="minorHAnsi"/>
          <w:sz w:val="20"/>
          <w:szCs w:val="20"/>
          <w:lang w:val="fr-FR" w:eastAsia="zh-CN"/>
        </w:rPr>
        <w:t>ASD STIG V4R8</w:t>
      </w:r>
      <w:r w:rsidRPr="008E17B3">
        <w:rPr>
          <w:rFonts w:ascii="SimSun" w:eastAsia="SimSun" w:hAnsi="SimSun" w:cs="SimSun" w:hint="eastAsia"/>
          <w:sz w:val="20"/>
          <w:szCs w:val="20"/>
          <w:lang w:eastAsia="zh-CN"/>
        </w:rPr>
        <w:t>下</w:t>
      </w:r>
      <w:r w:rsidRPr="00806855">
        <w:rPr>
          <w:rFonts w:ascii="Verdana" w:hAnsi="Verdana" w:cstheme="minorHAnsi" w:hint="eastAsia"/>
          <w:sz w:val="20"/>
          <w:szCs w:val="20"/>
          <w:lang w:val="fr-FR" w:eastAsia="zh-CN"/>
        </w:rPr>
        <w:t>CAST</w:t>
      </w:r>
      <w:r w:rsidR="00A30AAC" w:rsidRPr="008E17B3">
        <w:rPr>
          <w:rFonts w:ascii="SimSun" w:eastAsia="SimSun" w:hAnsi="SimSun" w:cs="SimSun" w:hint="eastAsia"/>
          <w:sz w:val="20"/>
          <w:szCs w:val="20"/>
          <w:lang w:eastAsia="zh-CN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Pr="008E17B3">
        <w:rPr>
          <w:rFonts w:ascii="SimSun" w:eastAsia="SimSun" w:hAnsi="SimSun" w:cs="SimSun" w:hint="eastAsia"/>
          <w:sz w:val="20"/>
          <w:szCs w:val="20"/>
          <w:lang w:eastAsia="zh-CN"/>
        </w:rPr>
        <w:t>。</w:t>
      </w:r>
    </w:p>
    <w:p w14:paraId="6D587A5B" w14:textId="6C1E6EE1" w:rsidR="008E17B3" w:rsidRPr="008C3D6E" w:rsidRDefault="008E17B3" w:rsidP="009F58D1">
      <w:pPr>
        <w:ind w:left="0" w:right="657"/>
        <w:jc w:val="left"/>
        <w:rPr>
          <w:b/>
          <w:bCs/>
          <w:sz w:val="23"/>
          <w:szCs w:val="23"/>
          <w:lang w:val="fr-FR"/>
        </w:rPr>
      </w:pPr>
      <w:bookmarkStart w:id="26" w:name="_Hlk12295532"/>
      <w:bookmarkEnd w:id="25"/>
      <w:r w:rsidRPr="008E17B3">
        <w:rPr>
          <w:rFonts w:hint="eastAsia"/>
          <w:b/>
          <w:bCs/>
          <w:sz w:val="23"/>
          <w:szCs w:val="23"/>
        </w:rPr>
        <w:t>漏洞严重性</w:t>
      </w:r>
      <w:r w:rsidR="00806855">
        <w:rPr>
          <w:rFonts w:hint="eastAsia"/>
          <w:b/>
          <w:bCs/>
          <w:sz w:val="23"/>
          <w:szCs w:val="23"/>
          <w:lang w:eastAsia="zh-CN"/>
        </w:rPr>
        <w:t>分类</w:t>
      </w:r>
      <w:r w:rsidRPr="008E17B3">
        <w:rPr>
          <w:rFonts w:hint="eastAsia"/>
          <w:b/>
          <w:bCs/>
          <w:sz w:val="23"/>
          <w:szCs w:val="23"/>
        </w:rPr>
        <w:t>码</w:t>
      </w:r>
      <w:r w:rsidR="00806855">
        <w:rPr>
          <w:rFonts w:hint="eastAsia"/>
          <w:b/>
          <w:bCs/>
          <w:sz w:val="23"/>
          <w:szCs w:val="23"/>
          <w:lang w:eastAsia="zh-CN"/>
        </w:rPr>
        <w:t>的</w:t>
      </w:r>
      <w:r w:rsidRPr="008E17B3">
        <w:rPr>
          <w:rFonts w:hint="eastAsia"/>
          <w:b/>
          <w:bCs/>
          <w:sz w:val="23"/>
          <w:szCs w:val="23"/>
        </w:rPr>
        <w:t>定义</w:t>
      </w:r>
    </w:p>
    <w:p w14:paraId="7EB1C33C" w14:textId="5699C381" w:rsidR="008E17B3" w:rsidRDefault="008E17B3" w:rsidP="009F58D1">
      <w:pPr>
        <w:ind w:left="0" w:right="657"/>
        <w:jc w:val="left"/>
        <w:rPr>
          <w:noProof/>
          <w:szCs w:val="18"/>
        </w:rPr>
      </w:pPr>
      <w:bookmarkStart w:id="27" w:name="_Hlk12295539"/>
      <w:bookmarkEnd w:id="26"/>
      <w:r w:rsidRPr="008E17B3">
        <w:rPr>
          <w:rFonts w:hint="eastAsia"/>
          <w:noProof/>
          <w:szCs w:val="18"/>
        </w:rPr>
        <w:t>严重性</w:t>
      </w:r>
      <w:r w:rsidR="00F17716">
        <w:rPr>
          <w:rFonts w:hint="eastAsia"/>
          <w:noProof/>
          <w:szCs w:val="18"/>
          <w:lang w:eastAsia="zh-CN"/>
        </w:rPr>
        <w:t>分类</w:t>
      </w:r>
      <w:r w:rsidRPr="008E17B3">
        <w:rPr>
          <w:rFonts w:hint="eastAsia"/>
          <w:noProof/>
          <w:szCs w:val="18"/>
        </w:rPr>
        <w:t>码（称为</w:t>
      </w:r>
      <w:r w:rsidRPr="008E17B3">
        <w:rPr>
          <w:rFonts w:hint="eastAsia"/>
          <w:noProof/>
          <w:szCs w:val="18"/>
        </w:rPr>
        <w:t>CAT</w:t>
      </w:r>
      <w:r w:rsidRPr="008E17B3">
        <w:rPr>
          <w:rFonts w:hint="eastAsia"/>
          <w:noProof/>
          <w:szCs w:val="18"/>
        </w:rPr>
        <w:t>）是用于评估设施或系统安全状态的漏洞度量。每个</w:t>
      </w:r>
      <w:r w:rsidR="00F17716">
        <w:rPr>
          <w:rFonts w:hint="eastAsia"/>
          <w:noProof/>
          <w:szCs w:val="18"/>
          <w:lang w:eastAsia="zh-CN"/>
        </w:rPr>
        <w:t>具体</w:t>
      </w:r>
      <w:r w:rsidRPr="008E17B3">
        <w:rPr>
          <w:rFonts w:hint="eastAsia"/>
          <w:noProof/>
          <w:szCs w:val="18"/>
        </w:rPr>
        <w:t>安全策略都被分配了一个</w:t>
      </w:r>
      <w:r w:rsidR="00F17716">
        <w:rPr>
          <w:rFonts w:hint="eastAsia"/>
          <w:noProof/>
          <w:szCs w:val="18"/>
          <w:lang w:eastAsia="zh-CN"/>
        </w:rPr>
        <w:t>严重性分类</w:t>
      </w:r>
      <w:r w:rsidRPr="008E17B3">
        <w:rPr>
          <w:rFonts w:hint="eastAsia"/>
          <w:noProof/>
          <w:szCs w:val="18"/>
        </w:rPr>
        <w:t>码：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</w:t>
      </w:r>
      <w:r w:rsidRPr="008E17B3">
        <w:rPr>
          <w:rFonts w:hint="eastAsia"/>
          <w:noProof/>
          <w:szCs w:val="18"/>
        </w:rPr>
        <w:t>、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</w:t>
      </w:r>
      <w:r w:rsidRPr="008E17B3">
        <w:rPr>
          <w:rFonts w:hint="eastAsia"/>
          <w:noProof/>
          <w:szCs w:val="18"/>
        </w:rPr>
        <w:t>或</w:t>
      </w:r>
      <w:r w:rsidR="00BA6D0B"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III</w:t>
      </w:r>
      <w:r w:rsidRPr="008E17B3">
        <w:rPr>
          <w:rFonts w:hint="eastAsia"/>
          <w:noProof/>
          <w:szCs w:val="18"/>
        </w:rPr>
        <w:t>。</w:t>
      </w:r>
    </w:p>
    <w:p w14:paraId="4A541FA4" w14:textId="57E7F892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28" w:name="_Hlk12295552"/>
      <w:bookmarkEnd w:id="27"/>
      <w:r w:rsidRPr="00CE440F">
        <w:rPr>
          <w:rFonts w:ascii="Verdana" w:hAnsi="Verdana" w:cstheme="minorHAnsi"/>
          <w:sz w:val="18"/>
          <w:szCs w:val="18"/>
          <w:lang w:eastAsia="zh-CN"/>
        </w:rPr>
        <w:t xml:space="preserve">CAT 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I：</w:t>
      </w:r>
      <w:r w:rsidR="000F2D02">
        <w:rPr>
          <w:rFonts w:ascii="SimSun" w:eastAsia="SimSun" w:hAnsi="SimSun" w:cs="SimSun" w:hint="eastAsia"/>
          <w:sz w:val="18"/>
          <w:szCs w:val="18"/>
          <w:lang w:eastAsia="zh-CN"/>
        </w:rPr>
        <w:t>漏洞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一旦被利用，将立即</w:t>
      </w:r>
      <w:r w:rsidR="00A30AAC">
        <w:rPr>
          <w:rFonts w:ascii="SimSun" w:eastAsia="SimSun" w:hAnsi="SimSun" w:cs="SimSun" w:hint="eastAsia"/>
          <w:sz w:val="18"/>
          <w:szCs w:val="18"/>
          <w:lang w:eastAsia="zh-CN"/>
        </w:rPr>
        <w:t>直接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导致机密性、可用性或完整性的损失。</w:t>
      </w:r>
    </w:p>
    <w:p w14:paraId="4662AEB6" w14:textId="54851914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29" w:name="_Hlk12295564"/>
      <w:bookmarkEnd w:id="28"/>
      <w:r w:rsidRPr="00CE440F">
        <w:rPr>
          <w:rFonts w:ascii="Verdana" w:hAnsi="Verdana" w:cstheme="minorHAnsi"/>
          <w:sz w:val="18"/>
          <w:szCs w:val="18"/>
        </w:rPr>
        <w:t xml:space="preserve">CAT 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II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：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可能导致保密性、可用性或完整性丧失的漏洞。</w:t>
      </w:r>
    </w:p>
    <w:p w14:paraId="00520874" w14:textId="375A4C68" w:rsidR="008E17B3" w:rsidRPr="00CE440F" w:rsidRDefault="008E17B3" w:rsidP="009F58D1">
      <w:pPr>
        <w:pStyle w:val="BodyContent"/>
        <w:ind w:right="657"/>
        <w:rPr>
          <w:rFonts w:ascii="Verdana" w:hAnsi="Verdana" w:cstheme="minorHAnsi"/>
          <w:sz w:val="18"/>
          <w:szCs w:val="18"/>
          <w:lang w:eastAsia="zh-CN"/>
        </w:rPr>
      </w:pPr>
      <w:bookmarkStart w:id="30" w:name="_Hlk12295575"/>
      <w:bookmarkEnd w:id="29"/>
      <w:r w:rsidRPr="00CE440F">
        <w:rPr>
          <w:rFonts w:ascii="Verdana" w:hAnsi="Verdana" w:cstheme="minorHAnsi"/>
          <w:sz w:val="18"/>
          <w:szCs w:val="18"/>
        </w:rPr>
        <w:t xml:space="preserve">CAT </w:t>
      </w:r>
      <w:r w:rsidRPr="008E17B3">
        <w:rPr>
          <w:rFonts w:ascii="Verdana" w:hAnsi="Verdana" w:cstheme="minorHAnsi" w:hint="eastAsia"/>
          <w:sz w:val="18"/>
          <w:szCs w:val="18"/>
          <w:lang w:eastAsia="zh-CN"/>
        </w:rPr>
        <w:t>III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：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降低保护措施的保密性、可用性或完整性</w:t>
      </w:r>
      <w:r>
        <w:rPr>
          <w:rFonts w:ascii="SimSun" w:eastAsia="SimSun" w:hAnsi="SimSun" w:cs="SimSun" w:hint="eastAsia"/>
          <w:sz w:val="18"/>
          <w:szCs w:val="18"/>
          <w:lang w:eastAsia="zh-CN"/>
        </w:rPr>
        <w:t>的漏洞</w:t>
      </w:r>
      <w:r w:rsidRPr="008E17B3">
        <w:rPr>
          <w:rFonts w:ascii="SimSun" w:eastAsia="SimSun" w:hAnsi="SimSun" w:cs="SimSun" w:hint="eastAsia"/>
          <w:sz w:val="18"/>
          <w:szCs w:val="18"/>
          <w:lang w:eastAsia="zh-CN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675"/>
        <w:gridCol w:w="1440"/>
        <w:gridCol w:w="1530"/>
        <w:gridCol w:w="1355"/>
      </w:tblGrid>
      <w:tr w:rsidR="00723FC9" w:rsidRPr="00AC5F7C" w14:paraId="36CB903F" w14:textId="77777777" w:rsidTr="0069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bookmarkEnd w:id="30"/>
          <w:p w14:paraId="10C5B227" w14:textId="7555C5CB" w:rsidR="00723FC9" w:rsidRPr="00FC19A1" w:rsidRDefault="00723FC9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B503BB7" w14:textId="77777777" w:rsidR="00723FC9" w:rsidRPr="00AC5F7C" w:rsidRDefault="00723FC9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Vulnerabilities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00FA224" w14:textId="77777777" w:rsidR="00723FC9" w:rsidRPr="00AC5F7C" w:rsidRDefault="00723FC9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Vulnerabilities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12CBFD92" w14:textId="77777777" w:rsidR="00723FC9" w:rsidRPr="00934956" w:rsidRDefault="00723FC9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Removed </w:t>
            </w:r>
            <w:r>
              <w:rPr>
                <w:rFonts w:ascii="Open Sans" w:hAnsi="Open Sans" w:cs="Open Sans"/>
                <w:b w:val="0"/>
              </w:rPr>
              <w:t>Vulnerabilities</w:t>
            </w:r>
          </w:p>
        </w:tc>
      </w:tr>
      <w:tr w:rsidR="00723FC9" w:rsidRPr="00CA2066" w14:paraId="0F817A49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9A24B" w14:textId="2195C38C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Cat1</w:t>
            </w:r>
          </w:p>
        </w:tc>
        <w:tc>
          <w:tcPr>
            <w:tcW w:w="1440" w:type="dxa"/>
          </w:tcPr>
          <w:p w14:paraId="0183F62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8821D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078835B8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23FC9" w:rsidRPr="00CA2066" w14:paraId="5C27643D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CFCF6" w14:textId="0D190E6E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Cat2</w:t>
            </w:r>
          </w:p>
        </w:tc>
        <w:tc>
          <w:tcPr>
            <w:tcW w:w="1440" w:type="dxa"/>
          </w:tcPr>
          <w:p w14:paraId="3FC15D48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246CFE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2876444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23FC9" w:rsidRPr="00CA2066" w14:paraId="4822BF07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3D5452" w14:textId="3F6A8947" w:rsidR="00723FC9" w:rsidRPr="007675B2" w:rsidRDefault="00723FC9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Cat3</w:t>
            </w:r>
          </w:p>
        </w:tc>
        <w:tc>
          <w:tcPr>
            <w:tcW w:w="1440" w:type="dxa"/>
          </w:tcPr>
          <w:p w14:paraId="41D8B7AA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20AC18F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61B06BC1" w14:textId="77777777" w:rsidR="00723FC9" w:rsidRPr="00CA2066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058D540" w14:textId="53441E23" w:rsidR="00F37376" w:rsidRDefault="00310D04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bookmarkStart w:id="31" w:name="_Hlk12295590"/>
      <w:r w:rsidRPr="008C3D6E">
        <w:rPr>
          <w:rFonts w:hint="eastAsia"/>
          <w:i/>
          <w:sz w:val="14"/>
        </w:rPr>
        <w:t>表</w:t>
      </w:r>
      <w:r w:rsidRPr="008C3D6E">
        <w:rPr>
          <w:rFonts w:hint="eastAsia"/>
          <w:i/>
          <w:sz w:val="14"/>
        </w:rPr>
        <w:t>2</w:t>
      </w:r>
      <w:r w:rsidRPr="008C3D6E">
        <w:rPr>
          <w:rFonts w:hint="eastAsia"/>
          <w:i/>
          <w:sz w:val="14"/>
        </w:rPr>
        <w:t>：</w:t>
      </w:r>
      <w:r>
        <w:rPr>
          <w:i/>
          <w:sz w:val="14"/>
        </w:rPr>
        <w:t xml:space="preserve">STIG V4R8 </w:t>
      </w:r>
      <w:r>
        <w:rPr>
          <w:rFonts w:hint="eastAsia"/>
          <w:i/>
          <w:sz w:val="14"/>
        </w:rPr>
        <w:t>总结</w:t>
      </w:r>
      <w:bookmarkEnd w:id="31"/>
      <w:r w:rsidR="00F37376">
        <w:rPr>
          <w:rFonts w:eastAsia="Calibri"/>
        </w:rPr>
        <w:br w:type="page"/>
      </w:r>
    </w:p>
    <w:p w14:paraId="523617AA" w14:textId="4D4F901F" w:rsidR="00F772DA" w:rsidRPr="00212651" w:rsidRDefault="00C0306D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32" w:name="_Toc12441708"/>
      <w:r>
        <w:rPr>
          <w:rFonts w:eastAsia="Calibri"/>
          <w:lang w:val="en-US"/>
        </w:rPr>
        <w:lastRenderedPageBreak/>
        <w:t>STIG</w:t>
      </w:r>
      <w:r w:rsidR="007D72C7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Ver 4 Release 8 CAT I</w:t>
      </w:r>
      <w:bookmarkEnd w:id="32"/>
    </w:p>
    <w:p w14:paraId="3260CBA1" w14:textId="77777777" w:rsidR="00611976" w:rsidRDefault="00611976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bookmarkStart w:id="33" w:name="_Hlk12440782"/>
    </w:p>
    <w:p w14:paraId="2EB52A70" w14:textId="703813E9" w:rsidR="00310D04" w:rsidRPr="00CE440F" w:rsidRDefault="00B605B1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bookmarkEnd w:id="33"/>
      <w:r w:rsidR="00DE4D6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的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310D04" w:rsidRPr="00CE440F">
        <w:rPr>
          <w:rFonts w:ascii="Verdana" w:hAnsi="Verdana" w:cstheme="minorHAnsi"/>
          <w:sz w:val="20"/>
          <w:szCs w:val="20"/>
        </w:rPr>
        <w:t>STIG CAT I</w:t>
      </w:r>
      <w:r w:rsidR="00310D04">
        <w:rPr>
          <w:rFonts w:ascii="Verdana" w:hAnsi="Verdana" w:cstheme="minorHAnsi"/>
          <w:sz w:val="20"/>
          <w:szCs w:val="20"/>
        </w:rPr>
        <w:t xml:space="preserve"> 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违规”调查结果列表。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69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77777777" w:rsidR="007023C3" w:rsidRPr="00FC19A1" w:rsidRDefault="007023C3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FBB9C5F" w14:textId="77777777" w:rsidR="007023C3" w:rsidRPr="00AC5F7C" w:rsidRDefault="007023C3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7777777" w:rsidR="007023C3" w:rsidRPr="00AC5F7C" w:rsidRDefault="007023C3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7777777" w:rsidR="007023C3" w:rsidRPr="00934956" w:rsidRDefault="007023C3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374FA8B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6B624405" w14:textId="619F3DCC" w:rsidR="00F37376" w:rsidRPr="00310D04" w:rsidRDefault="00310D04">
      <w:pPr>
        <w:spacing w:after="0" w:line="240" w:lineRule="auto"/>
        <w:ind w:left="0"/>
        <w:jc w:val="left"/>
        <w:rPr>
          <w:rFonts w:eastAsia="Calibri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 w:rsidR="00D25B70">
        <w:rPr>
          <w:rFonts w:eastAsia="Calibri"/>
        </w:rPr>
        <w:t xml:space="preserve"> </w:t>
      </w:r>
      <w:r>
        <w:rPr>
          <w:i/>
          <w:sz w:val="14"/>
        </w:rPr>
        <w:t xml:space="preserve">STIG V4R8 CAT1 </w:t>
      </w:r>
      <w:r>
        <w:rPr>
          <w:rFonts w:hint="eastAsia"/>
          <w:i/>
          <w:sz w:val="14"/>
          <w:lang w:eastAsia="zh-CN"/>
        </w:rPr>
        <w:t>总结</w:t>
      </w:r>
      <w:r w:rsidR="00F37376">
        <w:rPr>
          <w:rFonts w:eastAsia="Calibri"/>
        </w:rPr>
        <w:br w:type="page"/>
      </w:r>
    </w:p>
    <w:p w14:paraId="36AA9625" w14:textId="4DE87F23" w:rsidR="00C0306D" w:rsidRPr="00212651" w:rsidRDefault="00C0306D" w:rsidP="00C0306D">
      <w:pPr>
        <w:pStyle w:val="Heading2"/>
        <w:spacing w:after="0"/>
        <w:ind w:left="540" w:right="657" w:hanging="540"/>
        <w:rPr>
          <w:rFonts w:eastAsia="Calibri"/>
        </w:rPr>
      </w:pPr>
      <w:bookmarkStart w:id="34" w:name="_Toc12441709"/>
      <w:r>
        <w:rPr>
          <w:rFonts w:eastAsia="Calibri"/>
          <w:lang w:val="en-US"/>
        </w:rPr>
        <w:lastRenderedPageBreak/>
        <w:t>STIG Ver 4 Release 8 CAT I</w:t>
      </w:r>
      <w:r w:rsidR="00175F15">
        <w:rPr>
          <w:rFonts w:eastAsia="Calibri"/>
          <w:lang w:val="en-US"/>
        </w:rPr>
        <w:t>I</w:t>
      </w:r>
      <w:bookmarkEnd w:id="34"/>
    </w:p>
    <w:p w14:paraId="494EDDBC" w14:textId="04819D61" w:rsidR="00C0306D" w:rsidRDefault="00C0306D" w:rsidP="00C0306D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28447948" w14:textId="119E209A" w:rsidR="00310D04" w:rsidRPr="00CE440F" w:rsidRDefault="00B605B1" w:rsidP="00C0306D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310D04" w:rsidRPr="00CE440F">
        <w:rPr>
          <w:rFonts w:ascii="Verdana" w:hAnsi="Verdana" w:cstheme="minorHAnsi"/>
          <w:sz w:val="20"/>
          <w:szCs w:val="20"/>
          <w:lang w:eastAsia="zh-CN"/>
        </w:rPr>
        <w:t>STIG CAT II</w:t>
      </w:r>
      <w:r w:rsidR="00310D04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310D04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2"/>
      </w:tblPr>
      <w:tblGrid>
        <w:gridCol w:w="4675"/>
        <w:gridCol w:w="1350"/>
        <w:gridCol w:w="1530"/>
        <w:gridCol w:w="1445"/>
      </w:tblGrid>
      <w:tr w:rsidR="00C0306D" w:rsidRPr="00AC5F7C" w14:paraId="6DF45179" w14:textId="77777777" w:rsidTr="0069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19D5C65" w14:textId="77777777" w:rsidR="00C0306D" w:rsidRPr="00FC19A1" w:rsidRDefault="00C0306D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3CEE8C7F" w14:textId="77777777" w:rsidR="00C0306D" w:rsidRPr="00AC5F7C" w:rsidRDefault="00C0306D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90BD14" w14:textId="77777777" w:rsidR="00C0306D" w:rsidRPr="00AC5F7C" w:rsidRDefault="00C0306D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9B2730C" w14:textId="77777777" w:rsidR="00C0306D" w:rsidRPr="00934956" w:rsidRDefault="00C0306D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C0306D" w:rsidRPr="00CA2066" w14:paraId="30B3CDD6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E67F0D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35A4E55F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004A93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39B3CF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929AD43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EC6913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487F20B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5D5874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E17266C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60E2FCC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8CDBD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429A2CD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5775D3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501A50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F9BD968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4CA2EB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C12C3F3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6F40C0E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7F5991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0E08C332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3A6E" w14:textId="77777777" w:rsidR="00C0306D" w:rsidRPr="007675B2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FE6B05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55C8F96" w14:textId="77777777" w:rsidR="00C0306D" w:rsidRPr="00CA2066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FD2F34" w14:textId="77777777" w:rsidR="00C0306D" w:rsidRPr="00CA2066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6550E9C4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51ED3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DEC26F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79FD948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5F4E6F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BE5B16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4DE31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5D6CDD6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476D64B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E07CA38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2D65E113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41F00" w14:textId="77777777" w:rsidR="00C0306D" w:rsidRDefault="00C0306D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B627A1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1B2327" w14:textId="77777777" w:rsidR="00C0306D" w:rsidRDefault="00C0306D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4207CF0" w14:textId="77777777" w:rsidR="00C0306D" w:rsidRDefault="00C0306D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21EA53A6" w14:textId="0A457477" w:rsidR="00F37376" w:rsidRDefault="00310D04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 w:rsidRPr="00693098">
        <w:rPr>
          <w:rFonts w:hint="eastAsia"/>
          <w:i/>
          <w:sz w:val="14"/>
        </w:rPr>
        <w:t>表</w:t>
      </w:r>
      <w:r w:rsidRPr="00693098">
        <w:rPr>
          <w:rFonts w:hint="eastAsia"/>
          <w:i/>
          <w:sz w:val="14"/>
        </w:rPr>
        <w:t>4</w:t>
      </w:r>
      <w:r w:rsidRPr="00693098">
        <w:rPr>
          <w:rFonts w:hint="eastAsia"/>
          <w:i/>
          <w:sz w:val="14"/>
        </w:rPr>
        <w:t>：</w:t>
      </w:r>
      <w:r w:rsidR="00693098">
        <w:rPr>
          <w:i/>
          <w:sz w:val="14"/>
        </w:rPr>
        <w:t xml:space="preserve">STIG V4R8 CAT2 </w:t>
      </w:r>
      <w:r w:rsidR="00693098">
        <w:rPr>
          <w:rFonts w:hint="eastAsia"/>
          <w:i/>
          <w:sz w:val="14"/>
          <w:lang w:eastAsia="zh-CN"/>
        </w:rPr>
        <w:t>总结</w:t>
      </w:r>
      <w:r w:rsidR="00F37376">
        <w:rPr>
          <w:rFonts w:eastAsia="Calibri"/>
        </w:rPr>
        <w:br w:type="page"/>
      </w:r>
    </w:p>
    <w:p w14:paraId="5DC1B489" w14:textId="7A441BC5" w:rsidR="00076620" w:rsidRPr="00212651" w:rsidRDefault="00076620" w:rsidP="00076620">
      <w:pPr>
        <w:pStyle w:val="Heading2"/>
        <w:spacing w:after="0"/>
        <w:ind w:left="540" w:right="657" w:hanging="540"/>
        <w:rPr>
          <w:rFonts w:eastAsia="Calibri"/>
        </w:rPr>
      </w:pPr>
      <w:bookmarkStart w:id="35" w:name="_Toc12441710"/>
      <w:r>
        <w:rPr>
          <w:rFonts w:eastAsia="Calibri"/>
          <w:lang w:val="en-US"/>
        </w:rPr>
        <w:lastRenderedPageBreak/>
        <w:t>STIG Ver 4 Release 8 CAT III</w:t>
      </w:r>
      <w:bookmarkEnd w:id="35"/>
    </w:p>
    <w:p w14:paraId="6B37E3CD" w14:textId="12ADF646" w:rsidR="00076620" w:rsidRDefault="00076620" w:rsidP="00076620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6656AA77" w14:textId="040E0828" w:rsidR="00E44537" w:rsidRPr="00CE440F" w:rsidRDefault="00B605B1" w:rsidP="00076620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</w:t>
      </w:r>
      <w:r w:rsidR="00F722FD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的</w:t>
      </w:r>
      <w:r w:rsidR="00E4453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E44537" w:rsidRPr="00CE440F">
        <w:rPr>
          <w:rFonts w:ascii="Verdana" w:hAnsi="Verdana" w:cstheme="minorHAnsi"/>
          <w:sz w:val="20"/>
          <w:szCs w:val="20"/>
          <w:lang w:eastAsia="zh-CN"/>
        </w:rPr>
        <w:t>STIG CAT III</w:t>
      </w:r>
      <w:r w:rsidR="00E44537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E4453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3"/>
      </w:tblPr>
      <w:tblGrid>
        <w:gridCol w:w="4675"/>
        <w:gridCol w:w="1350"/>
        <w:gridCol w:w="1530"/>
        <w:gridCol w:w="1445"/>
      </w:tblGrid>
      <w:tr w:rsidR="00076620" w:rsidRPr="00AC5F7C" w14:paraId="7D6C19EC" w14:textId="77777777" w:rsidTr="0069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A2B2F39" w14:textId="77777777" w:rsidR="00076620" w:rsidRPr="00FC19A1" w:rsidRDefault="00076620" w:rsidP="006955B5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5BF925F" w14:textId="77777777" w:rsidR="00076620" w:rsidRPr="00AC5F7C" w:rsidRDefault="00076620" w:rsidP="006955B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15F193B" w14:textId="77777777" w:rsidR="00076620" w:rsidRPr="00AC5F7C" w:rsidRDefault="00076620" w:rsidP="006955B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857DAA8" w14:textId="77777777" w:rsidR="00076620" w:rsidRPr="00934956" w:rsidRDefault="00076620" w:rsidP="006955B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076620" w:rsidRPr="00CA2066" w14:paraId="7134BF4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B6A19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7920233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76B0C15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BB6C41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133CE9C5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B9D9B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FF9F270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D69632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4CB808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504D808F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0DC65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773E084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78E8EB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08C455A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1378CF5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9D952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2303CB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E5556E4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AF341FF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76E1794B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76B1F" w14:textId="77777777" w:rsidR="00076620" w:rsidRPr="007675B2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454F1D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7F8F6FB" w14:textId="77777777" w:rsidR="00076620" w:rsidRPr="00CA2066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527E74E" w14:textId="77777777" w:rsidR="00076620" w:rsidRPr="00CA2066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20FD2BB9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729E8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1F0F8645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9EC881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7EC29F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6373166D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832981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61DC16C6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3628CC2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BEDEB9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687D66A" w14:textId="77777777" w:rsidTr="006955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4EC7" w14:textId="77777777" w:rsidR="00076620" w:rsidRDefault="00076620" w:rsidP="006955B5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4B19CF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9FB27" w14:textId="77777777" w:rsidR="00076620" w:rsidRDefault="00076620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E950904" w14:textId="77777777" w:rsidR="00076620" w:rsidRDefault="00076620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2A249FE" w14:textId="73EF1819" w:rsidR="00C70825" w:rsidRDefault="00E44537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color w:val="336699"/>
          <w:sz w:val="20"/>
          <w:szCs w:val="16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5</w:t>
      </w:r>
      <w:r>
        <w:rPr>
          <w:rFonts w:hint="eastAsia"/>
          <w:i/>
          <w:sz w:val="14"/>
          <w:lang w:eastAsia="zh-CN"/>
        </w:rPr>
        <w:t>：</w:t>
      </w:r>
      <w:r>
        <w:rPr>
          <w:i/>
          <w:sz w:val="14"/>
        </w:rPr>
        <w:t>STIG V4R8 CAT3</w:t>
      </w:r>
      <w:r>
        <w:rPr>
          <w:rFonts w:hint="eastAsia"/>
          <w:i/>
          <w:sz w:val="14"/>
          <w:lang w:eastAsia="zh-CN"/>
        </w:rPr>
        <w:t>总结</w:t>
      </w:r>
      <w:r w:rsidR="00D25B70">
        <w:rPr>
          <w:rFonts w:eastAsia="Calibri"/>
        </w:rPr>
        <w:t xml:space="preserve"> </w:t>
      </w:r>
      <w:r w:rsidR="00C70825"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0C14E65D" w:rsidR="00CA74F4" w:rsidRDefault="00AB5CD1" w:rsidP="002638B2">
      <w:pPr>
        <w:pStyle w:val="Heading1"/>
        <w:ind w:right="657"/>
      </w:pPr>
      <w:bookmarkStart w:id="36" w:name="_Toc12441711"/>
      <w:r>
        <w:rPr>
          <w:rFonts w:hint="eastAsia"/>
          <w:lang w:eastAsia="zh-CN"/>
        </w:rPr>
        <w:lastRenderedPageBreak/>
        <w:t>附件</w:t>
      </w:r>
      <w:bookmarkEnd w:id="36"/>
    </w:p>
    <w:p w14:paraId="48916227" w14:textId="50AD798D" w:rsidR="00010552" w:rsidRDefault="00AB5CD1" w:rsidP="002638B2">
      <w:pPr>
        <w:pStyle w:val="Heading2"/>
        <w:spacing w:after="0"/>
        <w:ind w:left="540" w:right="657" w:hanging="540"/>
        <w:rPr>
          <w:lang w:val="en-US"/>
        </w:rPr>
      </w:pPr>
      <w:bookmarkStart w:id="37" w:name="_Toc12441712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37"/>
    </w:p>
    <w:p w14:paraId="2172672E" w14:textId="0A5A74CC" w:rsidR="00F37376" w:rsidRDefault="00F37376" w:rsidP="00F37376">
      <w:pPr>
        <w:ind w:right="657"/>
      </w:pPr>
    </w:p>
    <w:p w14:paraId="04F0253E" w14:textId="16DD6749" w:rsidR="00DE4D61" w:rsidRDefault="00DE4D61" w:rsidP="00CC3762">
      <w:pPr>
        <w:ind w:right="657"/>
        <w:rPr>
          <w:lang w:eastAsia="zh-CN"/>
        </w:rPr>
      </w:pPr>
      <w:bookmarkStart w:id="38" w:name="_Hlk12290837"/>
      <w:bookmarkStart w:id="39" w:name="_Hlk12440823"/>
      <w:bookmarkStart w:id="40" w:name="_GoBack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</w:t>
      </w:r>
      <w:r w:rsidR="001865CE">
        <w:rPr>
          <w:rFonts w:hint="eastAsia"/>
          <w:lang w:eastAsia="zh-CN"/>
        </w:rPr>
        <w:t>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38"/>
    <w:bookmarkEnd w:id="40"/>
    <w:p w14:paraId="0BD17226" w14:textId="77777777" w:rsidR="00DE4D61" w:rsidRPr="00AB5CD1" w:rsidRDefault="00DE4D61" w:rsidP="00DE4D61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r w:rsidRPr="00AB5CD1">
        <w:rPr>
          <w:rFonts w:hint="eastAsia"/>
        </w:rPr>
        <w:t>软件智能</w:t>
      </w:r>
      <w:r>
        <w:rPr>
          <w:rFonts w:hint="eastAsia"/>
          <w:lang w:eastAsia="zh-CN"/>
        </w:rPr>
        <w:t>更多</w:t>
      </w:r>
      <w:r w:rsidRPr="00AB5CD1">
        <w:rPr>
          <w:rFonts w:hint="eastAsia"/>
        </w:rPr>
        <w:t>相关信息</w:t>
      </w:r>
      <w:r>
        <w:rPr>
          <w:rFonts w:hint="eastAsia"/>
          <w:lang w:eastAsia="zh-CN"/>
        </w:rPr>
        <w:t>，请</w:t>
      </w:r>
      <w:r w:rsidRPr="00AB5CD1">
        <w:rPr>
          <w:rFonts w:hint="eastAsia"/>
        </w:rPr>
        <w:t>访问</w:t>
      </w:r>
      <w:hyperlink r:id="rId12" w:history="1">
        <w:r w:rsidRPr="00577D6E">
          <w:rPr>
            <w:rStyle w:val="Hyperlink"/>
          </w:rPr>
          <w:t>https://www.castsoftware.com/software-intelligence</w:t>
        </w:r>
      </w:hyperlink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bookmarkEnd w:id="39"/>
    <w:p w14:paraId="5CD850AC" w14:textId="77777777" w:rsidR="00AB5CD1" w:rsidRDefault="00AB5CD1" w:rsidP="00F37376">
      <w:pPr>
        <w:ind w:right="657"/>
      </w:pPr>
    </w:p>
    <w:p w14:paraId="330477B9" w14:textId="327991A9" w:rsidR="00E97A1B" w:rsidRDefault="00AB5CD1" w:rsidP="00E97A1B">
      <w:pPr>
        <w:pStyle w:val="Heading2"/>
        <w:tabs>
          <w:tab w:val="clear" w:pos="432"/>
          <w:tab w:val="num" w:pos="-1605"/>
        </w:tabs>
        <w:spacing w:after="0"/>
        <w:ind w:left="540" w:right="657" w:hanging="540"/>
      </w:pPr>
      <w:bookmarkStart w:id="41" w:name="_Hlk530668761"/>
      <w:bookmarkStart w:id="42" w:name="_Toc12441713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安全</w:t>
      </w:r>
      <w:bookmarkEnd w:id="42"/>
    </w:p>
    <w:p w14:paraId="4D71BA44" w14:textId="77777777" w:rsidR="00E97A1B" w:rsidRDefault="00E97A1B" w:rsidP="00E97A1B">
      <w:pPr>
        <w:ind w:right="657"/>
      </w:pPr>
    </w:p>
    <w:p w14:paraId="00B68982" w14:textId="26D1C577" w:rsidR="00621BA1" w:rsidRPr="008C3D6E" w:rsidRDefault="00F13EC2" w:rsidP="00621BA1">
      <w:pPr>
        <w:ind w:right="657"/>
        <w:rPr>
          <w:lang w:val="fr-FR"/>
        </w:rPr>
      </w:pPr>
      <w:bookmarkStart w:id="43" w:name="_Hlk12295812"/>
      <w:r>
        <w:rPr>
          <w:rFonts w:hint="eastAsia"/>
          <w:lang w:eastAsia="zh-CN"/>
        </w:rPr>
        <w:t>为了</w:t>
      </w:r>
      <w:r w:rsidR="00621BA1">
        <w:rPr>
          <w:rFonts w:hint="eastAsia"/>
          <w:lang w:eastAsia="zh-CN"/>
        </w:rPr>
        <w:t>应对</w:t>
      </w:r>
      <w:r w:rsidR="00621BA1" w:rsidRPr="00451F02">
        <w:rPr>
          <w:rFonts w:hint="eastAsia"/>
        </w:rPr>
        <w:t>网络风险</w:t>
      </w:r>
      <w:r w:rsidR="00621BA1">
        <w:rPr>
          <w:rFonts w:hint="eastAsia"/>
          <w:lang w:eastAsia="zh-CN"/>
        </w:rPr>
        <w:t>、保障</w:t>
      </w:r>
      <w:r w:rsidR="00621BA1" w:rsidRPr="00451F02">
        <w:rPr>
          <w:rFonts w:hint="eastAsia"/>
        </w:rPr>
        <w:t>应用安全</w:t>
      </w:r>
      <w:r w:rsidR="00621BA1">
        <w:rPr>
          <w:rFonts w:hint="eastAsia"/>
          <w:lang w:eastAsia="zh-CN"/>
        </w:rPr>
        <w:t>，</w:t>
      </w:r>
      <w:r w:rsidR="00621BA1" w:rsidRPr="00451F02">
        <w:rPr>
          <w:rFonts w:hint="eastAsia"/>
        </w:rPr>
        <w:t>需要</w:t>
      </w:r>
      <w:r w:rsidR="00621BA1">
        <w:rPr>
          <w:rFonts w:hint="eastAsia"/>
          <w:lang w:eastAsia="zh-CN"/>
        </w:rPr>
        <w:t>采取</w:t>
      </w:r>
      <w:r w:rsidR="00621BA1" w:rsidRPr="00451F02">
        <w:rPr>
          <w:rFonts w:hint="eastAsia"/>
        </w:rPr>
        <w:t>主动</w:t>
      </w:r>
      <w:r w:rsidR="00E232DC">
        <w:rPr>
          <w:rFonts w:hint="eastAsia"/>
          <w:lang w:eastAsia="zh-CN"/>
        </w:rPr>
        <w:t>的、</w:t>
      </w:r>
      <w:r w:rsidR="00621BA1">
        <w:rPr>
          <w:rFonts w:hint="eastAsia"/>
          <w:lang w:eastAsia="zh-CN"/>
        </w:rPr>
        <w:t>智能的</w:t>
      </w:r>
      <w:r w:rsidR="00E232DC">
        <w:rPr>
          <w:rFonts w:hint="eastAsia"/>
          <w:lang w:eastAsia="zh-CN"/>
        </w:rPr>
        <w:t>方法措施</w:t>
      </w:r>
      <w:r w:rsidR="00621BA1" w:rsidRPr="00451F02">
        <w:rPr>
          <w:rFonts w:hint="eastAsia"/>
        </w:rPr>
        <w:t>。</w:t>
      </w:r>
      <w:r w:rsidR="00621BA1">
        <w:rPr>
          <w:rFonts w:hint="eastAsia"/>
          <w:lang w:eastAsia="zh-CN"/>
        </w:rPr>
        <w:t>CAST</w:t>
      </w:r>
      <w:r w:rsidR="00621BA1" w:rsidRPr="00451F02">
        <w:rPr>
          <w:rFonts w:hint="eastAsia"/>
        </w:rPr>
        <w:t>软件智能</w:t>
      </w:r>
      <w:r w:rsidR="00621BA1">
        <w:rPr>
          <w:rFonts w:hint="eastAsia"/>
          <w:lang w:eastAsia="zh-CN"/>
        </w:rPr>
        <w:t>够</w:t>
      </w:r>
      <w:r w:rsidR="006616F7">
        <w:rPr>
          <w:rFonts w:hint="eastAsia"/>
          <w:lang w:eastAsia="zh-CN"/>
        </w:rPr>
        <w:t>在</w:t>
      </w:r>
      <w:r w:rsidR="00621BA1">
        <w:rPr>
          <w:rFonts w:hint="eastAsia"/>
          <w:lang w:eastAsia="zh-CN"/>
        </w:rPr>
        <w:t>开发开始前</w:t>
      </w:r>
      <w:r w:rsidR="00621BA1" w:rsidRPr="00451F02">
        <w:rPr>
          <w:rFonts w:hint="eastAsia"/>
        </w:rPr>
        <w:t>洞察安全策略盲点。凭借其独特的数据流和系统级分析能力，</w:t>
      </w:r>
      <w:r w:rsidR="00621BA1" w:rsidRPr="00451F02">
        <w:rPr>
          <w:rFonts w:hint="eastAsia"/>
        </w:rPr>
        <w:t>CAST</w:t>
      </w:r>
      <w:r w:rsidR="00621BA1" w:rsidRPr="00451F02">
        <w:rPr>
          <w:rFonts w:hint="eastAsia"/>
        </w:rPr>
        <w:t>提供最准确的安全性发现，减少误报。</w:t>
      </w:r>
      <w:r w:rsidR="00621BA1" w:rsidRPr="008C3D6E">
        <w:rPr>
          <w:rFonts w:hint="eastAsia"/>
          <w:lang w:val="fr-FR"/>
        </w:rPr>
        <w:t>CAST</w:t>
      </w:r>
      <w:r w:rsidR="00621BA1" w:rsidRPr="00451F02">
        <w:rPr>
          <w:rFonts w:hint="eastAsia"/>
        </w:rPr>
        <w:t>安全规则</w:t>
      </w:r>
      <w:r w:rsidR="00621BA1">
        <w:rPr>
          <w:rFonts w:hint="eastAsia"/>
          <w:lang w:eastAsia="zh-CN"/>
        </w:rPr>
        <w:t>源自</w:t>
      </w:r>
      <w:r w:rsidR="00621BA1" w:rsidRPr="00451F02">
        <w:rPr>
          <w:rFonts w:hint="eastAsia"/>
        </w:rPr>
        <w:t>行业最佳标准</w:t>
      </w:r>
      <w:r w:rsidR="00621BA1" w:rsidRPr="008C3D6E">
        <w:rPr>
          <w:rFonts w:hint="eastAsia"/>
          <w:lang w:val="fr-FR"/>
        </w:rPr>
        <w:t>（</w:t>
      </w:r>
      <w:r w:rsidR="00621BA1" w:rsidRPr="008C3D6E">
        <w:rPr>
          <w:rFonts w:hint="eastAsia"/>
          <w:lang w:val="fr-FR"/>
        </w:rPr>
        <w:t>CISQ</w:t>
      </w:r>
      <w:r w:rsidR="00621BA1" w:rsidRPr="00451F02">
        <w:rPr>
          <w:rFonts w:hint="eastAsia"/>
        </w:rPr>
        <w:t>、</w:t>
      </w:r>
      <w:r w:rsidR="00621BA1" w:rsidRPr="008C3D6E">
        <w:rPr>
          <w:rFonts w:hint="eastAsia"/>
          <w:lang w:val="fr-FR"/>
        </w:rPr>
        <w:t>CWE</w:t>
      </w:r>
      <w:r w:rsidR="00621BA1" w:rsidRPr="00451F02">
        <w:rPr>
          <w:rFonts w:hint="eastAsia"/>
        </w:rPr>
        <w:t>和</w:t>
      </w:r>
      <w:r w:rsidR="00621BA1" w:rsidRPr="008C3D6E">
        <w:rPr>
          <w:rFonts w:hint="eastAsia"/>
          <w:lang w:val="fr-FR"/>
        </w:rPr>
        <w:t>OWASP</w:t>
      </w:r>
      <w:r w:rsidR="00621BA1" w:rsidRPr="008C3D6E">
        <w:rPr>
          <w:rFonts w:hint="eastAsia"/>
          <w:lang w:val="fr-FR"/>
        </w:rPr>
        <w:t>）</w:t>
      </w:r>
      <w:r w:rsidR="00621BA1" w:rsidRPr="00451F02">
        <w:rPr>
          <w:rFonts w:hint="eastAsia"/>
        </w:rPr>
        <w:t>。</w:t>
      </w:r>
    </w:p>
    <w:p w14:paraId="3F90EC4E" w14:textId="01F231A9" w:rsidR="00E97A1B" w:rsidRPr="008C3D6E" w:rsidRDefault="006348EF" w:rsidP="00A02569">
      <w:pPr>
        <w:ind w:right="657"/>
        <w:rPr>
          <w:lang w:val="fr-FR"/>
        </w:rPr>
      </w:pPr>
      <w:r>
        <w:rPr>
          <w:rFonts w:hint="eastAsia"/>
          <w:lang w:eastAsia="zh-CN"/>
        </w:rPr>
        <w:t>了解更多</w:t>
      </w:r>
      <w:r w:rsidRPr="008C3D6E">
        <w:rPr>
          <w:rFonts w:hint="eastAsia"/>
          <w:lang w:val="fr-FR" w:eastAsia="zh-CN"/>
        </w:rPr>
        <w:t>CAST</w:t>
      </w:r>
      <w:r>
        <w:rPr>
          <w:rFonts w:hint="eastAsia"/>
          <w:lang w:eastAsia="zh-CN"/>
        </w:rPr>
        <w:t>安全相关信息</w:t>
      </w:r>
      <w:r w:rsidRPr="008C3D6E">
        <w:rPr>
          <w:rFonts w:hint="eastAsia"/>
          <w:lang w:val="fr-FR" w:eastAsia="zh-CN"/>
        </w:rPr>
        <w:t>，</w:t>
      </w:r>
      <w:r>
        <w:rPr>
          <w:rFonts w:hint="eastAsia"/>
          <w:lang w:eastAsia="zh-CN"/>
        </w:rPr>
        <w:t>请点击</w:t>
      </w:r>
      <w:hyperlink r:id="rId13" w:history="1">
        <w:r>
          <w:rPr>
            <w:rStyle w:val="Hyperlink"/>
          </w:rPr>
          <w:t>此处</w:t>
        </w:r>
      </w:hyperlink>
      <w:bookmarkEnd w:id="41"/>
      <w:r w:rsidR="00A02569">
        <w:rPr>
          <w:rFonts w:cs="Arial" w:hint="eastAsia"/>
          <w:lang w:eastAsia="zh-CN"/>
        </w:rPr>
        <w:t>。</w:t>
      </w:r>
    </w:p>
    <w:bookmarkEnd w:id="43"/>
    <w:p w14:paraId="35C64115" w14:textId="77777777" w:rsidR="00E97A1B" w:rsidRPr="008C3D6E" w:rsidRDefault="00E97A1B" w:rsidP="00E97A1B">
      <w:pPr>
        <w:ind w:right="657"/>
        <w:rPr>
          <w:rFonts w:cs="Arial"/>
          <w:lang w:val="fr-FR"/>
        </w:rPr>
      </w:pPr>
    </w:p>
    <w:p w14:paraId="11BB86D1" w14:textId="77777777" w:rsidR="00E97A1B" w:rsidRPr="008C3D6E" w:rsidRDefault="00E97A1B" w:rsidP="00E97A1B">
      <w:pPr>
        <w:ind w:right="657"/>
        <w:rPr>
          <w:rFonts w:cs="Arial"/>
          <w:lang w:val="fr-FR"/>
        </w:rPr>
      </w:pPr>
    </w:p>
    <w:p w14:paraId="2F54E386" w14:textId="77777777" w:rsidR="00E97A1B" w:rsidRPr="008C3D6E" w:rsidRDefault="00E97A1B" w:rsidP="002638B2">
      <w:pPr>
        <w:ind w:right="657"/>
        <w:rPr>
          <w:rFonts w:cs="Arial"/>
          <w:lang w:val="fr-FR"/>
        </w:rPr>
      </w:pPr>
    </w:p>
    <w:sectPr w:rsidR="00E97A1B" w:rsidRPr="008C3D6E" w:rsidSect="00F772DA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AE88" w14:textId="77777777" w:rsidR="00331E58" w:rsidRDefault="00331E58">
      <w:r>
        <w:separator/>
      </w:r>
    </w:p>
  </w:endnote>
  <w:endnote w:type="continuationSeparator" w:id="0">
    <w:p w14:paraId="49E25F22" w14:textId="77777777" w:rsidR="00331E58" w:rsidRDefault="0033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578BE4C" w:rsidR="00C973B1" w:rsidRDefault="00CE440F">
    <w:pPr>
      <w:pStyle w:val="Footer"/>
    </w:pPr>
    <w:r>
      <w:rPr>
        <w:noProof/>
        <w:lang w:eastAsia="en-US"/>
      </w:rPr>
      <w:drawing>
        <wp:inline distT="0" distB="0" distL="0" distR="0" wp14:anchorId="7CC78A73" wp14:editId="0E1747BB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AD0F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2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9C23F" w14:textId="77777777" w:rsidR="00331E58" w:rsidRDefault="00331E58">
      <w:r>
        <w:separator/>
      </w:r>
    </w:p>
  </w:footnote>
  <w:footnote w:type="continuationSeparator" w:id="0">
    <w:p w14:paraId="75689CA6" w14:textId="77777777" w:rsidR="00331E58" w:rsidRDefault="00331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4F3AED36" w:rsidR="00C973B1" w:rsidRPr="00076620" w:rsidRDefault="00076620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 w:rsidRPr="00076620">
      <w:rPr>
        <w:rFonts w:asciiTheme="majorHAnsi" w:hAnsiTheme="majorHAnsi"/>
        <w:noProof/>
        <w:sz w:val="24"/>
        <w:szCs w:val="24"/>
      </w:rPr>
      <w:t>STIGuide Ver 4 Release 8</w:t>
    </w:r>
    <w:r w:rsidR="008A5FE6">
      <w:rPr>
        <w:rFonts w:asciiTheme="majorHAnsi" w:hAnsiTheme="majorHAnsi"/>
        <w:noProof/>
        <w:sz w:val="24"/>
        <w:szCs w:val="24"/>
      </w:rPr>
      <w:t xml:space="preserve"> </w:t>
    </w:r>
    <w:r w:rsidR="00BA5382">
      <w:rPr>
        <w:rFonts w:asciiTheme="majorHAnsi" w:hAnsiTheme="majorHAnsi" w:hint="eastAsia"/>
        <w:noProof/>
        <w:sz w:val="24"/>
        <w:szCs w:val="24"/>
        <w:lang w:eastAsia="zh-CN"/>
      </w:rPr>
      <w:t>总结报告</w:t>
    </w:r>
  </w:p>
  <w:p w14:paraId="09BF77A7" w14:textId="77777777" w:rsidR="00C973B1" w:rsidRPr="00501CAD" w:rsidRDefault="00C97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gFAKzZac8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1F74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6D6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573B1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08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68AA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2D02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175E3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52A1"/>
    <w:rsid w:val="0016739E"/>
    <w:rsid w:val="00167557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808FB"/>
    <w:rsid w:val="00183505"/>
    <w:rsid w:val="001839D9"/>
    <w:rsid w:val="00184AD1"/>
    <w:rsid w:val="001853EA"/>
    <w:rsid w:val="00186284"/>
    <w:rsid w:val="001862A8"/>
    <w:rsid w:val="001865CE"/>
    <w:rsid w:val="00187073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1B6B"/>
    <w:rsid w:val="001B410C"/>
    <w:rsid w:val="001B4B47"/>
    <w:rsid w:val="001B4BA9"/>
    <w:rsid w:val="001B5D6F"/>
    <w:rsid w:val="001B75D9"/>
    <w:rsid w:val="001B7CA6"/>
    <w:rsid w:val="001C067E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E71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595"/>
    <w:rsid w:val="002467D0"/>
    <w:rsid w:val="0024742F"/>
    <w:rsid w:val="00247D13"/>
    <w:rsid w:val="0025046F"/>
    <w:rsid w:val="00251F77"/>
    <w:rsid w:val="002525AC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0822"/>
    <w:rsid w:val="0028176F"/>
    <w:rsid w:val="00282576"/>
    <w:rsid w:val="00282AE5"/>
    <w:rsid w:val="00286C0C"/>
    <w:rsid w:val="00286C8A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004"/>
    <w:rsid w:val="002A63B3"/>
    <w:rsid w:val="002A6F5D"/>
    <w:rsid w:val="002A7147"/>
    <w:rsid w:val="002A77E3"/>
    <w:rsid w:val="002B0983"/>
    <w:rsid w:val="002B1100"/>
    <w:rsid w:val="002B12D7"/>
    <w:rsid w:val="002B1DEB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D04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34EB"/>
    <w:rsid w:val="00323BC8"/>
    <w:rsid w:val="00324305"/>
    <w:rsid w:val="00324AF7"/>
    <w:rsid w:val="00324D66"/>
    <w:rsid w:val="00330A54"/>
    <w:rsid w:val="00330BB9"/>
    <w:rsid w:val="00331E58"/>
    <w:rsid w:val="003323A8"/>
    <w:rsid w:val="00333EB6"/>
    <w:rsid w:val="003354D6"/>
    <w:rsid w:val="003359FB"/>
    <w:rsid w:val="00335CA7"/>
    <w:rsid w:val="00336C95"/>
    <w:rsid w:val="00340EF4"/>
    <w:rsid w:val="00341080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0880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6C7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491C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1F02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474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3B76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419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5A62"/>
    <w:rsid w:val="0058601E"/>
    <w:rsid w:val="005875F8"/>
    <w:rsid w:val="005902D9"/>
    <w:rsid w:val="00592C0F"/>
    <w:rsid w:val="00592FBB"/>
    <w:rsid w:val="005956D0"/>
    <w:rsid w:val="0059689D"/>
    <w:rsid w:val="005A01BD"/>
    <w:rsid w:val="005A046E"/>
    <w:rsid w:val="005A0B88"/>
    <w:rsid w:val="005A145E"/>
    <w:rsid w:val="005A313D"/>
    <w:rsid w:val="005A35C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954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31D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0DA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E7FD2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2E02"/>
    <w:rsid w:val="00605968"/>
    <w:rsid w:val="0060617D"/>
    <w:rsid w:val="00606E22"/>
    <w:rsid w:val="00606EEA"/>
    <w:rsid w:val="00607CD2"/>
    <w:rsid w:val="006107BC"/>
    <w:rsid w:val="00610BAE"/>
    <w:rsid w:val="006117EC"/>
    <w:rsid w:val="00611976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0E48"/>
    <w:rsid w:val="006217EB"/>
    <w:rsid w:val="00621BA1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8EF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16F7"/>
    <w:rsid w:val="0066250D"/>
    <w:rsid w:val="00662E04"/>
    <w:rsid w:val="00662E0A"/>
    <w:rsid w:val="0066354C"/>
    <w:rsid w:val="006637AA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6AA6"/>
    <w:rsid w:val="00686CF2"/>
    <w:rsid w:val="00687A52"/>
    <w:rsid w:val="00690F72"/>
    <w:rsid w:val="00692193"/>
    <w:rsid w:val="006923A4"/>
    <w:rsid w:val="00692E42"/>
    <w:rsid w:val="00693098"/>
    <w:rsid w:val="00694ACC"/>
    <w:rsid w:val="00694DE6"/>
    <w:rsid w:val="006955B5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401C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3FC9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2661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0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A96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6855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1A5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09BD"/>
    <w:rsid w:val="00841233"/>
    <w:rsid w:val="0084151C"/>
    <w:rsid w:val="00842136"/>
    <w:rsid w:val="00842212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5FE6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3D6E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64A"/>
    <w:rsid w:val="008D7D2B"/>
    <w:rsid w:val="008E10D6"/>
    <w:rsid w:val="008E1434"/>
    <w:rsid w:val="008E1599"/>
    <w:rsid w:val="008E17B3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4C7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765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F6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506"/>
    <w:rsid w:val="00943B2F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C78B2"/>
    <w:rsid w:val="009D0E8E"/>
    <w:rsid w:val="009D1900"/>
    <w:rsid w:val="009D1F41"/>
    <w:rsid w:val="009D22DD"/>
    <w:rsid w:val="009D26EC"/>
    <w:rsid w:val="009D4D70"/>
    <w:rsid w:val="009D6695"/>
    <w:rsid w:val="009D6826"/>
    <w:rsid w:val="009D70F6"/>
    <w:rsid w:val="009E1F04"/>
    <w:rsid w:val="009E204F"/>
    <w:rsid w:val="009E2572"/>
    <w:rsid w:val="009E2F05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982"/>
    <w:rsid w:val="00A00DA6"/>
    <w:rsid w:val="00A02569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AC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6F13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CD1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704C"/>
    <w:rsid w:val="00AD0482"/>
    <w:rsid w:val="00AD0505"/>
    <w:rsid w:val="00AD080E"/>
    <w:rsid w:val="00AD0F35"/>
    <w:rsid w:val="00AD1265"/>
    <w:rsid w:val="00AD1A1F"/>
    <w:rsid w:val="00AD2EE1"/>
    <w:rsid w:val="00AD42E0"/>
    <w:rsid w:val="00AD4540"/>
    <w:rsid w:val="00AD516D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87F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05B1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73B"/>
    <w:rsid w:val="00B74867"/>
    <w:rsid w:val="00B7563B"/>
    <w:rsid w:val="00B8186F"/>
    <w:rsid w:val="00B81891"/>
    <w:rsid w:val="00B8295B"/>
    <w:rsid w:val="00B830ED"/>
    <w:rsid w:val="00B83379"/>
    <w:rsid w:val="00B853D1"/>
    <w:rsid w:val="00B85A2A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382"/>
    <w:rsid w:val="00BA5BB5"/>
    <w:rsid w:val="00BA6131"/>
    <w:rsid w:val="00BA6D0B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0B61"/>
    <w:rsid w:val="00C11020"/>
    <w:rsid w:val="00C11791"/>
    <w:rsid w:val="00C11F94"/>
    <w:rsid w:val="00C124CD"/>
    <w:rsid w:val="00C127C9"/>
    <w:rsid w:val="00C12B2C"/>
    <w:rsid w:val="00C12B64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F2C"/>
    <w:rsid w:val="00CA22F9"/>
    <w:rsid w:val="00CA2515"/>
    <w:rsid w:val="00CA2A4D"/>
    <w:rsid w:val="00CA2B3D"/>
    <w:rsid w:val="00CA2DA4"/>
    <w:rsid w:val="00CA404C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0EF1"/>
    <w:rsid w:val="00CC1A57"/>
    <w:rsid w:val="00CC2320"/>
    <w:rsid w:val="00CC3762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30E7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40F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B70"/>
    <w:rsid w:val="00D25C41"/>
    <w:rsid w:val="00D260EA"/>
    <w:rsid w:val="00D2692A"/>
    <w:rsid w:val="00D279C6"/>
    <w:rsid w:val="00D27CD8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5FDE"/>
    <w:rsid w:val="00D463CE"/>
    <w:rsid w:val="00D46703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B98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4D61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2DC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4F1E"/>
    <w:rsid w:val="00E36BB3"/>
    <w:rsid w:val="00E40D5E"/>
    <w:rsid w:val="00E41A98"/>
    <w:rsid w:val="00E4256A"/>
    <w:rsid w:val="00E440C2"/>
    <w:rsid w:val="00E443D2"/>
    <w:rsid w:val="00E44537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C1F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97A1B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3EC2"/>
    <w:rsid w:val="00F1438F"/>
    <w:rsid w:val="00F14701"/>
    <w:rsid w:val="00F14EDC"/>
    <w:rsid w:val="00F15A35"/>
    <w:rsid w:val="00F15F56"/>
    <w:rsid w:val="00F1683C"/>
    <w:rsid w:val="00F16C18"/>
    <w:rsid w:val="00F17716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376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668EE"/>
    <w:rsid w:val="00F70D8E"/>
    <w:rsid w:val="00F722FD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37E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use-cases/application-security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ase.disa.mil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B9D20-C3D4-45A2-9DCE-371F8864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103</TotalTime>
  <Pages>8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88</cp:revision>
  <cp:lastPrinted>2019-05-22T12:43:00Z</cp:lastPrinted>
  <dcterms:created xsi:type="dcterms:W3CDTF">2019-05-23T12:02:00Z</dcterms:created>
  <dcterms:modified xsi:type="dcterms:W3CDTF">2019-06-26T03:57:00Z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