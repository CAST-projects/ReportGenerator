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905281" w:rsidRDefault="0090528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905281" w:rsidRDefault="0090528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905281" w:rsidRDefault="00332EE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332EE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905281" w:rsidRDefault="00332EEE">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05281">
                                <w:rPr>
                                  <w:color w:val="4F81BD" w:themeColor="accent1"/>
                                  <w:sz w:val="26"/>
                                  <w:szCs w:val="26"/>
                                </w:rPr>
                                <w:t>Author</w:t>
                              </w:r>
                            </w:sdtContent>
                          </w:sdt>
                        </w:p>
                        <w:p w14:paraId="34C1545A" w14:textId="77777777" w:rsidR="00905281" w:rsidRDefault="00332EEE">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905281">
                                <w:rPr>
                                  <w:caps/>
                                  <w:color w:val="595959" w:themeColor="text1" w:themeTint="A6"/>
                                  <w:szCs w:val="20"/>
                                </w:rPr>
                                <w:t>CAST</w:t>
                              </w:r>
                            </w:sdtContent>
                          </w:sdt>
                        </w:p>
                      </w:txbxContent>
                    </v:textbox>
                    <w10:wrap anchorx="page" anchory="page"/>
                  </v:shape>
                </w:pict>
              </mc:Fallback>
            </mc:AlternateContent>
          </w:r>
        </w:p>
        <w:p w14:paraId="684C42F0" w14:textId="35F5E523" w:rsidR="00CA74F4" w:rsidRDefault="00BF55DF" w:rsidP="002638B2">
          <w:pPr>
            <w:spacing w:after="0" w:line="240" w:lineRule="auto"/>
            <w:ind w:left="0" w:right="657"/>
            <w:jc w:val="left"/>
            <w:rPr>
              <w:rFonts w:asciiTheme="minorHAnsi" w:hAnsiTheme="minorHAnsi"/>
              <w:b/>
              <w:bCs/>
              <w:i/>
              <w:noProof/>
              <w:sz w:val="22"/>
            </w:rPr>
          </w:pPr>
          <w:r w:rsidRPr="00B1237A">
            <w:rPr>
              <w:rFonts w:ascii="Tahoma" w:hAnsi="Tahoma" w:cs="Tahoma"/>
              <w:noProof/>
            </w:rPr>
            <w:drawing>
              <wp:anchor distT="0" distB="0" distL="114300" distR="114300" simplePos="0" relativeHeight="251685888" behindDoc="1" locked="0" layoutInCell="1" allowOverlap="1" wp14:anchorId="7686EA07" wp14:editId="03DCD0F9">
                <wp:simplePos x="0" y="0"/>
                <wp:positionH relativeFrom="margin">
                  <wp:posOffset>4094922</wp:posOffset>
                </wp:positionH>
                <wp:positionV relativeFrom="paragraph">
                  <wp:posOffset>11044</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28E6B68C" w:rsidR="00CA74F4" w:rsidRPr="00CA74F4" w:rsidRDefault="00CA74F4" w:rsidP="002638B2">
          <w:pPr>
            <w:ind w:right="657"/>
            <w:rPr>
              <w:rFonts w:asciiTheme="minorHAnsi" w:hAnsiTheme="minorHAnsi"/>
              <w:sz w:val="22"/>
            </w:rPr>
          </w:pPr>
        </w:p>
        <w:p w14:paraId="2D40B0FD" w14:textId="2DE76522" w:rsidR="00CA74F4" w:rsidRPr="00CA74F4" w:rsidRDefault="00CA74F4" w:rsidP="002638B2">
          <w:pPr>
            <w:ind w:right="657"/>
            <w:rPr>
              <w:rFonts w:asciiTheme="minorHAnsi" w:hAnsiTheme="minorHAnsi"/>
              <w:sz w:val="22"/>
            </w:rPr>
          </w:pPr>
        </w:p>
        <w:p w14:paraId="25D296FB" w14:textId="211FA72A" w:rsidR="00CA74F4" w:rsidRPr="00CA74F4" w:rsidRDefault="00A0702E"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0657E989">
                    <wp:simplePos x="0" y="0"/>
                    <wp:positionH relativeFrom="page">
                      <wp:posOffset>2910840</wp:posOffset>
                    </wp:positionH>
                    <wp:positionV relativeFrom="page">
                      <wp:posOffset>1463040</wp:posOffset>
                    </wp:positionV>
                    <wp:extent cx="6014720" cy="2560320"/>
                    <wp:effectExtent l="0" t="0" r="5080" b="11430"/>
                    <wp:wrapNone/>
                    <wp:docPr id="83" name="Text Box 83"/>
                    <wp:cNvGraphicFramePr/>
                    <a:graphic xmlns:a="http://schemas.openxmlformats.org/drawingml/2006/main">
                      <a:graphicData uri="http://schemas.microsoft.com/office/word/2010/wordprocessingShape">
                        <wps:wsp>
                          <wps:cNvSpPr txBox="1"/>
                          <wps:spPr>
                            <a:xfrm>
                              <a:off x="0" y="0"/>
                              <a:ext cx="6014720" cy="2560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89AD5BD" id="Text Box 83" o:spid="_x0000_s1056" type="#_x0000_t202" style="position:absolute;left:0;text-align:left;margin-left:229.2pt;margin-top:115.2pt;width:473.6pt;height:201.6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" filled="f" stroked="f" strokeweight=".5pt">
                    <v:textbox inset="0,0,0,0">
                      <w:txbxContent>
                        <w:p w14:paraId="16AC419A" w14:textId="18A942AB" w:rsidR="00905281" w:rsidRDefault="00905281"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t>PCI DSS V3.1</w:t>
                          </w:r>
                        </w:p>
                        <w:p w14:paraId="5709D450" w14:textId="2DF79D19" w:rsidR="00905281" w:rsidRDefault="00CF6CC3"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905281">
                            <w:rPr>
                              <w:rFonts w:asciiTheme="majorHAnsi" w:hAnsiTheme="majorHAnsi" w:cs="Arial"/>
                              <w:b/>
                              <w:color w:val="365F91" w:themeColor="accent1" w:themeShade="BF"/>
                              <w:sz w:val="56"/>
                            </w:rPr>
                            <w:t xml:space="preserve"> Report</w:t>
                          </w:r>
                        </w:p>
                        <w:p w14:paraId="7B1C07F5" w14:textId="77777777" w:rsidR="00905281" w:rsidRDefault="00905281" w:rsidP="00CA74F4">
                          <w:pPr>
                            <w:ind w:left="0" w:right="72"/>
                            <w:rPr>
                              <w:rFonts w:asciiTheme="majorHAnsi" w:hAnsiTheme="majorHAnsi"/>
                              <w:sz w:val="24"/>
                            </w:rPr>
                          </w:pPr>
                        </w:p>
                        <w:p w14:paraId="2F22DA61" w14:textId="2B1260E5" w:rsidR="00905281" w:rsidRDefault="00905281"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905281" w:rsidRDefault="00905281"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905281" w:rsidRDefault="00905281"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905281" w:rsidRPr="00CA74F4" w:rsidRDefault="00905281"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905281" w:rsidRPr="00B1237A" w14:paraId="6BD612B4" w14:textId="77777777" w:rsidTr="000B1DF2">
                            <w:tc>
                              <w:tcPr>
                                <w:tcW w:w="7560" w:type="dxa"/>
                              </w:tcPr>
                              <w:p w14:paraId="262EC8B2" w14:textId="77777777" w:rsidR="00905281" w:rsidRPr="00B1237A" w:rsidRDefault="00905281" w:rsidP="00CA74F4">
                                <w:pPr>
                                  <w:ind w:left="0"/>
                                  <w:rPr>
                                    <w:rFonts w:asciiTheme="minorHAnsi" w:hAnsiTheme="minorHAnsi"/>
                                  </w:rPr>
                                </w:pPr>
                              </w:p>
                            </w:tc>
                          </w:tr>
                          <w:tr w:rsidR="00905281" w:rsidRPr="00B1237A" w14:paraId="0887D7CD" w14:textId="77777777" w:rsidTr="000B1DF2">
                            <w:tc>
                              <w:tcPr>
                                <w:tcW w:w="7560" w:type="dxa"/>
                              </w:tcPr>
                              <w:p w14:paraId="0E986C85" w14:textId="77777777" w:rsidR="00905281" w:rsidRPr="00B1237A" w:rsidRDefault="00905281" w:rsidP="00CA74F4">
                                <w:pPr>
                                  <w:spacing w:after="0" w:line="240" w:lineRule="auto"/>
                                  <w:ind w:left="0"/>
                                  <w:jc w:val="right"/>
                                  <w:rPr>
                                    <w:rFonts w:asciiTheme="minorHAnsi" w:hAnsiTheme="minorHAnsi"/>
                                  </w:rPr>
                                </w:pPr>
                              </w:p>
                            </w:tc>
                          </w:tr>
                        </w:tbl>
                        <w:p w14:paraId="5E6E90C3" w14:textId="77777777" w:rsidR="00905281" w:rsidRDefault="00905281">
                          <w:pPr>
                            <w:spacing w:before="120"/>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905281" w:rsidRPr="00F3760D" w:rsidRDefault="0090528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905281" w:rsidRPr="00F3760D" w:rsidRDefault="0090528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905281" w:rsidRPr="00BA40D5" w:rsidRDefault="0090528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905281" w:rsidRPr="00F3760D" w:rsidRDefault="0090528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332EEE"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2E6EA3">
      <w:pPr>
        <w:pStyle w:val="Heading1"/>
        <w:numPr>
          <w:ilvl w:val="0"/>
          <w:numId w:val="0"/>
        </w:numPr>
        <w:ind w:left="357"/>
      </w:pPr>
      <w:r w:rsidRPr="00015B29">
        <w:lastRenderedPageBreak/>
        <w:tab/>
      </w:r>
      <w:bookmarkStart w:id="1" w:name="_Toc11157591"/>
      <w:bookmarkStart w:id="2" w:name="_Toc14418689"/>
      <w:bookmarkStart w:id="3" w:name="_Toc14419761"/>
      <w:bookmarkStart w:id="4" w:name="_Toc14687775"/>
      <w:bookmarkStart w:id="5" w:name="_Toc14781638"/>
      <w:bookmarkStart w:id="6" w:name="_Toc15305717"/>
      <w:r w:rsidR="00D36C46">
        <w:t>Table of Content</w:t>
      </w:r>
      <w:bookmarkEnd w:id="1"/>
      <w:bookmarkEnd w:id="2"/>
      <w:bookmarkEnd w:id="3"/>
      <w:bookmarkEnd w:id="4"/>
      <w:bookmarkEnd w:id="5"/>
      <w:bookmarkEnd w:id="6"/>
      <w:r w:rsidR="00020F50">
        <w:tab/>
      </w:r>
    </w:p>
    <w:p w14:paraId="575AE77A" w14:textId="77777777" w:rsidR="00A7254D" w:rsidRDefault="0030282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A7254D">
        <w:rPr>
          <w:noProof/>
        </w:rPr>
        <w:t>Table of Content</w:t>
      </w:r>
    </w:p>
    <w:p w14:paraId="556F0C69"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203BF0DD" w14:textId="77777777" w:rsidR="00A7254D" w:rsidRDefault="00A7254D">
      <w:pPr>
        <w:pStyle w:val="TOC2"/>
        <w:tabs>
          <w:tab w:val="left" w:pos="1000"/>
        </w:tabs>
        <w:rPr>
          <w:rFonts w:asciiTheme="minorHAnsi" w:eastAsiaTheme="minorEastAsia" w:hAnsiTheme="minorHAnsi" w:cstheme="minorBidi"/>
          <w:smallCaps w:val="0"/>
          <w:noProof/>
          <w:color w:val="auto"/>
          <w:sz w:val="22"/>
          <w:szCs w:val="22"/>
          <w:lang w:eastAsia="zh-CN"/>
        </w:rPr>
      </w:pPr>
      <w:r w:rsidRPr="00CE755D">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CE755D">
        <w:rPr>
          <w:noProof/>
        </w:rPr>
        <w:t>Application Characteristics</w:t>
      </w:r>
    </w:p>
    <w:p w14:paraId="36940429"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asciiTheme="minorHAnsi" w:hAnsiTheme="minorHAnsi"/>
          <w:noProof/>
        </w:rPr>
        <w:t>2.</w:t>
      </w:r>
      <w:r>
        <w:rPr>
          <w:rFonts w:asciiTheme="minorHAnsi" w:eastAsiaTheme="minorEastAsia" w:hAnsiTheme="minorHAnsi" w:cstheme="minorBidi"/>
          <w:b w:val="0"/>
          <w:caps w:val="0"/>
          <w:noProof/>
          <w:color w:val="auto"/>
          <w:sz w:val="22"/>
          <w:szCs w:val="22"/>
          <w:lang w:eastAsia="zh-CN"/>
        </w:rPr>
        <w:tab/>
      </w:r>
      <w:r>
        <w:rPr>
          <w:noProof/>
        </w:rPr>
        <w:t>PCI DSS V 3.1 Summary</w:t>
      </w:r>
    </w:p>
    <w:p w14:paraId="6770635F" w14:textId="77777777" w:rsidR="00A7254D" w:rsidRDefault="00A7254D">
      <w:pPr>
        <w:pStyle w:val="TOC2"/>
        <w:tabs>
          <w:tab w:val="left" w:pos="1000"/>
        </w:tabs>
        <w:rPr>
          <w:rFonts w:asciiTheme="minorHAnsi" w:eastAsiaTheme="minorEastAsia" w:hAnsiTheme="minorHAnsi" w:cstheme="minorBidi"/>
          <w:smallCaps w:val="0"/>
          <w:noProof/>
          <w:color w:val="auto"/>
          <w:sz w:val="22"/>
          <w:szCs w:val="22"/>
          <w:lang w:eastAsia="zh-CN"/>
        </w:rPr>
      </w:pPr>
      <w:r w:rsidRPr="00CE755D">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CE755D">
        <w:rPr>
          <w:rFonts w:eastAsia="Calibri"/>
          <w:noProof/>
        </w:rPr>
        <w:t>PCI DSS V 3.1 Vulnerabilities Summary</w:t>
      </w:r>
    </w:p>
    <w:p w14:paraId="5DA1227B"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eastAsia="Calibri"/>
          <w:noProof/>
        </w:rPr>
        <w:t>3.</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1</w:t>
      </w:r>
    </w:p>
    <w:p w14:paraId="09B4A2E7"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eastAsia="Calibri"/>
          <w:noProof/>
        </w:rPr>
        <w:t>4.</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2</w:t>
      </w:r>
    </w:p>
    <w:p w14:paraId="71DA1FB4"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eastAsia="Calibri"/>
          <w:noProof/>
        </w:rPr>
        <w:t>5.</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3</w:t>
      </w:r>
    </w:p>
    <w:p w14:paraId="57FF2789"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eastAsia="Calibri"/>
          <w:noProof/>
        </w:rPr>
        <w:t>6.</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4</w:t>
      </w:r>
    </w:p>
    <w:p w14:paraId="729CA961"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eastAsia="Calibri"/>
          <w:noProof/>
        </w:rPr>
        <w:t>7.</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5</w:t>
      </w:r>
    </w:p>
    <w:p w14:paraId="7F1ADCAE"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eastAsia="Calibri"/>
          <w:noProof/>
        </w:rPr>
        <w:t>8.</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6</w:t>
      </w:r>
    </w:p>
    <w:p w14:paraId="4490F586" w14:textId="77777777" w:rsidR="00A7254D" w:rsidRDefault="00A7254D">
      <w:pPr>
        <w:pStyle w:val="TOC1"/>
        <w:tabs>
          <w:tab w:val="left" w:pos="737"/>
        </w:tabs>
        <w:rPr>
          <w:rFonts w:asciiTheme="minorHAnsi" w:eastAsiaTheme="minorEastAsia" w:hAnsiTheme="minorHAnsi" w:cstheme="minorBidi"/>
          <w:b w:val="0"/>
          <w:caps w:val="0"/>
          <w:noProof/>
          <w:color w:val="auto"/>
          <w:sz w:val="22"/>
          <w:szCs w:val="22"/>
          <w:lang w:eastAsia="zh-CN"/>
        </w:rPr>
      </w:pPr>
      <w:r w:rsidRPr="00CE755D">
        <w:rPr>
          <w:rFonts w:eastAsia="Calibri"/>
          <w:noProof/>
        </w:rPr>
        <w:t>9.</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7</w:t>
      </w:r>
    </w:p>
    <w:p w14:paraId="0827E854" w14:textId="77777777" w:rsidR="00A7254D" w:rsidRDefault="00A7254D">
      <w:pPr>
        <w:pStyle w:val="TOC1"/>
        <w:tabs>
          <w:tab w:val="left" w:pos="1000"/>
        </w:tabs>
        <w:rPr>
          <w:rFonts w:asciiTheme="minorHAnsi" w:eastAsiaTheme="minorEastAsia" w:hAnsiTheme="minorHAnsi" w:cstheme="minorBidi"/>
          <w:b w:val="0"/>
          <w:caps w:val="0"/>
          <w:noProof/>
          <w:color w:val="auto"/>
          <w:sz w:val="22"/>
          <w:szCs w:val="22"/>
          <w:lang w:eastAsia="zh-CN"/>
        </w:rPr>
      </w:pPr>
      <w:r w:rsidRPr="00CE755D">
        <w:rPr>
          <w:rFonts w:eastAsia="Calibri"/>
          <w:noProof/>
        </w:rPr>
        <w:t>10.</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8</w:t>
      </w:r>
    </w:p>
    <w:p w14:paraId="7E089F66" w14:textId="77777777" w:rsidR="00A7254D" w:rsidRDefault="00A7254D">
      <w:pPr>
        <w:pStyle w:val="TOC1"/>
        <w:tabs>
          <w:tab w:val="left" w:pos="1000"/>
        </w:tabs>
        <w:rPr>
          <w:rFonts w:asciiTheme="minorHAnsi" w:eastAsiaTheme="minorEastAsia" w:hAnsiTheme="minorHAnsi" w:cstheme="minorBidi"/>
          <w:b w:val="0"/>
          <w:caps w:val="0"/>
          <w:noProof/>
          <w:color w:val="auto"/>
          <w:sz w:val="22"/>
          <w:szCs w:val="22"/>
          <w:lang w:eastAsia="zh-CN"/>
        </w:rPr>
      </w:pPr>
      <w:r w:rsidRPr="00CE755D">
        <w:rPr>
          <w:rFonts w:eastAsia="Calibri"/>
          <w:noProof/>
        </w:rPr>
        <w:t>11.</w:t>
      </w:r>
      <w:r>
        <w:rPr>
          <w:rFonts w:asciiTheme="minorHAnsi" w:eastAsiaTheme="minorEastAsia" w:hAnsiTheme="minorHAnsi" w:cstheme="minorBidi"/>
          <w:b w:val="0"/>
          <w:caps w:val="0"/>
          <w:noProof/>
          <w:color w:val="auto"/>
          <w:sz w:val="22"/>
          <w:szCs w:val="22"/>
          <w:lang w:eastAsia="zh-CN"/>
        </w:rPr>
        <w:tab/>
      </w:r>
      <w:r w:rsidRPr="00CE755D">
        <w:rPr>
          <w:rFonts w:eastAsia="Calibri"/>
          <w:noProof/>
        </w:rPr>
        <w:t>CAST Findings for PCI DSS – Requirement 10</w:t>
      </w:r>
    </w:p>
    <w:p w14:paraId="2BD817CC" w14:textId="77777777" w:rsidR="00A7254D" w:rsidRDefault="00A7254D">
      <w:pPr>
        <w:pStyle w:val="TOC1"/>
        <w:tabs>
          <w:tab w:val="left" w:pos="1000"/>
        </w:tabs>
        <w:rPr>
          <w:rFonts w:asciiTheme="minorHAnsi" w:eastAsiaTheme="minorEastAsia" w:hAnsiTheme="minorHAnsi" w:cstheme="minorBidi"/>
          <w:b w:val="0"/>
          <w:caps w:val="0"/>
          <w:noProof/>
          <w:color w:val="auto"/>
          <w:sz w:val="22"/>
          <w:szCs w:val="22"/>
          <w:lang w:eastAsia="zh-CN"/>
        </w:rPr>
      </w:pPr>
      <w:r>
        <w:rPr>
          <w:noProof/>
        </w:rPr>
        <w:t>12.</w:t>
      </w:r>
      <w:r>
        <w:rPr>
          <w:rFonts w:asciiTheme="minorHAnsi" w:eastAsiaTheme="minorEastAsia" w:hAnsiTheme="minorHAnsi" w:cstheme="minorBidi"/>
          <w:b w:val="0"/>
          <w:caps w:val="0"/>
          <w:noProof/>
          <w:color w:val="auto"/>
          <w:sz w:val="22"/>
          <w:szCs w:val="22"/>
          <w:lang w:eastAsia="zh-CN"/>
        </w:rPr>
        <w:tab/>
      </w:r>
      <w:r>
        <w:rPr>
          <w:noProof/>
        </w:rPr>
        <w:t>Appendix</w:t>
      </w:r>
    </w:p>
    <w:p w14:paraId="1C15BDCF" w14:textId="77777777" w:rsidR="00A7254D" w:rsidRDefault="00A7254D">
      <w:pPr>
        <w:pStyle w:val="TOC2"/>
        <w:tabs>
          <w:tab w:val="left" w:pos="1200"/>
        </w:tabs>
        <w:rPr>
          <w:rFonts w:asciiTheme="minorHAnsi" w:eastAsiaTheme="minorEastAsia" w:hAnsiTheme="minorHAnsi" w:cstheme="minorBidi"/>
          <w:smallCaps w:val="0"/>
          <w:noProof/>
          <w:color w:val="auto"/>
          <w:sz w:val="22"/>
          <w:szCs w:val="22"/>
          <w:lang w:eastAsia="zh-CN"/>
        </w:rPr>
      </w:pPr>
      <w:r w:rsidRPr="00CE755D">
        <w:rPr>
          <w:rFonts w:asciiTheme="minorHAnsi" w:hAnsiTheme="minorHAnsi" w:cstheme="minorHAnsi"/>
          <w:noProof/>
          <w14:scene3d>
            <w14:camera w14:prst="orthographicFront"/>
            <w14:lightRig w14:rig="threePt" w14:dir="t">
              <w14:rot w14:lat="0" w14:lon="0" w14:rev="0"/>
            </w14:lightRig>
          </w14:scene3d>
        </w:rPr>
        <w:t>12.1.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091F79BB" w14:textId="77777777" w:rsidR="00A7254D" w:rsidRDefault="00A7254D">
      <w:pPr>
        <w:pStyle w:val="TOC2"/>
        <w:tabs>
          <w:tab w:val="left" w:pos="1200"/>
        </w:tabs>
        <w:rPr>
          <w:rFonts w:asciiTheme="minorHAnsi" w:eastAsiaTheme="minorEastAsia" w:hAnsiTheme="minorHAnsi" w:cstheme="minorBidi"/>
          <w:smallCaps w:val="0"/>
          <w:noProof/>
          <w:color w:val="auto"/>
          <w:sz w:val="22"/>
          <w:szCs w:val="22"/>
          <w:lang w:eastAsia="zh-CN"/>
        </w:rPr>
      </w:pPr>
      <w:r w:rsidRPr="00CE755D">
        <w:rPr>
          <w:rFonts w:asciiTheme="minorHAnsi" w:hAnsiTheme="minorHAnsi" w:cstheme="minorHAnsi"/>
          <w:noProof/>
          <w14:scene3d>
            <w14:camera w14:prst="orthographicFront"/>
            <w14:lightRig w14:rig="threePt" w14:dir="t">
              <w14:rot w14:lat="0" w14:lon="0" w14:rev="0"/>
            </w14:lightRig>
          </w14:scene3d>
        </w:rPr>
        <w:t>12.2.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06F3F06B" w:rsidR="00C9214B" w:rsidRPr="00B1237A" w:rsidRDefault="0030282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E6EA3">
      <w:pPr>
        <w:pStyle w:val="Heading1"/>
      </w:pPr>
      <w:r w:rsidRPr="00B1237A">
        <w:lastRenderedPageBreak/>
        <w:t xml:space="preserve"> </w:t>
      </w:r>
      <w:bookmarkStart w:id="7" w:name="_Toc11157592"/>
      <w:bookmarkStart w:id="8" w:name="_Toc14418690"/>
      <w:bookmarkStart w:id="9" w:name="_Toc14419762"/>
      <w:bookmarkStart w:id="10" w:name="_Toc14687776"/>
      <w:bookmarkStart w:id="11" w:name="_Toc14781639"/>
      <w:bookmarkStart w:id="12" w:name="_Toc15305718"/>
      <w:r w:rsidR="005773E4">
        <w:t>Introduction</w:t>
      </w:r>
      <w:bookmarkEnd w:id="7"/>
      <w:bookmarkEnd w:id="8"/>
      <w:bookmarkEnd w:id="9"/>
      <w:bookmarkEnd w:id="10"/>
      <w:bookmarkEnd w:id="11"/>
      <w:bookmarkEnd w:id="12"/>
    </w:p>
    <w:p w14:paraId="4DAB1A92" w14:textId="77777777" w:rsidR="00BF55DF" w:rsidRDefault="00BF55DF" w:rsidP="00BF55DF">
      <w:pPr>
        <w:spacing w:after="0" w:line="240" w:lineRule="auto"/>
        <w:ind w:right="657"/>
      </w:pPr>
      <w:bookmarkStart w:id="13" w:name="_Hlk530663297"/>
      <w:bookmarkStart w:id="14" w:name="_Toc380677725"/>
      <w:bookmarkStart w:id="15" w:name="_Toc11157593"/>
      <w:bookmarkStart w:id="16" w:name="_Toc14418691"/>
      <w:bookmarkStart w:id="17" w:name="_Toc14419763"/>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382744C8" w14:textId="77777777" w:rsidR="00BF55DF" w:rsidRDefault="00BF55DF" w:rsidP="00BF55DF">
      <w:pPr>
        <w:spacing w:after="0" w:line="240" w:lineRule="auto"/>
        <w:ind w:right="657"/>
      </w:pPr>
    </w:p>
    <w:p w14:paraId="55867C27" w14:textId="77777777" w:rsidR="00BF55DF" w:rsidRPr="00755F5D" w:rsidRDefault="00BF55DF" w:rsidP="00BF55DF">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8" w:name="_Toc14687777"/>
      <w:bookmarkStart w:id="19" w:name="_Toc14781640"/>
      <w:bookmarkStart w:id="20" w:name="_Toc15305719"/>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CD7261">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462FB0F0" w:rsidR="002638B2" w:rsidRDefault="00CD7261" w:rsidP="00CD7261">
      <w:pPr>
        <w:spacing w:after="0" w:line="240" w:lineRule="auto"/>
        <w:ind w:right="657"/>
        <w:rPr>
          <w:i/>
          <w:sz w:val="14"/>
        </w:rPr>
      </w:pPr>
      <w:r>
        <w:rPr>
          <w:noProof/>
          <w:lang w:eastAsia="en-US"/>
        </w:rPr>
        <w:drawing>
          <wp:inline distT="0" distB="0" distL="0" distR="0" wp14:anchorId="3A55302D" wp14:editId="71261107">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72A0E413" w:rsidR="004708D5" w:rsidRPr="00202D69" w:rsidRDefault="00A0702E" w:rsidP="002E6EA3">
      <w:pPr>
        <w:pStyle w:val="Heading1"/>
        <w:rPr>
          <w:rFonts w:asciiTheme="minorHAnsi" w:hAnsiTheme="minorHAnsi"/>
          <w:noProof/>
          <w:sz w:val="22"/>
        </w:rPr>
      </w:pPr>
      <w:bookmarkStart w:id="21" w:name="_Toc11157594"/>
      <w:bookmarkStart w:id="22" w:name="_Toc14418692"/>
      <w:bookmarkStart w:id="23" w:name="_Toc14419764"/>
      <w:bookmarkStart w:id="24" w:name="_Toc14687778"/>
      <w:bookmarkStart w:id="25" w:name="_Toc14781641"/>
      <w:bookmarkStart w:id="26" w:name="_Toc15305720"/>
      <w:r w:rsidRPr="00202D69">
        <w:lastRenderedPageBreak/>
        <w:t xml:space="preserve">PCI DSS V 3.1 </w:t>
      </w:r>
      <w:bookmarkEnd w:id="21"/>
      <w:bookmarkEnd w:id="22"/>
      <w:bookmarkEnd w:id="23"/>
      <w:bookmarkEnd w:id="24"/>
      <w:r w:rsidR="00202D69" w:rsidRPr="00202D69">
        <w:t>Summ</w:t>
      </w:r>
      <w:r w:rsidR="00202D69">
        <w:t>ary</w:t>
      </w:r>
      <w:bookmarkEnd w:id="25"/>
      <w:bookmarkEnd w:id="26"/>
    </w:p>
    <w:p w14:paraId="576EB6C4" w14:textId="38C611BF" w:rsidR="00525BE7" w:rsidRPr="004004F3" w:rsidRDefault="003B300F" w:rsidP="002638B2">
      <w:pPr>
        <w:ind w:left="0" w:right="657"/>
        <w:jc w:val="left"/>
        <w:rPr>
          <w:noProof/>
          <w:szCs w:val="18"/>
        </w:rPr>
      </w:pPr>
      <w:r w:rsidRPr="004004F3">
        <w:rPr>
          <w:noProof/>
          <w:szCs w:val="18"/>
        </w:rPr>
        <w:t>This section p</w:t>
      </w:r>
      <w:bookmarkStart w:id="27" w:name="_GoBack"/>
      <w:bookmarkEnd w:id="27"/>
      <w:r w:rsidRPr="004004F3">
        <w:rPr>
          <w:noProof/>
          <w:szCs w:val="18"/>
        </w:rPr>
        <w:t>rovide a summary of the most severe s</w:t>
      </w:r>
      <w:r w:rsidR="0093589E" w:rsidRPr="004004F3">
        <w:rPr>
          <w:noProof/>
          <w:szCs w:val="18"/>
        </w:rPr>
        <w:t>e</w:t>
      </w:r>
      <w:r w:rsidRPr="004004F3">
        <w:rPr>
          <w:noProof/>
          <w:szCs w:val="18"/>
        </w:rPr>
        <w:t xml:space="preserve">curity vulnerability identified in the structural quality analysis and mesurement </w:t>
      </w:r>
      <w:r w:rsidR="00B003E3" w:rsidRPr="004004F3">
        <w:rPr>
          <w:noProof/>
          <w:szCs w:val="18"/>
        </w:rPr>
        <w:t>by</w:t>
      </w:r>
      <w:r w:rsidRPr="004004F3">
        <w:rPr>
          <w:noProof/>
          <w:szCs w:val="18"/>
        </w:rPr>
        <w:t xml:space="preserve"> CAST AIP</w:t>
      </w:r>
      <w:r w:rsidR="00FD2AC5" w:rsidRPr="004004F3">
        <w:rPr>
          <w:noProof/>
          <w:szCs w:val="18"/>
        </w:rPr>
        <w:t xml:space="preserve"> against the </w:t>
      </w:r>
      <w:r w:rsidR="00A0702E" w:rsidRPr="004004F3">
        <w:rPr>
          <w:noProof/>
          <w:szCs w:val="18"/>
        </w:rPr>
        <w:t>Payment Card Industry (PCI) Data Security Standard, Requirements and Security Assessment Procedures V3.1</w:t>
      </w:r>
      <w:r w:rsidR="00A0702E" w:rsidRPr="004004F3">
        <w:rPr>
          <w:noProof/>
          <w:szCs w:val="18"/>
        </w:rPr>
        <w:tab/>
      </w:r>
    </w:p>
    <w:p w14:paraId="4D6664C1" w14:textId="0A5CCBEC" w:rsidR="000B1DF2" w:rsidRPr="00212651" w:rsidRDefault="00A0702E" w:rsidP="00174C08">
      <w:pPr>
        <w:pStyle w:val="Heading2"/>
        <w:ind w:right="657"/>
        <w:rPr>
          <w:rFonts w:eastAsia="Calibri"/>
        </w:rPr>
      </w:pPr>
      <w:bookmarkStart w:id="28" w:name="_Toc11157595"/>
      <w:bookmarkStart w:id="29" w:name="_Toc14418693"/>
      <w:bookmarkStart w:id="30" w:name="_Toc14419765"/>
      <w:bookmarkStart w:id="31" w:name="_Toc14687779"/>
      <w:bookmarkStart w:id="32" w:name="_Toc14781642"/>
      <w:bookmarkStart w:id="33" w:name="_Toc15305721"/>
      <w:r>
        <w:rPr>
          <w:rFonts w:eastAsia="Calibri"/>
          <w:lang w:val="en-US"/>
        </w:rPr>
        <w:t xml:space="preserve">PCI DSS V 3.1 </w:t>
      </w:r>
      <w:bookmarkEnd w:id="28"/>
      <w:bookmarkEnd w:id="29"/>
      <w:r w:rsidR="00F601A6">
        <w:rPr>
          <w:rFonts w:eastAsia="Calibri"/>
          <w:lang w:val="en-US"/>
        </w:rPr>
        <w:t xml:space="preserve">Vulnerabilities </w:t>
      </w:r>
      <w:r w:rsidR="00094BFA">
        <w:rPr>
          <w:rFonts w:eastAsia="Calibri"/>
          <w:lang w:val="en-US"/>
        </w:rPr>
        <w:t>Summary</w:t>
      </w:r>
      <w:bookmarkEnd w:id="30"/>
      <w:bookmarkEnd w:id="31"/>
      <w:bookmarkEnd w:id="32"/>
      <w:bookmarkEnd w:id="33"/>
    </w:p>
    <w:p w14:paraId="6700E151" w14:textId="0CA45E38" w:rsidR="000B1DF2" w:rsidRPr="00174C08" w:rsidRDefault="00174C08" w:rsidP="002638B2">
      <w:pPr>
        <w:pStyle w:val="BodyContent"/>
        <w:ind w:right="657"/>
        <w:rPr>
          <w:rFonts w:ascii="Verdana" w:hAnsi="Verdana" w:cstheme="minorHAnsi"/>
          <w:sz w:val="18"/>
          <w:szCs w:val="18"/>
          <w:lang w:val="fr-FR"/>
        </w:rPr>
      </w:pPr>
      <w:r w:rsidRPr="00174C08">
        <w:rPr>
          <w:rFonts w:ascii="Verdana" w:hAnsi="Verdana" w:cstheme="minorHAnsi"/>
          <w:sz w:val="18"/>
          <w:szCs w:val="18"/>
          <w:lang w:val="fr-FR"/>
        </w:rPr>
        <w:t xml:space="preserve">PCI DSS V 3.1 </w:t>
      </w:r>
      <w:r>
        <w:rPr>
          <w:rFonts w:ascii="Verdana" w:hAnsi="Verdana" w:cstheme="minorHAnsi"/>
          <w:sz w:val="18"/>
          <w:szCs w:val="18"/>
          <w:lang w:val="fr-FR"/>
        </w:rPr>
        <w:t>Modules</w:t>
      </w:r>
      <w:r w:rsidRPr="00174C08">
        <w:rPr>
          <w:rFonts w:ascii="Verdana" w:hAnsi="Verdana" w:cstheme="minorHAnsi"/>
          <w:sz w:val="18"/>
          <w:szCs w:val="18"/>
          <w:lang w:val="fr-FR"/>
        </w:rPr>
        <w:t xml:space="preserve"> de</w:t>
      </w:r>
      <w:r>
        <w:rPr>
          <w:rFonts w:ascii="Verdana" w:hAnsi="Verdana" w:cstheme="minorHAnsi"/>
          <w:sz w:val="18"/>
          <w:szCs w:val="18"/>
          <w:lang w:val="fr-FR"/>
        </w:rPr>
        <w:t>scriptions.</w:t>
      </w:r>
    </w:p>
    <w:tbl>
      <w:tblPr>
        <w:tblW w:w="927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4"/>
        <w:gridCol w:w="746"/>
        <w:gridCol w:w="6480"/>
      </w:tblGrid>
      <w:tr w:rsidR="0082759C" w:rsidRPr="00202D69" w14:paraId="706A0826" w14:textId="77777777" w:rsidTr="00174C08">
        <w:trPr>
          <w:trHeight w:val="329"/>
        </w:trPr>
        <w:tc>
          <w:tcPr>
            <w:tcW w:w="2044" w:type="dxa"/>
            <w:shd w:val="clear" w:color="auto" w:fill="F2F2F2" w:themeFill="background1" w:themeFillShade="F2"/>
          </w:tcPr>
          <w:p w14:paraId="7A33709B" w14:textId="4FB6E09E" w:rsidR="0082759C" w:rsidRPr="00202D69" w:rsidRDefault="0082759C">
            <w:pPr>
              <w:pStyle w:val="Default"/>
              <w:rPr>
                <w:rFonts w:ascii="Verdana" w:hAnsi="Verdana"/>
                <w:b/>
                <w:bCs/>
                <w:sz w:val="18"/>
                <w:szCs w:val="18"/>
              </w:rPr>
            </w:pPr>
            <w:r w:rsidRPr="00202D69">
              <w:rPr>
                <w:rFonts w:ascii="Verdana" w:hAnsi="Verdana"/>
                <w:b/>
                <w:bCs/>
                <w:sz w:val="18"/>
                <w:szCs w:val="18"/>
              </w:rPr>
              <w:t xml:space="preserve">Module </w:t>
            </w:r>
          </w:p>
        </w:tc>
        <w:tc>
          <w:tcPr>
            <w:tcW w:w="746" w:type="dxa"/>
            <w:shd w:val="clear" w:color="auto" w:fill="F2F2F2" w:themeFill="background1" w:themeFillShade="F2"/>
          </w:tcPr>
          <w:p w14:paraId="2273D7A2" w14:textId="6AF2B471" w:rsidR="0082759C" w:rsidRPr="00202D69" w:rsidRDefault="0082759C">
            <w:pPr>
              <w:pStyle w:val="Default"/>
              <w:rPr>
                <w:rFonts w:ascii="Verdana" w:hAnsi="Verdana"/>
                <w:b/>
                <w:bCs/>
                <w:sz w:val="18"/>
                <w:szCs w:val="18"/>
              </w:rPr>
            </w:pPr>
            <w:r w:rsidRPr="00202D69">
              <w:rPr>
                <w:rFonts w:ascii="Verdana" w:hAnsi="Verdana"/>
                <w:b/>
                <w:bCs/>
                <w:sz w:val="18"/>
                <w:szCs w:val="18"/>
              </w:rPr>
              <w:t>Req#</w:t>
            </w:r>
          </w:p>
        </w:tc>
        <w:tc>
          <w:tcPr>
            <w:tcW w:w="6480" w:type="dxa"/>
            <w:shd w:val="clear" w:color="auto" w:fill="F2F2F2" w:themeFill="background1" w:themeFillShade="F2"/>
          </w:tcPr>
          <w:p w14:paraId="512415ED" w14:textId="274203F1" w:rsidR="0082759C" w:rsidRPr="00202D69" w:rsidRDefault="0082759C">
            <w:pPr>
              <w:pStyle w:val="Default"/>
              <w:rPr>
                <w:rFonts w:ascii="Verdana" w:hAnsi="Verdana"/>
                <w:b/>
                <w:sz w:val="18"/>
                <w:szCs w:val="18"/>
              </w:rPr>
            </w:pPr>
            <w:r w:rsidRPr="00202D69">
              <w:rPr>
                <w:rFonts w:ascii="Verdana" w:hAnsi="Verdana"/>
                <w:b/>
                <w:sz w:val="18"/>
                <w:szCs w:val="18"/>
              </w:rPr>
              <w:t>Descriptions</w:t>
            </w:r>
          </w:p>
        </w:tc>
      </w:tr>
      <w:tr w:rsidR="004A2F46" w:rsidRPr="00202D69" w14:paraId="7DD05CFD" w14:textId="77777777" w:rsidTr="00174C08">
        <w:trPr>
          <w:trHeight w:val="329"/>
        </w:trPr>
        <w:tc>
          <w:tcPr>
            <w:tcW w:w="2044" w:type="dxa"/>
          </w:tcPr>
          <w:p w14:paraId="1BECBDF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Build and Maintain a Secure Network and Systems </w:t>
            </w:r>
          </w:p>
        </w:tc>
        <w:tc>
          <w:tcPr>
            <w:tcW w:w="746" w:type="dxa"/>
          </w:tcPr>
          <w:p w14:paraId="6CDA992B" w14:textId="3F41DA72" w:rsidR="004A2F46" w:rsidRPr="00202D69" w:rsidRDefault="004A2F46">
            <w:pPr>
              <w:pStyle w:val="Default"/>
              <w:rPr>
                <w:rFonts w:ascii="Verdana" w:hAnsi="Verdana"/>
                <w:b/>
                <w:bCs/>
                <w:sz w:val="18"/>
                <w:szCs w:val="18"/>
              </w:rPr>
            </w:pPr>
            <w:r w:rsidRPr="00202D69">
              <w:rPr>
                <w:rFonts w:ascii="Verdana" w:hAnsi="Verdana"/>
                <w:b/>
                <w:bCs/>
                <w:sz w:val="18"/>
                <w:szCs w:val="18"/>
              </w:rPr>
              <w:t>1</w:t>
            </w:r>
          </w:p>
          <w:p w14:paraId="5C660CB9" w14:textId="77777777" w:rsidR="00D31D84" w:rsidRPr="00202D69" w:rsidRDefault="00D31D84">
            <w:pPr>
              <w:pStyle w:val="Default"/>
              <w:rPr>
                <w:rFonts w:ascii="Verdana" w:hAnsi="Verdana"/>
                <w:b/>
                <w:bCs/>
                <w:sz w:val="18"/>
                <w:szCs w:val="18"/>
              </w:rPr>
            </w:pPr>
          </w:p>
          <w:p w14:paraId="78543E55" w14:textId="1B314646" w:rsidR="004A2F46" w:rsidRPr="00202D69" w:rsidRDefault="004A2F46">
            <w:pPr>
              <w:pStyle w:val="Default"/>
              <w:rPr>
                <w:rFonts w:ascii="Verdana" w:hAnsi="Verdana"/>
                <w:b/>
                <w:bCs/>
                <w:sz w:val="18"/>
                <w:szCs w:val="18"/>
              </w:rPr>
            </w:pPr>
            <w:r w:rsidRPr="00202D69">
              <w:rPr>
                <w:rFonts w:ascii="Verdana" w:hAnsi="Verdana"/>
                <w:b/>
                <w:bCs/>
                <w:sz w:val="18"/>
                <w:szCs w:val="18"/>
              </w:rPr>
              <w:t>2</w:t>
            </w:r>
          </w:p>
        </w:tc>
        <w:tc>
          <w:tcPr>
            <w:tcW w:w="6480" w:type="dxa"/>
          </w:tcPr>
          <w:p w14:paraId="6E901A5F" w14:textId="2B411CF2" w:rsidR="004A2F46" w:rsidRPr="00202D69" w:rsidRDefault="004A2F46">
            <w:pPr>
              <w:pStyle w:val="Default"/>
              <w:rPr>
                <w:rFonts w:ascii="Verdana" w:hAnsi="Verdana"/>
                <w:sz w:val="18"/>
                <w:szCs w:val="18"/>
              </w:rPr>
            </w:pPr>
            <w:r w:rsidRPr="00202D69">
              <w:rPr>
                <w:rFonts w:ascii="Verdana" w:hAnsi="Verdana"/>
                <w:sz w:val="18"/>
                <w:szCs w:val="18"/>
              </w:rPr>
              <w:t>Install and maintain a firewall configuration to protect cardholder data</w:t>
            </w:r>
          </w:p>
          <w:p w14:paraId="1756F3B6" w14:textId="0DDE8BC7" w:rsidR="004A2F46" w:rsidRPr="00202D69" w:rsidRDefault="004A2F46">
            <w:pPr>
              <w:pStyle w:val="Default"/>
              <w:rPr>
                <w:rFonts w:ascii="Verdana" w:hAnsi="Verdana"/>
                <w:sz w:val="18"/>
                <w:szCs w:val="18"/>
              </w:rPr>
            </w:pPr>
            <w:r w:rsidRPr="00202D69">
              <w:rPr>
                <w:rFonts w:ascii="Verdana" w:hAnsi="Verdana"/>
                <w:sz w:val="18"/>
                <w:szCs w:val="18"/>
              </w:rPr>
              <w:t>Do not use vendor-supplied defaults for system passwords</w:t>
            </w:r>
            <w:r w:rsidR="002C4E3C" w:rsidRPr="00202D69">
              <w:rPr>
                <w:rFonts w:ascii="Verdana" w:hAnsi="Verdana"/>
                <w:sz w:val="18"/>
                <w:szCs w:val="18"/>
              </w:rPr>
              <w:t xml:space="preserve"> and other security parameters </w:t>
            </w:r>
          </w:p>
        </w:tc>
      </w:tr>
      <w:tr w:rsidR="004A2F46" w:rsidRPr="00202D69" w14:paraId="16F62926" w14:textId="77777777" w:rsidTr="00174C08">
        <w:trPr>
          <w:trHeight w:val="237"/>
        </w:trPr>
        <w:tc>
          <w:tcPr>
            <w:tcW w:w="2044" w:type="dxa"/>
          </w:tcPr>
          <w:p w14:paraId="3D8C47E0"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Protect Cardholder Data </w:t>
            </w:r>
          </w:p>
        </w:tc>
        <w:tc>
          <w:tcPr>
            <w:tcW w:w="746" w:type="dxa"/>
          </w:tcPr>
          <w:p w14:paraId="609757C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3</w:t>
            </w:r>
          </w:p>
          <w:p w14:paraId="33A74B46" w14:textId="4C709ED7" w:rsidR="004A2F46" w:rsidRPr="00202D69" w:rsidRDefault="004A2F46">
            <w:pPr>
              <w:pStyle w:val="Default"/>
              <w:rPr>
                <w:rFonts w:ascii="Verdana" w:hAnsi="Verdana"/>
                <w:b/>
                <w:bCs/>
                <w:sz w:val="18"/>
                <w:szCs w:val="18"/>
              </w:rPr>
            </w:pPr>
            <w:r w:rsidRPr="00202D69">
              <w:rPr>
                <w:rFonts w:ascii="Verdana" w:hAnsi="Verdana"/>
                <w:b/>
                <w:bCs/>
                <w:sz w:val="18"/>
                <w:szCs w:val="18"/>
              </w:rPr>
              <w:t>4</w:t>
            </w:r>
          </w:p>
        </w:tc>
        <w:tc>
          <w:tcPr>
            <w:tcW w:w="6480" w:type="dxa"/>
          </w:tcPr>
          <w:p w14:paraId="165E9F17" w14:textId="77777777" w:rsidR="004A2F46" w:rsidRPr="00202D69" w:rsidRDefault="004A2F46">
            <w:pPr>
              <w:pStyle w:val="Default"/>
              <w:rPr>
                <w:rFonts w:ascii="Verdana" w:hAnsi="Verdana"/>
                <w:sz w:val="18"/>
                <w:szCs w:val="18"/>
              </w:rPr>
            </w:pPr>
            <w:r w:rsidRPr="00202D69">
              <w:rPr>
                <w:rFonts w:ascii="Verdana" w:hAnsi="Verdana"/>
                <w:sz w:val="18"/>
                <w:szCs w:val="18"/>
              </w:rPr>
              <w:t xml:space="preserve">Protect stored cardholder data </w:t>
            </w:r>
          </w:p>
          <w:p w14:paraId="7898BF77" w14:textId="627F5B2E" w:rsidR="004A2F46" w:rsidRPr="00202D69" w:rsidRDefault="004A2F46">
            <w:pPr>
              <w:pStyle w:val="Default"/>
              <w:rPr>
                <w:rFonts w:ascii="Verdana" w:hAnsi="Verdana"/>
                <w:sz w:val="18"/>
                <w:szCs w:val="18"/>
              </w:rPr>
            </w:pPr>
            <w:r w:rsidRPr="00202D69">
              <w:rPr>
                <w:rFonts w:ascii="Verdana" w:hAnsi="Verdana"/>
                <w:sz w:val="18"/>
                <w:szCs w:val="18"/>
              </w:rPr>
              <w:t>Encrypt transmission of cardholder dat</w:t>
            </w:r>
            <w:r w:rsidR="0082759C" w:rsidRPr="00202D69">
              <w:rPr>
                <w:rFonts w:ascii="Verdana" w:hAnsi="Verdana"/>
                <w:sz w:val="18"/>
                <w:szCs w:val="18"/>
              </w:rPr>
              <w:t xml:space="preserve">a across open, public networks </w:t>
            </w:r>
          </w:p>
        </w:tc>
      </w:tr>
      <w:tr w:rsidR="004A2F46" w:rsidRPr="00202D69" w14:paraId="77D97EE3" w14:textId="77777777" w:rsidTr="00174C08">
        <w:trPr>
          <w:trHeight w:val="329"/>
        </w:trPr>
        <w:tc>
          <w:tcPr>
            <w:tcW w:w="2044" w:type="dxa"/>
          </w:tcPr>
          <w:p w14:paraId="7C956673"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Maintain a Vulnerability Management Program </w:t>
            </w:r>
          </w:p>
        </w:tc>
        <w:tc>
          <w:tcPr>
            <w:tcW w:w="746" w:type="dxa"/>
          </w:tcPr>
          <w:p w14:paraId="6284EBFB" w14:textId="77777777" w:rsidR="004A2F46" w:rsidRPr="00202D69" w:rsidRDefault="002C4E3C">
            <w:pPr>
              <w:pStyle w:val="Default"/>
              <w:rPr>
                <w:rFonts w:ascii="Verdana" w:hAnsi="Verdana"/>
                <w:b/>
                <w:bCs/>
                <w:sz w:val="18"/>
                <w:szCs w:val="18"/>
              </w:rPr>
            </w:pPr>
            <w:r w:rsidRPr="00202D69">
              <w:rPr>
                <w:rFonts w:ascii="Verdana" w:hAnsi="Verdana"/>
                <w:b/>
                <w:bCs/>
                <w:sz w:val="18"/>
                <w:szCs w:val="18"/>
              </w:rPr>
              <w:t>5</w:t>
            </w:r>
          </w:p>
          <w:p w14:paraId="7AA41B45" w14:textId="77777777" w:rsidR="002C4E3C" w:rsidRPr="00202D69" w:rsidRDefault="002C4E3C">
            <w:pPr>
              <w:pStyle w:val="Default"/>
              <w:rPr>
                <w:rFonts w:ascii="Verdana" w:hAnsi="Verdana"/>
                <w:b/>
                <w:bCs/>
                <w:sz w:val="18"/>
                <w:szCs w:val="18"/>
              </w:rPr>
            </w:pPr>
          </w:p>
          <w:p w14:paraId="6CDBE1C4" w14:textId="0E6C4411" w:rsidR="002C4E3C" w:rsidRPr="00202D69" w:rsidRDefault="002C4E3C">
            <w:pPr>
              <w:pStyle w:val="Default"/>
              <w:rPr>
                <w:rFonts w:ascii="Verdana" w:hAnsi="Verdana"/>
                <w:b/>
                <w:bCs/>
                <w:sz w:val="18"/>
                <w:szCs w:val="18"/>
              </w:rPr>
            </w:pPr>
            <w:r w:rsidRPr="00202D69">
              <w:rPr>
                <w:rFonts w:ascii="Verdana" w:hAnsi="Verdana"/>
                <w:b/>
                <w:bCs/>
                <w:sz w:val="18"/>
                <w:szCs w:val="18"/>
              </w:rPr>
              <w:t>6</w:t>
            </w:r>
          </w:p>
        </w:tc>
        <w:tc>
          <w:tcPr>
            <w:tcW w:w="6480" w:type="dxa"/>
          </w:tcPr>
          <w:p w14:paraId="2A068E72" w14:textId="5A3E1ED6" w:rsidR="004A2F46" w:rsidRPr="00202D69" w:rsidRDefault="004A2F46">
            <w:pPr>
              <w:pStyle w:val="Default"/>
              <w:rPr>
                <w:rFonts w:ascii="Verdana" w:hAnsi="Verdana"/>
                <w:sz w:val="18"/>
                <w:szCs w:val="18"/>
              </w:rPr>
            </w:pPr>
            <w:r w:rsidRPr="00202D69">
              <w:rPr>
                <w:rFonts w:ascii="Verdana" w:hAnsi="Verdana"/>
                <w:sz w:val="18"/>
                <w:szCs w:val="18"/>
              </w:rPr>
              <w:t xml:space="preserve">Protect all systems against malware and regularly update anti-virus software or programs </w:t>
            </w:r>
          </w:p>
          <w:p w14:paraId="2CE21201" w14:textId="0AC3A282" w:rsidR="004A2F46" w:rsidRPr="00202D69" w:rsidRDefault="004A2F46">
            <w:pPr>
              <w:pStyle w:val="Default"/>
              <w:rPr>
                <w:rFonts w:ascii="Verdana" w:hAnsi="Verdana"/>
                <w:sz w:val="18"/>
                <w:szCs w:val="18"/>
              </w:rPr>
            </w:pPr>
            <w:r w:rsidRPr="00202D69">
              <w:rPr>
                <w:rFonts w:ascii="Verdana" w:hAnsi="Verdana"/>
                <w:sz w:val="18"/>
                <w:szCs w:val="18"/>
              </w:rPr>
              <w:t xml:space="preserve">Develop and maintain secure systems and applications </w:t>
            </w:r>
          </w:p>
        </w:tc>
      </w:tr>
      <w:tr w:rsidR="004A2F46" w:rsidRPr="00202D69" w14:paraId="4736AA8F" w14:textId="77777777" w:rsidTr="00174C08">
        <w:trPr>
          <w:trHeight w:val="345"/>
        </w:trPr>
        <w:tc>
          <w:tcPr>
            <w:tcW w:w="2044" w:type="dxa"/>
          </w:tcPr>
          <w:p w14:paraId="6DE5B217"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Implement Strong Access Control Measures </w:t>
            </w:r>
          </w:p>
        </w:tc>
        <w:tc>
          <w:tcPr>
            <w:tcW w:w="746" w:type="dxa"/>
          </w:tcPr>
          <w:p w14:paraId="48800C42" w14:textId="77777777" w:rsidR="004A2F46" w:rsidRPr="00202D69" w:rsidRDefault="004A2F46">
            <w:pPr>
              <w:pStyle w:val="Default"/>
              <w:rPr>
                <w:rFonts w:ascii="Verdana" w:hAnsi="Verdana"/>
                <w:b/>
                <w:bCs/>
                <w:sz w:val="18"/>
                <w:szCs w:val="18"/>
              </w:rPr>
            </w:pPr>
            <w:r w:rsidRPr="00202D69">
              <w:rPr>
                <w:rFonts w:ascii="Verdana" w:hAnsi="Verdana"/>
                <w:b/>
                <w:bCs/>
                <w:sz w:val="18"/>
                <w:szCs w:val="18"/>
              </w:rPr>
              <w:t>7</w:t>
            </w:r>
          </w:p>
          <w:p w14:paraId="6D229891" w14:textId="1CBAE07F" w:rsidR="004A2F46" w:rsidRPr="00202D69" w:rsidRDefault="004A2F46">
            <w:pPr>
              <w:pStyle w:val="Default"/>
              <w:rPr>
                <w:rFonts w:ascii="Verdana" w:hAnsi="Verdana"/>
                <w:b/>
                <w:bCs/>
                <w:sz w:val="18"/>
                <w:szCs w:val="18"/>
              </w:rPr>
            </w:pPr>
            <w:r w:rsidRPr="00202D69">
              <w:rPr>
                <w:rFonts w:ascii="Verdana" w:hAnsi="Verdana"/>
                <w:b/>
                <w:bCs/>
                <w:sz w:val="18"/>
                <w:szCs w:val="18"/>
              </w:rPr>
              <w:t>8</w:t>
            </w:r>
          </w:p>
        </w:tc>
        <w:tc>
          <w:tcPr>
            <w:tcW w:w="6480" w:type="dxa"/>
          </w:tcPr>
          <w:p w14:paraId="08411FF3" w14:textId="504977A8" w:rsidR="004A2F46" w:rsidRPr="00202D69" w:rsidRDefault="004A2F46">
            <w:pPr>
              <w:pStyle w:val="Default"/>
              <w:rPr>
                <w:rFonts w:ascii="Verdana" w:hAnsi="Verdana"/>
                <w:sz w:val="18"/>
                <w:szCs w:val="18"/>
              </w:rPr>
            </w:pPr>
            <w:r w:rsidRPr="00202D69">
              <w:rPr>
                <w:rFonts w:ascii="Verdana" w:hAnsi="Verdana"/>
                <w:sz w:val="18"/>
                <w:szCs w:val="18"/>
              </w:rPr>
              <w:t xml:space="preserve">Restrict access to cardholder data by business need to know </w:t>
            </w:r>
          </w:p>
          <w:p w14:paraId="4E0F9792" w14:textId="4436A138" w:rsidR="004A2F46" w:rsidRPr="00202D69" w:rsidRDefault="004A2F46">
            <w:pPr>
              <w:pStyle w:val="Default"/>
              <w:rPr>
                <w:rFonts w:ascii="Verdana" w:hAnsi="Verdana"/>
                <w:sz w:val="18"/>
                <w:szCs w:val="18"/>
              </w:rPr>
            </w:pPr>
            <w:r w:rsidRPr="00202D69">
              <w:rPr>
                <w:rFonts w:ascii="Verdana" w:hAnsi="Verdana"/>
                <w:sz w:val="18"/>
                <w:szCs w:val="18"/>
              </w:rPr>
              <w:t xml:space="preserve">Identify and authenticate access to system components </w:t>
            </w:r>
          </w:p>
        </w:tc>
      </w:tr>
      <w:tr w:rsidR="004A2F46" w:rsidRPr="00202D69" w14:paraId="5632BCDA" w14:textId="77777777" w:rsidTr="00174C08">
        <w:trPr>
          <w:trHeight w:val="238"/>
        </w:trPr>
        <w:tc>
          <w:tcPr>
            <w:tcW w:w="2044" w:type="dxa"/>
          </w:tcPr>
          <w:p w14:paraId="173A06B8" w14:textId="77777777" w:rsidR="004A2F46" w:rsidRPr="00202D69" w:rsidRDefault="004A2F46">
            <w:pPr>
              <w:pStyle w:val="Default"/>
              <w:rPr>
                <w:rFonts w:ascii="Verdana" w:hAnsi="Verdana"/>
                <w:sz w:val="18"/>
                <w:szCs w:val="18"/>
              </w:rPr>
            </w:pPr>
            <w:r w:rsidRPr="00202D69">
              <w:rPr>
                <w:rFonts w:ascii="Verdana" w:hAnsi="Verdana"/>
                <w:bCs/>
                <w:sz w:val="18"/>
                <w:szCs w:val="18"/>
              </w:rPr>
              <w:t xml:space="preserve">Regularly Monitor and Test Networks </w:t>
            </w:r>
          </w:p>
        </w:tc>
        <w:tc>
          <w:tcPr>
            <w:tcW w:w="746" w:type="dxa"/>
          </w:tcPr>
          <w:p w14:paraId="3FBE1F96" w14:textId="6FCFA40F" w:rsidR="004A2F46" w:rsidRPr="00202D69" w:rsidRDefault="004A2F46">
            <w:pPr>
              <w:pStyle w:val="Default"/>
              <w:rPr>
                <w:rFonts w:ascii="Verdana" w:hAnsi="Verdana"/>
                <w:b/>
                <w:bCs/>
                <w:sz w:val="18"/>
                <w:szCs w:val="18"/>
              </w:rPr>
            </w:pPr>
            <w:r w:rsidRPr="00202D69">
              <w:rPr>
                <w:rFonts w:ascii="Verdana" w:hAnsi="Verdana"/>
                <w:b/>
                <w:bCs/>
                <w:sz w:val="18"/>
                <w:szCs w:val="18"/>
              </w:rPr>
              <w:t>10</w:t>
            </w:r>
          </w:p>
        </w:tc>
        <w:tc>
          <w:tcPr>
            <w:tcW w:w="6480" w:type="dxa"/>
          </w:tcPr>
          <w:p w14:paraId="6F24147C" w14:textId="24AFA4CB" w:rsidR="004A2F46" w:rsidRPr="00202D69" w:rsidRDefault="004A2F46">
            <w:pPr>
              <w:pStyle w:val="Default"/>
              <w:rPr>
                <w:rFonts w:ascii="Verdana" w:hAnsi="Verdana"/>
                <w:sz w:val="18"/>
                <w:szCs w:val="18"/>
              </w:rPr>
            </w:pPr>
            <w:r w:rsidRPr="00202D69">
              <w:rPr>
                <w:rFonts w:ascii="Verdana" w:hAnsi="Verdana"/>
                <w:sz w:val="18"/>
                <w:szCs w:val="18"/>
              </w:rPr>
              <w:t xml:space="preserve">Track and monitor all access to network resources and cardholder data </w:t>
            </w:r>
          </w:p>
        </w:tc>
      </w:tr>
    </w:tbl>
    <w:p w14:paraId="5DF67011" w14:textId="7BDDE636" w:rsidR="00F772DA" w:rsidRPr="00174C08" w:rsidRDefault="004004F3" w:rsidP="00A61B1E">
      <w:pPr>
        <w:ind w:left="0" w:right="657"/>
        <w:rPr>
          <w:i/>
          <w:sz w:val="14"/>
        </w:rPr>
      </w:pPr>
      <w:r>
        <w:rPr>
          <w:i/>
          <w:sz w:val="14"/>
        </w:rPr>
        <w:br/>
      </w:r>
      <w:r w:rsidR="000B1DF2" w:rsidRPr="00174C08">
        <w:rPr>
          <w:i/>
          <w:sz w:val="14"/>
        </w:rPr>
        <w:t xml:space="preserve">Table </w:t>
      </w:r>
      <w:r w:rsidR="00780041" w:rsidRPr="00174C08">
        <w:rPr>
          <w:i/>
          <w:sz w:val="14"/>
        </w:rPr>
        <w:t>2</w:t>
      </w:r>
      <w:r w:rsidR="000B1DF2" w:rsidRPr="00174C08">
        <w:rPr>
          <w:i/>
          <w:sz w:val="14"/>
        </w:rPr>
        <w:t xml:space="preserve">: </w:t>
      </w:r>
      <w:r w:rsidR="0082759C" w:rsidRPr="00174C08">
        <w:rPr>
          <w:i/>
          <w:sz w:val="14"/>
        </w:rPr>
        <w:t>PCI DSS</w:t>
      </w:r>
      <w:r w:rsidR="006C59AF" w:rsidRPr="00174C08">
        <w:rPr>
          <w:i/>
          <w:sz w:val="14"/>
        </w:rPr>
        <w:t xml:space="preserve"> </w:t>
      </w:r>
      <w:r w:rsidR="0049100B" w:rsidRPr="00174C08">
        <w:rPr>
          <w:i/>
          <w:sz w:val="14"/>
        </w:rPr>
        <w:t>Module Description</w:t>
      </w:r>
      <w:r w:rsidR="000B1DF2" w:rsidRPr="00174C08">
        <w:rPr>
          <w:i/>
          <w:sz w:val="14"/>
        </w:rPr>
        <w:t xml:space="preserve"> </w:t>
      </w:r>
    </w:p>
    <w:p w14:paraId="470F0187" w14:textId="77777777" w:rsidR="004004F3" w:rsidRPr="00174C08" w:rsidRDefault="004004F3" w:rsidP="00A61B1E">
      <w:pPr>
        <w:ind w:left="0" w:right="657"/>
        <w:rPr>
          <w:rFonts w:eastAsia="Calibri"/>
          <w:lang w:eastAsia="en-US"/>
        </w:rPr>
      </w:pPr>
    </w:p>
    <w:p w14:paraId="05FA8401" w14:textId="77777777" w:rsidR="00174C08" w:rsidRDefault="00174C08" w:rsidP="004F2711">
      <w:pPr>
        <w:ind w:left="0" w:right="657"/>
        <w:rPr>
          <w:rFonts w:cstheme="minorHAnsi"/>
          <w:szCs w:val="18"/>
        </w:rPr>
      </w:pPr>
      <w:r>
        <w:rPr>
          <w:rFonts w:cstheme="minorHAnsi"/>
          <w:szCs w:val="18"/>
        </w:rPr>
        <w:t>Findings summary</w:t>
      </w:r>
      <w:r w:rsidRPr="004004F3">
        <w:rPr>
          <w:rFonts w:cstheme="minorHAnsi"/>
          <w:szCs w:val="18"/>
        </w:rPr>
        <w:t xml:space="preserve"> for CAST under PCI DSS V3.1 Standards.</w:t>
      </w:r>
    </w:p>
    <w:tbl>
      <w:tblPr>
        <w:tblStyle w:val="GridTable1Light-Accent1"/>
        <w:tblW w:w="9265" w:type="dxa"/>
        <w:tblLayout w:type="fixed"/>
        <w:tblLook w:val="04A0" w:firstRow="1" w:lastRow="0" w:firstColumn="1" w:lastColumn="0" w:noHBand="0" w:noVBand="1"/>
        <w:tblDescription w:val="TABLE;QUALITY_STANDARDS_EVOLUTION;STD=PCI-DSS-V3.1,MORE=true"/>
      </w:tblPr>
      <w:tblGrid>
        <w:gridCol w:w="4945"/>
        <w:gridCol w:w="1440"/>
        <w:gridCol w:w="1530"/>
        <w:gridCol w:w="1350"/>
      </w:tblGrid>
      <w:tr w:rsidR="004F2711" w:rsidRPr="00AB105C" w14:paraId="52FE480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4D1ED573" w14:textId="77777777" w:rsidR="004F2711" w:rsidRPr="00AB105C" w:rsidRDefault="004F2711" w:rsidP="00905281">
            <w:pPr>
              <w:ind w:left="330" w:right="657"/>
              <w:jc w:val="left"/>
              <w:rPr>
                <w:rFonts w:cs="Open Sans"/>
                <w:sz w:val="16"/>
                <w:szCs w:val="18"/>
                <w:lang w:val="fr-FR"/>
              </w:rPr>
            </w:pPr>
            <w:r w:rsidRPr="00AB105C">
              <w:rPr>
                <w:rFonts w:cs="Open Sans"/>
                <w:sz w:val="16"/>
                <w:szCs w:val="18"/>
                <w:lang w:val="fr-FR"/>
              </w:rPr>
              <w:t>PCI-DSS-V3.1</w:t>
            </w:r>
          </w:p>
        </w:tc>
        <w:tc>
          <w:tcPr>
            <w:tcW w:w="144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32EF80BC" w14:textId="77777777" w:rsidR="004F2711" w:rsidRPr="00AB105C" w:rsidRDefault="004F2711" w:rsidP="00905281">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Total </w:t>
            </w:r>
            <w:proofErr w:type="spellStart"/>
            <w:r w:rsidRPr="00AB105C">
              <w:rPr>
                <w:rFonts w:cs="Open Sans"/>
                <w:b w:val="0"/>
                <w:sz w:val="16"/>
                <w:szCs w:val="18"/>
                <w:lang w:val="fr-FR"/>
              </w:rPr>
              <w:t>Vulnerabilities</w:t>
            </w:r>
            <w:proofErr w:type="spellEnd"/>
          </w:p>
        </w:tc>
        <w:tc>
          <w:tcPr>
            <w:tcW w:w="153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292A6B9D" w14:textId="77777777" w:rsidR="004F2711" w:rsidRPr="00AB105C" w:rsidRDefault="004F2711" w:rsidP="00905281">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r w:rsidRPr="00AB105C">
              <w:rPr>
                <w:rFonts w:cs="Open Sans"/>
                <w:b w:val="0"/>
                <w:sz w:val="16"/>
                <w:szCs w:val="18"/>
                <w:lang w:val="fr-FR"/>
              </w:rPr>
              <w:t xml:space="preserve">Added </w:t>
            </w:r>
            <w:proofErr w:type="spellStart"/>
            <w:r w:rsidRPr="00AB105C">
              <w:rPr>
                <w:rFonts w:cs="Open Sans"/>
                <w:b w:val="0"/>
                <w:sz w:val="16"/>
                <w:szCs w:val="18"/>
                <w:lang w:val="fr-FR"/>
              </w:rPr>
              <w:t>Vulnerabilities</w:t>
            </w:r>
            <w:proofErr w:type="spellEnd"/>
          </w:p>
        </w:tc>
        <w:tc>
          <w:tcPr>
            <w:tcW w:w="1350" w:type="dxa"/>
            <w:tcBorders>
              <w:top w:val="single" w:sz="4" w:space="0" w:color="B8CCE4" w:themeColor="accent1" w:themeTint="66"/>
              <w:left w:val="single" w:sz="4" w:space="0" w:color="B8CCE4" w:themeColor="accent1" w:themeTint="66"/>
              <w:right w:val="single" w:sz="4" w:space="0" w:color="B8CCE4" w:themeColor="accent1" w:themeTint="66"/>
            </w:tcBorders>
            <w:shd w:val="clear" w:color="auto" w:fill="DBE5F1" w:themeFill="accent1" w:themeFillTint="33"/>
            <w:vAlign w:val="center"/>
            <w:hideMark/>
          </w:tcPr>
          <w:p w14:paraId="5B6F2C2B" w14:textId="77777777" w:rsidR="004F2711" w:rsidRPr="00AB105C" w:rsidRDefault="004F2711" w:rsidP="00905281">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lang w:val="fr-FR"/>
              </w:rPr>
            </w:pPr>
            <w:proofErr w:type="spellStart"/>
            <w:r w:rsidRPr="00AB105C">
              <w:rPr>
                <w:rFonts w:cs="Open Sans"/>
                <w:b w:val="0"/>
                <w:sz w:val="16"/>
                <w:szCs w:val="18"/>
                <w:lang w:val="fr-FR"/>
              </w:rPr>
              <w:t>Removed</w:t>
            </w:r>
            <w:proofErr w:type="spellEnd"/>
            <w:r w:rsidRPr="00AB105C">
              <w:rPr>
                <w:rFonts w:cs="Open Sans"/>
                <w:b w:val="0"/>
                <w:sz w:val="16"/>
                <w:szCs w:val="18"/>
                <w:lang w:val="fr-FR"/>
              </w:rPr>
              <w:t xml:space="preserve"> </w:t>
            </w:r>
            <w:proofErr w:type="spellStart"/>
            <w:r w:rsidRPr="00AB105C">
              <w:rPr>
                <w:rFonts w:cs="Open Sans"/>
                <w:b w:val="0"/>
                <w:sz w:val="16"/>
                <w:szCs w:val="18"/>
                <w:lang w:val="fr-FR"/>
              </w:rPr>
              <w:t>Vulnerabilities</w:t>
            </w:r>
            <w:proofErr w:type="spellEnd"/>
          </w:p>
        </w:tc>
      </w:tr>
      <w:tr w:rsidR="004F2711" w:rsidRPr="00AB105C" w14:paraId="3CCCC3A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01F4A82"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1</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4B7A15A6"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59D528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F73E960"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15FE81F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67B4F04" w14:textId="77777777" w:rsidR="004F2711" w:rsidRPr="00AB105C" w:rsidRDefault="004F2711" w:rsidP="00905281">
            <w:pPr>
              <w:ind w:right="657"/>
              <w:jc w:val="left"/>
              <w:rPr>
                <w:rFonts w:cs="Open Sans"/>
                <w:b w:val="0"/>
                <w:sz w:val="16"/>
                <w:szCs w:val="18"/>
                <w:lang w:val="fr-FR"/>
              </w:rPr>
            </w:pPr>
            <w:proofErr w:type="spellStart"/>
            <w:r w:rsidRPr="00AB105C">
              <w:rPr>
                <w:rFonts w:cs="Open Sans"/>
                <w:b w:val="0"/>
                <w:sz w:val="16"/>
                <w:szCs w:val="18"/>
                <w:lang w:val="fr-FR"/>
              </w:rPr>
              <w:t>Requirement</w:t>
            </w:r>
            <w:proofErr w:type="spellEnd"/>
            <w:r w:rsidRPr="00AB105C">
              <w:rPr>
                <w:rFonts w:cs="Open Sans"/>
                <w:b w:val="0"/>
                <w:sz w:val="16"/>
                <w:szCs w:val="18"/>
                <w:lang w:val="fr-FR"/>
              </w:rPr>
              <w:t xml:space="preserve"> 2</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930268"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9CFFADE"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AD7DB23"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r w:rsidR="004F2711" w:rsidRPr="00AB105C" w14:paraId="3526286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5FCBC52E" w14:textId="77777777" w:rsidR="004F2711" w:rsidRPr="00AB105C" w:rsidRDefault="004F2711" w:rsidP="00905281">
            <w:pPr>
              <w:ind w:right="657"/>
              <w:jc w:val="left"/>
              <w:rPr>
                <w:rFonts w:cs="Open Sans"/>
                <w:b w:val="0"/>
                <w:sz w:val="16"/>
                <w:szCs w:val="18"/>
                <w:lang w:val="fr-FR"/>
              </w:rPr>
            </w:pPr>
            <w:r w:rsidRPr="00AB105C">
              <w:rPr>
                <w:rFonts w:cs="Open Sans"/>
                <w:b w:val="0"/>
                <w:sz w:val="16"/>
                <w:szCs w:val="18"/>
                <w:lang w:val="fr-FR"/>
              </w:rPr>
              <w:t>…</w:t>
            </w:r>
          </w:p>
        </w:tc>
        <w:tc>
          <w:tcPr>
            <w:tcW w:w="144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27584C41"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53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01722B97"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c>
          <w:tcPr>
            <w:tcW w:w="1350" w:type="dxa"/>
            <w:tc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tcBorders>
            <w:hideMark/>
          </w:tcPr>
          <w:p w14:paraId="13FEE865" w14:textId="77777777" w:rsidR="004F2711" w:rsidRPr="00AB105C" w:rsidRDefault="004F2711" w:rsidP="00905281">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lang w:val="fr-FR"/>
              </w:rPr>
            </w:pPr>
            <w:r w:rsidRPr="00AB105C">
              <w:rPr>
                <w:rFonts w:cs="Open Sans"/>
                <w:sz w:val="16"/>
                <w:szCs w:val="18"/>
                <w:lang w:val="fr-FR"/>
              </w:rPr>
              <w:t>0</w:t>
            </w:r>
          </w:p>
        </w:tc>
      </w:tr>
    </w:tbl>
    <w:p w14:paraId="1EA5A472" w14:textId="116BAC41" w:rsidR="004F2711" w:rsidRDefault="00174C08">
      <w:pPr>
        <w:spacing w:after="0" w:line="240" w:lineRule="auto"/>
        <w:ind w:left="0"/>
        <w:jc w:val="left"/>
        <w:rPr>
          <w:rFonts w:eastAsia="Calibri"/>
          <w:lang w:val="x-none" w:eastAsia="x-none"/>
        </w:rPr>
      </w:pPr>
      <w:r>
        <w:rPr>
          <w:i/>
          <w:sz w:val="14"/>
        </w:rPr>
        <w:br/>
      </w:r>
      <w:r w:rsidR="004F2711">
        <w:rPr>
          <w:i/>
          <w:sz w:val="14"/>
        </w:rPr>
        <w:t xml:space="preserve">Table </w:t>
      </w:r>
      <w:r>
        <w:rPr>
          <w:i/>
          <w:sz w:val="14"/>
        </w:rPr>
        <w:t>3</w:t>
      </w:r>
      <w:r w:rsidR="004F2711">
        <w:rPr>
          <w:i/>
          <w:sz w:val="14"/>
        </w:rPr>
        <w:t xml:space="preserve">: PCI DSS 3.1 </w:t>
      </w:r>
      <w:r>
        <w:rPr>
          <w:i/>
          <w:sz w:val="14"/>
        </w:rPr>
        <w:t>Summary</w:t>
      </w:r>
      <w:r w:rsidR="004F2711">
        <w:rPr>
          <w:i/>
          <w:sz w:val="14"/>
        </w:rPr>
        <w:t xml:space="preserve"> Table </w:t>
      </w:r>
      <w:r w:rsidR="004F2711">
        <w:rPr>
          <w:rFonts w:eastAsia="Calibri"/>
          <w:lang w:val="x-none" w:eastAsia="x-none"/>
        </w:rPr>
        <w:br w:type="page"/>
      </w:r>
    </w:p>
    <w:p w14:paraId="523617AA" w14:textId="3A0C96C8" w:rsidR="00F772DA" w:rsidRPr="00212651" w:rsidRDefault="00F601A6" w:rsidP="00F601A6">
      <w:pPr>
        <w:pStyle w:val="Heading1"/>
        <w:rPr>
          <w:rFonts w:eastAsia="Calibri"/>
        </w:rPr>
      </w:pPr>
      <w:bookmarkStart w:id="34" w:name="_Toc11157596"/>
      <w:bookmarkStart w:id="35" w:name="_Toc14418695"/>
      <w:bookmarkStart w:id="36" w:name="_Toc14419767"/>
      <w:bookmarkStart w:id="37" w:name="_Toc14687781"/>
      <w:bookmarkStart w:id="38" w:name="_Toc14781644"/>
      <w:bookmarkStart w:id="39" w:name="_Toc15305722"/>
      <w:r>
        <w:rPr>
          <w:rFonts w:eastAsia="Calibri"/>
        </w:rPr>
        <w:lastRenderedPageBreak/>
        <w:t xml:space="preserve">CAST Findings for </w:t>
      </w:r>
      <w:r w:rsidR="0082759C">
        <w:rPr>
          <w:rFonts w:eastAsia="Calibri"/>
        </w:rPr>
        <w:t xml:space="preserve">PCI DSS </w:t>
      </w:r>
      <w:r w:rsidR="009000F4">
        <w:rPr>
          <w:rFonts w:eastAsia="Calibri"/>
        </w:rPr>
        <w:t xml:space="preserve">– </w:t>
      </w:r>
      <w:r w:rsidR="0082759C">
        <w:rPr>
          <w:rFonts w:eastAsia="Calibri"/>
        </w:rPr>
        <w:t>Requirement 1</w:t>
      </w:r>
      <w:bookmarkEnd w:id="34"/>
      <w:bookmarkEnd w:id="35"/>
      <w:bookmarkEnd w:id="36"/>
      <w:bookmarkEnd w:id="37"/>
      <w:bookmarkEnd w:id="38"/>
      <w:bookmarkEnd w:id="39"/>
    </w:p>
    <w:p w14:paraId="003D4AC9" w14:textId="77777777" w:rsidR="002E6EA3" w:rsidRDefault="002E6EA3" w:rsidP="002638B2">
      <w:pPr>
        <w:pStyle w:val="BodyContent"/>
        <w:ind w:right="657"/>
        <w:rPr>
          <w:rFonts w:ascii="Verdana" w:hAnsi="Verdana" w:cstheme="minorHAnsi"/>
          <w:sz w:val="18"/>
          <w:szCs w:val="18"/>
        </w:rPr>
      </w:pPr>
    </w:p>
    <w:p w14:paraId="4ABA058A" w14:textId="29F66C58" w:rsidR="00312257" w:rsidRPr="002E6EA3" w:rsidRDefault="00312257" w:rsidP="002638B2">
      <w:pPr>
        <w:pStyle w:val="BodyContent"/>
        <w:ind w:right="657"/>
        <w:rPr>
          <w:rFonts w:ascii="Verdana" w:hAnsi="Verdana" w:cstheme="minorHAnsi"/>
          <w:sz w:val="18"/>
          <w:szCs w:val="18"/>
        </w:rPr>
      </w:pPr>
      <w:r w:rsidRPr="002E6EA3">
        <w:rPr>
          <w:rFonts w:ascii="Verdana" w:hAnsi="Verdana" w:cstheme="minorHAnsi"/>
          <w:sz w:val="18"/>
          <w:szCs w:val="18"/>
        </w:rPr>
        <w:t>List of</w:t>
      </w:r>
      <w:r w:rsidR="00F601A6">
        <w:rPr>
          <w:rFonts w:ascii="Verdana" w:hAnsi="Verdana" w:cstheme="minorHAnsi"/>
          <w:sz w:val="18"/>
          <w:szCs w:val="18"/>
        </w:rPr>
        <w:t xml:space="preserve"> CAST vulnerabilities for</w:t>
      </w:r>
      <w:r w:rsidRPr="002E6EA3">
        <w:rPr>
          <w:rFonts w:ascii="Verdana" w:hAnsi="Verdana" w:cstheme="minorHAnsi"/>
          <w:sz w:val="18"/>
          <w:szCs w:val="18"/>
        </w:rPr>
        <w:t xml:space="preserve"> </w:t>
      </w:r>
      <w:r w:rsidR="0082759C" w:rsidRPr="002E6EA3">
        <w:rPr>
          <w:rFonts w:ascii="Verdana" w:hAnsi="Verdana" w:cstheme="minorHAnsi"/>
          <w:sz w:val="18"/>
          <w:szCs w:val="18"/>
        </w:rPr>
        <w:t>PCI DSS V3</w:t>
      </w:r>
      <w:r w:rsidR="002F541B" w:rsidRPr="002E6EA3">
        <w:rPr>
          <w:rFonts w:ascii="Verdana" w:hAnsi="Verdana" w:cstheme="minorHAnsi"/>
          <w:sz w:val="18"/>
          <w:szCs w:val="18"/>
        </w:rPr>
        <w:t>.</w:t>
      </w:r>
      <w:r w:rsidR="0082759C" w:rsidRPr="002E6EA3">
        <w:rPr>
          <w:rFonts w:ascii="Verdana" w:hAnsi="Verdana" w:cstheme="minorHAnsi"/>
          <w:sz w:val="18"/>
          <w:szCs w:val="18"/>
        </w:rPr>
        <w:t>1 Requirement 1</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1"/>
      </w:tblPr>
      <w:tblGrid>
        <w:gridCol w:w="4945"/>
        <w:gridCol w:w="1440"/>
        <w:gridCol w:w="1530"/>
        <w:gridCol w:w="1350"/>
      </w:tblGrid>
      <w:tr w:rsidR="007023C3" w:rsidRPr="00AB105C" w14:paraId="4DD926C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36D4E0AA" w14:textId="77777777" w:rsidR="007023C3" w:rsidRPr="00AB105C" w:rsidRDefault="007023C3"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FBB9C5F" w14:textId="019661D6" w:rsidR="007023C3" w:rsidRPr="00AB105C" w:rsidRDefault="007023C3"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B6AAE57" w14:textId="2F0AAD4F" w:rsidR="007023C3" w:rsidRPr="00AB105C" w:rsidRDefault="007023C3"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6AF4AE6" w14:textId="19FA04AE" w:rsidR="007023C3" w:rsidRPr="00AB105C" w:rsidRDefault="007023C3"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7023C3" w:rsidRPr="00AB105C" w14:paraId="01B8CD4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EB2911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1</w:t>
            </w:r>
          </w:p>
        </w:tc>
        <w:tc>
          <w:tcPr>
            <w:tcW w:w="1440" w:type="dxa"/>
          </w:tcPr>
          <w:p w14:paraId="4374FA8B"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9BC8281"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E7912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A9F149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A8E30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2</w:t>
            </w:r>
          </w:p>
        </w:tc>
        <w:tc>
          <w:tcPr>
            <w:tcW w:w="1440" w:type="dxa"/>
          </w:tcPr>
          <w:p w14:paraId="4F1A7E8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673E81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79C84CA"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55AD511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E5010D"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3</w:t>
            </w:r>
          </w:p>
        </w:tc>
        <w:tc>
          <w:tcPr>
            <w:tcW w:w="1440" w:type="dxa"/>
          </w:tcPr>
          <w:p w14:paraId="43662BA9"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A5C75D"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FDE13E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6E225E1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50CBB97"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4</w:t>
            </w:r>
          </w:p>
        </w:tc>
        <w:tc>
          <w:tcPr>
            <w:tcW w:w="1440" w:type="dxa"/>
          </w:tcPr>
          <w:p w14:paraId="048580B4"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A71BC9"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5E1AF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7023C3" w:rsidRPr="00AB105C" w14:paraId="7B7682B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811DC8" w14:textId="77777777" w:rsidR="007023C3" w:rsidRPr="00AB105C" w:rsidRDefault="007023C3" w:rsidP="00B7262D">
            <w:pPr>
              <w:ind w:right="657"/>
              <w:jc w:val="left"/>
              <w:rPr>
                <w:rFonts w:cs="Open Sans"/>
                <w:b w:val="0"/>
                <w:sz w:val="16"/>
                <w:szCs w:val="18"/>
              </w:rPr>
            </w:pPr>
            <w:r w:rsidRPr="00AB105C">
              <w:rPr>
                <w:rFonts w:cs="Open Sans"/>
                <w:b w:val="0"/>
                <w:sz w:val="16"/>
                <w:szCs w:val="18"/>
              </w:rPr>
              <w:t>Rule 5</w:t>
            </w:r>
          </w:p>
        </w:tc>
        <w:tc>
          <w:tcPr>
            <w:tcW w:w="1440" w:type="dxa"/>
          </w:tcPr>
          <w:p w14:paraId="6F6051C1"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D2D399F" w14:textId="77777777" w:rsidR="007023C3" w:rsidRPr="00AB105C" w:rsidRDefault="007023C3"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B0860CE" w14:textId="77777777" w:rsidR="007023C3" w:rsidRPr="00AB105C" w:rsidRDefault="007023C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6B86A60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72756D" w14:textId="10792A48" w:rsidR="00666352" w:rsidRPr="00AB105C" w:rsidRDefault="00666352" w:rsidP="00B7262D">
            <w:pPr>
              <w:ind w:right="657"/>
              <w:jc w:val="left"/>
              <w:rPr>
                <w:rFonts w:cs="Open Sans"/>
                <w:b w:val="0"/>
                <w:sz w:val="16"/>
                <w:szCs w:val="18"/>
              </w:rPr>
            </w:pPr>
            <w:r w:rsidRPr="00AB105C">
              <w:rPr>
                <w:rFonts w:cs="Open Sans"/>
                <w:b w:val="0"/>
                <w:sz w:val="16"/>
                <w:szCs w:val="18"/>
              </w:rPr>
              <w:t>Rule 6</w:t>
            </w:r>
          </w:p>
        </w:tc>
        <w:tc>
          <w:tcPr>
            <w:tcW w:w="1440" w:type="dxa"/>
          </w:tcPr>
          <w:p w14:paraId="020FBCBB" w14:textId="57BB67F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0C7F527" w14:textId="34F8F4D2"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149AE3" w14:textId="54BEF17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7514F64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598C813" w14:textId="65354CC1" w:rsidR="00666352" w:rsidRPr="00AB105C" w:rsidRDefault="00666352" w:rsidP="00B7262D">
            <w:pPr>
              <w:ind w:right="657"/>
              <w:jc w:val="left"/>
              <w:rPr>
                <w:rFonts w:cs="Open Sans"/>
                <w:b w:val="0"/>
                <w:sz w:val="16"/>
                <w:szCs w:val="18"/>
              </w:rPr>
            </w:pPr>
            <w:r w:rsidRPr="00AB105C">
              <w:rPr>
                <w:rFonts w:cs="Open Sans"/>
                <w:b w:val="0"/>
                <w:sz w:val="16"/>
                <w:szCs w:val="18"/>
              </w:rPr>
              <w:t>Rule 7</w:t>
            </w:r>
          </w:p>
        </w:tc>
        <w:tc>
          <w:tcPr>
            <w:tcW w:w="1440" w:type="dxa"/>
          </w:tcPr>
          <w:p w14:paraId="11405C8B" w14:textId="01DFA0BD"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D2AF997" w14:textId="4DBA8BF6"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4B5FF6E" w14:textId="5EB87238"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666352" w:rsidRPr="00AB105C" w14:paraId="13E7D47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EF1BDC0" w14:textId="2E244109" w:rsidR="00666352" w:rsidRPr="00AB105C" w:rsidRDefault="00666352" w:rsidP="00B7262D">
            <w:pPr>
              <w:ind w:right="657"/>
              <w:jc w:val="left"/>
              <w:rPr>
                <w:rFonts w:cs="Open Sans"/>
                <w:b w:val="0"/>
                <w:sz w:val="16"/>
                <w:szCs w:val="18"/>
              </w:rPr>
            </w:pPr>
            <w:r w:rsidRPr="00AB105C">
              <w:rPr>
                <w:rFonts w:cs="Open Sans"/>
                <w:b w:val="0"/>
                <w:sz w:val="16"/>
                <w:szCs w:val="18"/>
              </w:rPr>
              <w:t>Rule 8</w:t>
            </w:r>
          </w:p>
        </w:tc>
        <w:tc>
          <w:tcPr>
            <w:tcW w:w="1440" w:type="dxa"/>
          </w:tcPr>
          <w:p w14:paraId="4B0972C6" w14:textId="0AA8F6FC" w:rsidR="00666352" w:rsidRPr="00AB105C" w:rsidRDefault="00666352"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484F1DE" w14:textId="0CAC3C13" w:rsidR="00666352" w:rsidRPr="00AB105C" w:rsidRDefault="00666352"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B3FA69E" w14:textId="1B4ABDF3" w:rsidR="00666352" w:rsidRPr="00AB105C" w:rsidRDefault="00ED0383"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017228E" w14:textId="77777777" w:rsidR="002E6EA3" w:rsidRDefault="002E6EA3" w:rsidP="00780041">
      <w:pPr>
        <w:pStyle w:val="BodyContent"/>
        <w:ind w:right="657"/>
        <w:rPr>
          <w:rFonts w:ascii="Verdana" w:hAnsi="Verdana"/>
          <w:i/>
          <w:sz w:val="14"/>
          <w:lang w:val="fr-FR"/>
        </w:rPr>
      </w:pPr>
    </w:p>
    <w:p w14:paraId="42051392" w14:textId="28089B72" w:rsidR="00957C7A" w:rsidRPr="00CD7261" w:rsidRDefault="00377C01" w:rsidP="00780041">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4</w:t>
      </w:r>
      <w:r w:rsidR="0049100B" w:rsidRPr="00CD7261">
        <w:rPr>
          <w:rFonts w:ascii="Verdana" w:hAnsi="Verdana"/>
          <w:i/>
          <w:sz w:val="14"/>
          <w:lang w:val="fr-FR"/>
        </w:rPr>
        <w:t xml:space="preserve"> :</w:t>
      </w:r>
      <w:r w:rsidRPr="00CD7261">
        <w:rPr>
          <w:rFonts w:ascii="Verdana" w:hAnsi="Verdana"/>
          <w:i/>
          <w:sz w:val="14"/>
          <w:lang w:val="fr-FR"/>
        </w:rPr>
        <w:t xml:space="preserve"> </w:t>
      </w:r>
      <w:r w:rsidR="0082759C" w:rsidRPr="00CD7261">
        <w:rPr>
          <w:rFonts w:ascii="Verdana" w:hAnsi="Verdana"/>
          <w:i/>
          <w:sz w:val="14"/>
          <w:lang w:val="fr-FR"/>
        </w:rPr>
        <w:t>PCI-DSS-V3</w:t>
      </w:r>
      <w:r w:rsidR="001F097D">
        <w:rPr>
          <w:rFonts w:ascii="Verdana" w:hAnsi="Verdana"/>
          <w:i/>
          <w:sz w:val="14"/>
          <w:lang w:val="fr-FR"/>
        </w:rPr>
        <w:t>.</w:t>
      </w:r>
      <w:r w:rsidR="0082759C" w:rsidRPr="00CD7261">
        <w:rPr>
          <w:rFonts w:ascii="Verdana" w:hAnsi="Verdana"/>
          <w:i/>
          <w:sz w:val="14"/>
          <w:lang w:val="fr-FR"/>
        </w:rPr>
        <w:t>1-Req1</w:t>
      </w:r>
      <w:r w:rsidR="00E8474D"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A8CF250" w14:textId="32FF8864" w:rsidR="0082759C" w:rsidRPr="00CD7261" w:rsidRDefault="0082759C" w:rsidP="00780041">
      <w:pPr>
        <w:pStyle w:val="BodyContent"/>
        <w:ind w:right="657"/>
        <w:rPr>
          <w:rFonts w:ascii="Verdana" w:hAnsi="Verdana"/>
          <w:i/>
          <w:sz w:val="14"/>
          <w:lang w:val="fr-FR"/>
        </w:rPr>
      </w:pPr>
    </w:p>
    <w:p w14:paraId="24AC4EF0" w14:textId="2BFA59D3" w:rsidR="0082759C" w:rsidRPr="00212651" w:rsidRDefault="00F601A6" w:rsidP="00F601A6">
      <w:pPr>
        <w:pStyle w:val="Heading1"/>
        <w:rPr>
          <w:rFonts w:eastAsia="Calibri"/>
        </w:rPr>
      </w:pPr>
      <w:bookmarkStart w:id="40" w:name="_Toc11157597"/>
      <w:bookmarkStart w:id="41" w:name="_Toc14418696"/>
      <w:bookmarkStart w:id="42" w:name="_Toc14419768"/>
      <w:bookmarkStart w:id="43" w:name="_Toc14687782"/>
      <w:bookmarkStart w:id="44" w:name="_Toc14781645"/>
      <w:bookmarkStart w:id="45" w:name="_Toc15305723"/>
      <w:r>
        <w:rPr>
          <w:rFonts w:eastAsia="Calibri"/>
        </w:rPr>
        <w:lastRenderedPageBreak/>
        <w:t xml:space="preserve">CAST Findings for </w:t>
      </w:r>
      <w:r w:rsidR="0082759C">
        <w:rPr>
          <w:rFonts w:eastAsia="Calibri"/>
        </w:rPr>
        <w:t>PCI DSS – Requirement</w:t>
      </w:r>
      <w:bookmarkEnd w:id="40"/>
      <w:bookmarkEnd w:id="41"/>
      <w:bookmarkEnd w:id="42"/>
      <w:bookmarkEnd w:id="43"/>
      <w:bookmarkEnd w:id="44"/>
      <w:r>
        <w:rPr>
          <w:rFonts w:eastAsia="Calibri"/>
        </w:rPr>
        <w:t xml:space="preserve"> 2</w:t>
      </w:r>
      <w:bookmarkEnd w:id="45"/>
    </w:p>
    <w:p w14:paraId="554933EE" w14:textId="77777777" w:rsidR="002E6EA3" w:rsidRDefault="002E6EA3" w:rsidP="0082759C">
      <w:pPr>
        <w:pStyle w:val="BodyContent"/>
        <w:ind w:right="657"/>
        <w:rPr>
          <w:rFonts w:ascii="Verdana" w:hAnsi="Verdana" w:cstheme="minorHAnsi"/>
          <w:sz w:val="18"/>
          <w:szCs w:val="18"/>
        </w:rPr>
      </w:pPr>
    </w:p>
    <w:p w14:paraId="015D0CF5" w14:textId="592BF423" w:rsidR="0082759C" w:rsidRPr="002E6EA3" w:rsidRDefault="0082759C" w:rsidP="0082759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sidR="00F601A6">
        <w:rPr>
          <w:rFonts w:ascii="Verdana" w:hAnsi="Verdana" w:cstheme="minorHAnsi"/>
          <w:sz w:val="18"/>
          <w:szCs w:val="18"/>
        </w:rPr>
        <w:t xml:space="preserve">CAST vulnerabilities for </w:t>
      </w:r>
      <w:r w:rsidRPr="002E6EA3">
        <w:rPr>
          <w:rFonts w:ascii="Verdana" w:hAnsi="Verdana" w:cstheme="minorHAnsi"/>
          <w:sz w:val="18"/>
          <w:szCs w:val="18"/>
        </w:rPr>
        <w:t>PCI DSS V3</w:t>
      </w:r>
      <w:r w:rsidR="002F541B" w:rsidRPr="002E6EA3">
        <w:rPr>
          <w:rFonts w:ascii="Verdana" w:hAnsi="Verdana" w:cstheme="minorHAnsi"/>
          <w:sz w:val="18"/>
          <w:szCs w:val="18"/>
        </w:rPr>
        <w:t>.</w:t>
      </w:r>
      <w:r w:rsidRPr="002E6EA3">
        <w:rPr>
          <w:rFonts w:ascii="Verdana" w:hAnsi="Verdana" w:cstheme="minorHAnsi"/>
          <w:sz w:val="18"/>
          <w:szCs w:val="18"/>
        </w:rPr>
        <w:t xml:space="preserve">1 Requirement </w:t>
      </w:r>
      <w:r w:rsidR="00F601A6">
        <w:rPr>
          <w:rFonts w:ascii="Verdana" w:hAnsi="Verdana" w:cstheme="minorHAnsi"/>
          <w:sz w:val="18"/>
          <w:szCs w:val="18"/>
        </w:rPr>
        <w:t>2</w:t>
      </w:r>
      <w:r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2"/>
      </w:tblPr>
      <w:tblGrid>
        <w:gridCol w:w="4945"/>
        <w:gridCol w:w="1440"/>
        <w:gridCol w:w="1530"/>
        <w:gridCol w:w="1350"/>
      </w:tblGrid>
      <w:tr w:rsidR="0082759C" w:rsidRPr="00AB105C" w14:paraId="5416905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9C6B638" w14:textId="77777777" w:rsidR="0082759C" w:rsidRPr="00AB105C" w:rsidRDefault="0082759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7496A6D" w14:textId="407FEFF6" w:rsidR="0082759C" w:rsidRPr="00AB105C" w:rsidRDefault="0082759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6847BA4" w14:textId="452CC9CB" w:rsidR="0082759C" w:rsidRPr="00AB105C" w:rsidRDefault="0082759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3880437" w14:textId="3E7CE498" w:rsidR="0082759C" w:rsidRPr="00AB105C" w:rsidRDefault="0082759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82759C" w:rsidRPr="00AB105C" w14:paraId="1955190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0AB4135"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1</w:t>
            </w:r>
          </w:p>
        </w:tc>
        <w:tc>
          <w:tcPr>
            <w:tcW w:w="1440" w:type="dxa"/>
          </w:tcPr>
          <w:p w14:paraId="44F1303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2D2D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9F078B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5E8594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0ADA25D"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2</w:t>
            </w:r>
          </w:p>
        </w:tc>
        <w:tc>
          <w:tcPr>
            <w:tcW w:w="1440" w:type="dxa"/>
          </w:tcPr>
          <w:p w14:paraId="503AC9E9"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A60E0D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19F435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6E98F5A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DB58A1A"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3</w:t>
            </w:r>
          </w:p>
        </w:tc>
        <w:tc>
          <w:tcPr>
            <w:tcW w:w="1440" w:type="dxa"/>
          </w:tcPr>
          <w:p w14:paraId="787FDFB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B621E8"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23FA48F"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2F6AB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4596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4</w:t>
            </w:r>
          </w:p>
        </w:tc>
        <w:tc>
          <w:tcPr>
            <w:tcW w:w="1440" w:type="dxa"/>
          </w:tcPr>
          <w:p w14:paraId="10B7F4D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C384C71"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6D98CAE"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00523A6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307B93"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5</w:t>
            </w:r>
          </w:p>
        </w:tc>
        <w:tc>
          <w:tcPr>
            <w:tcW w:w="1440" w:type="dxa"/>
          </w:tcPr>
          <w:p w14:paraId="2B01838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41EC22E"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B0C4224"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3117297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97DE7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6</w:t>
            </w:r>
          </w:p>
        </w:tc>
        <w:tc>
          <w:tcPr>
            <w:tcW w:w="1440" w:type="dxa"/>
          </w:tcPr>
          <w:p w14:paraId="763E0233"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E742B5"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9F6EE0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74D4C6A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9E6B4F"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7</w:t>
            </w:r>
          </w:p>
        </w:tc>
        <w:tc>
          <w:tcPr>
            <w:tcW w:w="1440" w:type="dxa"/>
          </w:tcPr>
          <w:p w14:paraId="38878E91"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375147C"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9FC1A5"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82759C" w:rsidRPr="00AB105C" w14:paraId="4697F66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D614A4" w14:textId="77777777" w:rsidR="0082759C" w:rsidRPr="00AB105C" w:rsidRDefault="0082759C" w:rsidP="00B7262D">
            <w:pPr>
              <w:ind w:right="657"/>
              <w:jc w:val="left"/>
              <w:rPr>
                <w:rFonts w:cs="Open Sans"/>
                <w:b w:val="0"/>
                <w:sz w:val="16"/>
                <w:szCs w:val="18"/>
              </w:rPr>
            </w:pPr>
            <w:r w:rsidRPr="00AB105C">
              <w:rPr>
                <w:rFonts w:cs="Open Sans"/>
                <w:b w:val="0"/>
                <w:sz w:val="16"/>
                <w:szCs w:val="18"/>
              </w:rPr>
              <w:t>Rule 8</w:t>
            </w:r>
          </w:p>
        </w:tc>
        <w:tc>
          <w:tcPr>
            <w:tcW w:w="1440" w:type="dxa"/>
          </w:tcPr>
          <w:p w14:paraId="2CE2A9ED"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E9DB47B" w14:textId="77777777" w:rsidR="0082759C" w:rsidRPr="00AB105C" w:rsidRDefault="0082759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217BD2" w14:textId="77777777" w:rsidR="0082759C" w:rsidRPr="00AB105C" w:rsidRDefault="0082759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413EE5CE" w14:textId="77777777" w:rsidR="002E6EA3" w:rsidRDefault="002E6EA3" w:rsidP="0082759C">
      <w:pPr>
        <w:pStyle w:val="BodyContent"/>
        <w:ind w:right="657"/>
        <w:rPr>
          <w:rFonts w:ascii="Verdana" w:hAnsi="Verdana"/>
          <w:i/>
          <w:sz w:val="14"/>
          <w:lang w:val="fr-FR"/>
        </w:rPr>
      </w:pPr>
    </w:p>
    <w:p w14:paraId="6ACD19BC" w14:textId="54B23B4E" w:rsidR="0082759C" w:rsidRPr="00CD7261" w:rsidRDefault="0082759C" w:rsidP="0082759C">
      <w:pPr>
        <w:pStyle w:val="BodyContent"/>
        <w:ind w:right="657"/>
        <w:rPr>
          <w:rFonts w:ascii="Verdana" w:hAnsi="Verdana"/>
          <w:i/>
          <w:sz w:val="14"/>
          <w:lang w:val="fr-FR"/>
        </w:rPr>
      </w:pPr>
      <w:r w:rsidRPr="00CD7261">
        <w:rPr>
          <w:rFonts w:ascii="Verdana" w:hAnsi="Verdana"/>
          <w:i/>
          <w:sz w:val="14"/>
          <w:lang w:val="fr-FR"/>
        </w:rPr>
        <w:t xml:space="preserve">Table </w:t>
      </w:r>
      <w:r w:rsidR="002E6EA3">
        <w:rPr>
          <w:rFonts w:ascii="Verdana" w:hAnsi="Verdana"/>
          <w:i/>
          <w:sz w:val="14"/>
          <w:lang w:val="fr-FR"/>
        </w:rPr>
        <w:t>5</w:t>
      </w:r>
      <w:r w:rsidR="0049100B">
        <w:rPr>
          <w:rFonts w:ascii="Verdana" w:hAnsi="Verdana"/>
          <w:i/>
          <w:sz w:val="14"/>
          <w:lang w:val="fr-FR"/>
        </w:rPr>
        <w:t xml:space="preserve"> </w:t>
      </w:r>
      <w:r w:rsidRPr="00CD7261">
        <w:rPr>
          <w:rFonts w:ascii="Verdana" w:hAnsi="Verdana"/>
          <w:i/>
          <w:sz w:val="14"/>
          <w:lang w:val="fr-FR"/>
        </w:rPr>
        <w:t>: PCI-DSS-V3.1-Req</w:t>
      </w:r>
      <w:r w:rsidR="006462D1">
        <w:rPr>
          <w:rFonts w:ascii="Verdana" w:hAnsi="Verdana"/>
          <w:i/>
          <w:sz w:val="14"/>
          <w:lang w:val="fr-FR"/>
        </w:rPr>
        <w:t>2</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8D70516" w14:textId="3CC175AE" w:rsidR="002C4E3C" w:rsidRPr="00CD7261" w:rsidRDefault="002C4E3C">
      <w:pPr>
        <w:spacing w:after="0" w:line="240" w:lineRule="auto"/>
        <w:ind w:left="0"/>
        <w:jc w:val="left"/>
        <w:rPr>
          <w:rFonts w:ascii="Perpetua" w:eastAsia="Calibri" w:hAnsi="Perpetua"/>
          <w:color w:val="000000"/>
          <w:sz w:val="24"/>
          <w:szCs w:val="24"/>
          <w:lang w:val="fr-FR" w:eastAsia="en-US"/>
        </w:rPr>
      </w:pPr>
    </w:p>
    <w:p w14:paraId="12988EFB"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A560F57" w14:textId="31247B3A" w:rsidR="002C4E3C" w:rsidRPr="00212651" w:rsidRDefault="00A7254D" w:rsidP="00A7254D">
      <w:pPr>
        <w:pStyle w:val="Heading1"/>
        <w:rPr>
          <w:rFonts w:eastAsia="Calibri"/>
        </w:rPr>
      </w:pPr>
      <w:bookmarkStart w:id="46" w:name="_Toc11157598"/>
      <w:bookmarkStart w:id="47" w:name="_Toc14418697"/>
      <w:bookmarkStart w:id="48" w:name="_Toc14419769"/>
      <w:bookmarkStart w:id="49" w:name="_Toc14687783"/>
      <w:bookmarkStart w:id="50" w:name="_Toc14781646"/>
      <w:bookmarkStart w:id="51" w:name="_Toc15305724"/>
      <w:r>
        <w:rPr>
          <w:rFonts w:eastAsia="Calibri"/>
        </w:rPr>
        <w:lastRenderedPageBreak/>
        <w:t xml:space="preserve">CAST Findings for </w:t>
      </w:r>
      <w:r w:rsidR="002C4E3C">
        <w:rPr>
          <w:rFonts w:eastAsia="Calibri"/>
        </w:rPr>
        <w:t>PCI DSS – Requirement 3</w:t>
      </w:r>
      <w:bookmarkEnd w:id="46"/>
      <w:bookmarkEnd w:id="47"/>
      <w:bookmarkEnd w:id="48"/>
      <w:bookmarkEnd w:id="49"/>
      <w:bookmarkEnd w:id="50"/>
      <w:bookmarkEnd w:id="51"/>
    </w:p>
    <w:p w14:paraId="0A58A479" w14:textId="77777777" w:rsidR="00905281" w:rsidRDefault="00905281" w:rsidP="002C4E3C">
      <w:pPr>
        <w:pStyle w:val="BodyContent"/>
        <w:ind w:right="657"/>
        <w:rPr>
          <w:rFonts w:ascii="Verdana" w:hAnsi="Verdana" w:cstheme="minorHAnsi"/>
          <w:sz w:val="18"/>
          <w:szCs w:val="18"/>
        </w:rPr>
      </w:pPr>
    </w:p>
    <w:p w14:paraId="72973746" w14:textId="408ED88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3.</w:t>
      </w:r>
    </w:p>
    <w:tbl>
      <w:tblPr>
        <w:tblStyle w:val="GridTable1Light-Accent1"/>
        <w:tblW w:w="9265" w:type="dxa"/>
        <w:tblLayout w:type="fixed"/>
        <w:tblLook w:val="04A0" w:firstRow="1" w:lastRow="0" w:firstColumn="1" w:lastColumn="0" w:noHBand="0" w:noVBand="1"/>
        <w:tblDescription w:val="TABLE;QUALITY_TAGS_RULES_EVOLUTION;STD=PCI-DSS-V3.1-Req-3"/>
      </w:tblPr>
      <w:tblGrid>
        <w:gridCol w:w="4945"/>
        <w:gridCol w:w="1440"/>
        <w:gridCol w:w="1530"/>
        <w:gridCol w:w="1350"/>
      </w:tblGrid>
      <w:tr w:rsidR="002C4E3C" w:rsidRPr="00AB105C" w14:paraId="2ADA9BDF"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2E305AE3"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01B8405" w14:textId="1E40920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0AA46739" w14:textId="2CB880F3"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0189A0C" w14:textId="21830F89"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52BD1EA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9A87DD"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65AF89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AFE668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CB04E6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E02A0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C4D1CC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5567FD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7280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BC10D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55A313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BA3C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7FA6ED1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E29D3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DB7202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69EEB26"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01F072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161A2B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9ACB1A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29409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0D290F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9AFB69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04FBC78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A211F6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3BEFBE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FAEAEF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90FB7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B0A570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6B8EDE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8AECE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3710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B7BD0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47F653C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FA10F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76A2C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407800"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E8AE76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01DC16B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610C9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D2D55C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7702E8D4" w14:textId="77777777" w:rsidR="00905281" w:rsidRDefault="00905281" w:rsidP="002C4E3C">
      <w:pPr>
        <w:pStyle w:val="BodyContent"/>
        <w:ind w:right="657"/>
        <w:rPr>
          <w:rFonts w:ascii="Verdana" w:hAnsi="Verdana"/>
          <w:i/>
          <w:sz w:val="14"/>
          <w:lang w:val="fr-FR"/>
        </w:rPr>
      </w:pPr>
    </w:p>
    <w:p w14:paraId="437D51CD" w14:textId="356B7D51"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6</w:t>
      </w:r>
      <w:r w:rsidR="0049100B">
        <w:rPr>
          <w:rFonts w:ascii="Verdana" w:hAnsi="Verdana"/>
          <w:i/>
          <w:sz w:val="14"/>
          <w:lang w:val="fr-FR"/>
        </w:rPr>
        <w:t xml:space="preserve"> </w:t>
      </w:r>
      <w:r w:rsidRPr="00CD7261">
        <w:rPr>
          <w:rFonts w:ascii="Verdana" w:hAnsi="Verdana"/>
          <w:i/>
          <w:sz w:val="14"/>
          <w:lang w:val="fr-FR"/>
        </w:rPr>
        <w:t>: PCI-DSS-V3.1-Req3</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1CF6314" w14:textId="0A0076BA" w:rsidR="0082759C" w:rsidRPr="00CD7261" w:rsidRDefault="0082759C">
      <w:pPr>
        <w:spacing w:after="0" w:line="240" w:lineRule="auto"/>
        <w:ind w:left="0"/>
        <w:jc w:val="left"/>
        <w:rPr>
          <w:rFonts w:eastAsia="Calibri"/>
          <w:b/>
          <w:color w:val="336699"/>
          <w:sz w:val="20"/>
          <w:szCs w:val="16"/>
          <w:lang w:val="fr-FR" w:eastAsia="x-none"/>
        </w:rPr>
      </w:pPr>
    </w:p>
    <w:p w14:paraId="46D38589" w14:textId="1DC1DC13" w:rsidR="002C4E3C" w:rsidRPr="00212651" w:rsidRDefault="00A7254D" w:rsidP="00A7254D">
      <w:pPr>
        <w:pStyle w:val="Heading1"/>
        <w:rPr>
          <w:rFonts w:eastAsia="Calibri"/>
        </w:rPr>
      </w:pPr>
      <w:bookmarkStart w:id="52" w:name="_Toc11157599"/>
      <w:bookmarkStart w:id="53" w:name="_Toc14418698"/>
      <w:bookmarkStart w:id="54" w:name="_Toc14419770"/>
      <w:bookmarkStart w:id="55" w:name="_Toc14687784"/>
      <w:bookmarkStart w:id="56" w:name="_Toc14781647"/>
      <w:bookmarkStart w:id="57" w:name="_Toc15305725"/>
      <w:r>
        <w:rPr>
          <w:rFonts w:eastAsia="Calibri"/>
        </w:rPr>
        <w:lastRenderedPageBreak/>
        <w:t xml:space="preserve">CAST Findings for </w:t>
      </w:r>
      <w:r w:rsidR="002C4E3C">
        <w:rPr>
          <w:rFonts w:eastAsia="Calibri"/>
        </w:rPr>
        <w:t>PCI DSS – Requirement 4</w:t>
      </w:r>
      <w:bookmarkEnd w:id="52"/>
      <w:bookmarkEnd w:id="53"/>
      <w:bookmarkEnd w:id="54"/>
      <w:bookmarkEnd w:id="55"/>
      <w:bookmarkEnd w:id="56"/>
      <w:bookmarkEnd w:id="57"/>
    </w:p>
    <w:p w14:paraId="0C6FA653" w14:textId="77777777" w:rsidR="00905281" w:rsidRDefault="00905281" w:rsidP="002C4E3C">
      <w:pPr>
        <w:pStyle w:val="BodyContent"/>
        <w:ind w:right="657"/>
        <w:rPr>
          <w:rFonts w:ascii="Verdana" w:hAnsi="Verdana" w:cstheme="minorHAnsi"/>
          <w:sz w:val="18"/>
          <w:szCs w:val="18"/>
        </w:rPr>
      </w:pPr>
    </w:p>
    <w:p w14:paraId="3BB6A08D" w14:textId="5D91E1C3"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4.</w:t>
      </w:r>
    </w:p>
    <w:tbl>
      <w:tblPr>
        <w:tblStyle w:val="GridTable1Light-Accent1"/>
        <w:tblW w:w="9265" w:type="dxa"/>
        <w:tblLayout w:type="fixed"/>
        <w:tblLook w:val="04A0" w:firstRow="1" w:lastRow="0" w:firstColumn="1" w:lastColumn="0" w:noHBand="0" w:noVBand="1"/>
        <w:tblDescription w:val="TABLE;QUALITY_TAGS_RULES_EVOLUTION;STD=PCI-DSS-V3.1-Req-4"/>
      </w:tblPr>
      <w:tblGrid>
        <w:gridCol w:w="4945"/>
        <w:gridCol w:w="1440"/>
        <w:gridCol w:w="1530"/>
        <w:gridCol w:w="1350"/>
      </w:tblGrid>
      <w:tr w:rsidR="002C4E3C" w:rsidRPr="00AB105C" w14:paraId="2A6CE2F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83A1B8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3E45B6" w14:textId="4F34EB19"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80517C8" w14:textId="7EDB5E81"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666E2421" w14:textId="73AA45F0"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6F65D65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E4C544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41492DB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F6C634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C28AC4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5A3F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0DCAA7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1C8354A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552FC2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B9F750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0E5DB1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3C378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552C2B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A95B8E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CE2B9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5B0BBB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D12FDF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4CA5A2D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9647E6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F51F1A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A2280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81EDEF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5C37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3D06CB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DE7A1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CABCB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8973E1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D363AF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480251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31CA32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DFEBC3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5BB759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39A7BD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8EC9F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E6EC2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AEBFA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0880D6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5E763C7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F9C51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0A0D5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6E43E972" w14:textId="77777777" w:rsidR="00905281" w:rsidRDefault="00905281" w:rsidP="002C4E3C">
      <w:pPr>
        <w:pStyle w:val="BodyContent"/>
        <w:ind w:right="657"/>
        <w:rPr>
          <w:rFonts w:ascii="Verdana" w:hAnsi="Verdana"/>
          <w:i/>
          <w:sz w:val="14"/>
          <w:lang w:val="fr-FR"/>
        </w:rPr>
      </w:pPr>
    </w:p>
    <w:p w14:paraId="6EE8DF7A" w14:textId="38756FBB"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905281">
        <w:rPr>
          <w:rFonts w:ascii="Verdana" w:hAnsi="Verdana"/>
          <w:i/>
          <w:sz w:val="14"/>
          <w:lang w:val="fr-FR"/>
        </w:rPr>
        <w:t>7</w:t>
      </w:r>
      <w:r w:rsidR="0049100B">
        <w:rPr>
          <w:rFonts w:ascii="Verdana" w:hAnsi="Verdana"/>
          <w:i/>
          <w:sz w:val="14"/>
          <w:lang w:val="fr-FR"/>
        </w:rPr>
        <w:t xml:space="preserve"> </w:t>
      </w:r>
      <w:r w:rsidRPr="00CD7261">
        <w:rPr>
          <w:rFonts w:ascii="Verdana" w:hAnsi="Verdana"/>
          <w:i/>
          <w:sz w:val="14"/>
          <w:lang w:val="fr-FR"/>
        </w:rPr>
        <w:t>: PCI-DSS-V3.1-Req4</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3D866813" w14:textId="77777777" w:rsidR="002C4E3C" w:rsidRPr="00CD7261" w:rsidRDefault="002C4E3C">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7550430" w14:textId="22186AB1" w:rsidR="002C4E3C" w:rsidRPr="00212651" w:rsidRDefault="00A7254D" w:rsidP="00A7254D">
      <w:pPr>
        <w:pStyle w:val="Heading1"/>
        <w:rPr>
          <w:rFonts w:eastAsia="Calibri"/>
        </w:rPr>
      </w:pPr>
      <w:bookmarkStart w:id="58" w:name="_Toc11157600"/>
      <w:bookmarkStart w:id="59" w:name="_Toc14418699"/>
      <w:bookmarkStart w:id="60" w:name="_Toc14419771"/>
      <w:bookmarkStart w:id="61" w:name="_Toc14687785"/>
      <w:bookmarkStart w:id="62" w:name="_Toc14781648"/>
      <w:bookmarkStart w:id="63" w:name="_Toc15305726"/>
      <w:r>
        <w:rPr>
          <w:rFonts w:eastAsia="Calibri"/>
        </w:rPr>
        <w:lastRenderedPageBreak/>
        <w:t xml:space="preserve">CAST Findings for </w:t>
      </w:r>
      <w:r w:rsidR="002C4E3C">
        <w:rPr>
          <w:rFonts w:eastAsia="Calibri"/>
        </w:rPr>
        <w:t>PCI DSS – Requirement 5</w:t>
      </w:r>
      <w:bookmarkEnd w:id="58"/>
      <w:bookmarkEnd w:id="59"/>
      <w:bookmarkEnd w:id="60"/>
      <w:bookmarkEnd w:id="61"/>
      <w:bookmarkEnd w:id="62"/>
      <w:bookmarkEnd w:id="63"/>
    </w:p>
    <w:p w14:paraId="70942C11" w14:textId="77777777" w:rsidR="00BD622E" w:rsidRDefault="00BD622E" w:rsidP="002C4E3C">
      <w:pPr>
        <w:pStyle w:val="BodyContent"/>
        <w:ind w:right="657"/>
        <w:rPr>
          <w:rFonts w:ascii="Verdana" w:hAnsi="Verdana" w:cstheme="minorHAnsi"/>
          <w:sz w:val="18"/>
          <w:szCs w:val="18"/>
        </w:rPr>
      </w:pPr>
    </w:p>
    <w:p w14:paraId="338E66DA" w14:textId="29C3F4C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5.</w:t>
      </w:r>
    </w:p>
    <w:tbl>
      <w:tblPr>
        <w:tblStyle w:val="GridTable1Light-Accent1"/>
        <w:tblW w:w="9265" w:type="dxa"/>
        <w:tblLayout w:type="fixed"/>
        <w:tblLook w:val="04A0" w:firstRow="1" w:lastRow="0" w:firstColumn="1" w:lastColumn="0" w:noHBand="0" w:noVBand="1"/>
        <w:tblDescription w:val="TABLE;QUALITY_TAGS_RULES_EVOLUTION;STD=PCI-DSS-V3.1-Req-5"/>
      </w:tblPr>
      <w:tblGrid>
        <w:gridCol w:w="4945"/>
        <w:gridCol w:w="1440"/>
        <w:gridCol w:w="1530"/>
        <w:gridCol w:w="1350"/>
      </w:tblGrid>
      <w:tr w:rsidR="002C4E3C" w:rsidRPr="00AB105C" w14:paraId="643AB43E"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790C99A0"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736E868F" w14:textId="3D903FC6"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722D0A77" w14:textId="1D505410"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44F77470" w14:textId="2D00BECE"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06DB1ED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B219A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3282A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F522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436DE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76807B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39F5BE"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0D954E3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3E780A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33F889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D9B1D0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CFC987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01714AA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2487D5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FC782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7C7E9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2B4943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54A6EE8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31A78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99297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92E9CF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B51956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3DD050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116C65E"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1C4E2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AA38F1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C4809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290B581"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48FF80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22AAFB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3078BE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FB450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3385E5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C6898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597FE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724A52"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38E4E7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456524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43A7EC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31DF5F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5BDD1D17" w14:textId="77777777" w:rsidR="00BD622E" w:rsidRDefault="00BD622E" w:rsidP="002C4E3C">
      <w:pPr>
        <w:pStyle w:val="BodyContent"/>
        <w:ind w:right="657"/>
        <w:rPr>
          <w:rFonts w:ascii="Verdana" w:hAnsi="Verdana"/>
          <w:i/>
          <w:sz w:val="14"/>
          <w:lang w:val="fr-FR"/>
        </w:rPr>
      </w:pPr>
    </w:p>
    <w:p w14:paraId="714B3047" w14:textId="5F1FCBD0"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8</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1-Req5</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24110714" w14:textId="6A23C67C" w:rsidR="0034496C" w:rsidRPr="00CD7261" w:rsidRDefault="0034496C" w:rsidP="0034496C">
      <w:pPr>
        <w:spacing w:after="0" w:line="240" w:lineRule="auto"/>
        <w:ind w:left="0"/>
        <w:jc w:val="left"/>
        <w:rPr>
          <w:rFonts w:asciiTheme="minorHAnsi" w:eastAsia="Perpetua" w:hAnsiTheme="minorHAnsi" w:cstheme="minorHAnsi"/>
          <w:color w:val="000000"/>
          <w:sz w:val="20"/>
          <w:lang w:val="fr-FR" w:eastAsia="en-US"/>
        </w:rPr>
      </w:pPr>
    </w:p>
    <w:p w14:paraId="34ED6C1A" w14:textId="104E2CC6" w:rsidR="002C4E3C" w:rsidRPr="00212651" w:rsidRDefault="00A7254D" w:rsidP="00A7254D">
      <w:pPr>
        <w:pStyle w:val="Heading1"/>
        <w:rPr>
          <w:rFonts w:eastAsia="Calibri"/>
        </w:rPr>
      </w:pPr>
      <w:bookmarkStart w:id="64" w:name="_Toc11157601"/>
      <w:bookmarkStart w:id="65" w:name="_Toc14418700"/>
      <w:bookmarkStart w:id="66" w:name="_Toc14419772"/>
      <w:bookmarkStart w:id="67" w:name="_Toc14687786"/>
      <w:bookmarkStart w:id="68" w:name="_Toc14781649"/>
      <w:bookmarkStart w:id="69" w:name="_Toc15305727"/>
      <w:r>
        <w:rPr>
          <w:rFonts w:eastAsia="Calibri"/>
        </w:rPr>
        <w:lastRenderedPageBreak/>
        <w:t xml:space="preserve">CAST Findings for </w:t>
      </w:r>
      <w:r w:rsidR="002C4E3C">
        <w:rPr>
          <w:rFonts w:eastAsia="Calibri"/>
        </w:rPr>
        <w:t>PCI DSS – Requirement 6</w:t>
      </w:r>
      <w:bookmarkEnd w:id="64"/>
      <w:bookmarkEnd w:id="65"/>
      <w:bookmarkEnd w:id="66"/>
      <w:bookmarkEnd w:id="67"/>
      <w:bookmarkEnd w:id="68"/>
      <w:bookmarkEnd w:id="69"/>
    </w:p>
    <w:p w14:paraId="32DE61E3" w14:textId="77777777" w:rsidR="00BD622E" w:rsidRDefault="00BD622E" w:rsidP="002C4E3C">
      <w:pPr>
        <w:pStyle w:val="BodyContent"/>
        <w:ind w:right="657"/>
        <w:rPr>
          <w:rFonts w:ascii="Verdana" w:hAnsi="Verdana" w:cstheme="minorHAnsi"/>
          <w:sz w:val="18"/>
          <w:szCs w:val="18"/>
        </w:rPr>
      </w:pPr>
    </w:p>
    <w:p w14:paraId="1358F61E" w14:textId="48F63E61"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CAST vulnerabilities for</w:t>
      </w:r>
      <w:r w:rsidR="002C4E3C" w:rsidRPr="002E6EA3">
        <w:rPr>
          <w:rFonts w:ascii="Verdana" w:hAnsi="Verdana" w:cstheme="minorHAnsi"/>
          <w:sz w:val="18"/>
          <w:szCs w:val="18"/>
        </w:rPr>
        <w:t xml:space="preserve"> 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6</w:t>
      </w:r>
      <w:r>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6"/>
      </w:tblPr>
      <w:tblGrid>
        <w:gridCol w:w="4945"/>
        <w:gridCol w:w="1440"/>
        <w:gridCol w:w="1530"/>
        <w:gridCol w:w="1350"/>
      </w:tblGrid>
      <w:tr w:rsidR="002C4E3C" w:rsidRPr="00AB105C" w14:paraId="70542B0A"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56E69A1D"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67B333BB" w14:textId="17D28B73"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60D48E09" w14:textId="4238CFF2"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559C7D5" w14:textId="2840F355"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429B6F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0417B7"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000EB5B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F5D754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F6942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E4802D9"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F5DFD7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73D1E49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63A982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EC8F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F01D77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BA21108"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33741D5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896B71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8FA224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DBB082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4B473C9"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69CAA14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D9A615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695D93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F2920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B3536C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38281E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0BF259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0119FB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45C900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7CF98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321A387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2F548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6F8DDA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FFB625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E0D80FB"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2719F8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5A308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610460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2B6A7C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9F9893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512C1F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BA76A7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0ACDD68"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FEED745" w14:textId="77777777" w:rsidR="00BD622E" w:rsidRDefault="00BD622E" w:rsidP="002C4E3C">
      <w:pPr>
        <w:pStyle w:val="BodyContent"/>
        <w:ind w:right="657"/>
        <w:rPr>
          <w:rFonts w:ascii="Verdana" w:hAnsi="Verdana"/>
          <w:i/>
          <w:sz w:val="14"/>
          <w:lang w:val="fr-FR"/>
        </w:rPr>
      </w:pPr>
    </w:p>
    <w:p w14:paraId="45C06867" w14:textId="6836F8AC"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BD622E">
        <w:rPr>
          <w:rFonts w:ascii="Verdana" w:hAnsi="Verdana"/>
          <w:i/>
          <w:sz w:val="14"/>
          <w:lang w:val="fr-FR"/>
        </w:rPr>
        <w:t>9</w:t>
      </w:r>
      <w:r w:rsidR="0049100B">
        <w:rPr>
          <w:rFonts w:ascii="Verdana" w:hAnsi="Verdana"/>
          <w:i/>
          <w:sz w:val="14"/>
          <w:lang w:val="fr-FR"/>
        </w:rPr>
        <w:t xml:space="preserve"> </w:t>
      </w:r>
      <w:r w:rsidRPr="00CD7261">
        <w:rPr>
          <w:rFonts w:ascii="Verdana" w:hAnsi="Verdana"/>
          <w:i/>
          <w:sz w:val="14"/>
          <w:lang w:val="fr-FR"/>
        </w:rPr>
        <w:t>: PCI-DSS-V3.1-Req6</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9827B01" w14:textId="7F9C7527" w:rsidR="002C4E3C" w:rsidRPr="00CD7261" w:rsidRDefault="002C4E3C">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24BCCE1C" w14:textId="279167F7" w:rsidR="002C4E3C" w:rsidRPr="00212651" w:rsidRDefault="00A7254D" w:rsidP="00A7254D">
      <w:pPr>
        <w:pStyle w:val="Heading1"/>
        <w:rPr>
          <w:rFonts w:eastAsia="Calibri"/>
        </w:rPr>
      </w:pPr>
      <w:bookmarkStart w:id="70" w:name="_Toc11157602"/>
      <w:bookmarkStart w:id="71" w:name="_Toc14418701"/>
      <w:bookmarkStart w:id="72" w:name="_Toc14419773"/>
      <w:bookmarkStart w:id="73" w:name="_Toc14687787"/>
      <w:bookmarkStart w:id="74" w:name="_Toc14781650"/>
      <w:bookmarkStart w:id="75" w:name="_Toc15305728"/>
      <w:r>
        <w:rPr>
          <w:rFonts w:eastAsia="Calibri"/>
        </w:rPr>
        <w:lastRenderedPageBreak/>
        <w:t xml:space="preserve">CAST Findings for </w:t>
      </w:r>
      <w:r w:rsidR="002C4E3C">
        <w:rPr>
          <w:rFonts w:eastAsia="Calibri"/>
        </w:rPr>
        <w:t>PCI DSS – Requirement 7</w:t>
      </w:r>
      <w:bookmarkEnd w:id="70"/>
      <w:bookmarkEnd w:id="71"/>
      <w:bookmarkEnd w:id="72"/>
      <w:bookmarkEnd w:id="73"/>
      <w:bookmarkEnd w:id="74"/>
      <w:bookmarkEnd w:id="75"/>
    </w:p>
    <w:p w14:paraId="11A7AA25" w14:textId="77777777" w:rsidR="00BD622E" w:rsidRDefault="00BD622E" w:rsidP="002C4E3C">
      <w:pPr>
        <w:pStyle w:val="BodyContent"/>
        <w:ind w:right="657"/>
        <w:rPr>
          <w:rFonts w:ascii="Verdana" w:hAnsi="Verdana" w:cstheme="minorHAnsi"/>
          <w:sz w:val="18"/>
          <w:szCs w:val="18"/>
        </w:rPr>
      </w:pPr>
    </w:p>
    <w:p w14:paraId="7A3BBBB9" w14:textId="699AAC9C"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1 Requirement 7.</w:t>
      </w:r>
    </w:p>
    <w:tbl>
      <w:tblPr>
        <w:tblStyle w:val="GridTable1Light-Accent1"/>
        <w:tblW w:w="9265" w:type="dxa"/>
        <w:tblLayout w:type="fixed"/>
        <w:tblLook w:val="04A0" w:firstRow="1" w:lastRow="0" w:firstColumn="1" w:lastColumn="0" w:noHBand="0" w:noVBand="1"/>
        <w:tblDescription w:val="TABLE;QUALITY_TAGS_RULES_EVOLUTION;STD=PCI-DSS-V3.1-Req-7"/>
      </w:tblPr>
      <w:tblGrid>
        <w:gridCol w:w="4945"/>
        <w:gridCol w:w="1440"/>
        <w:gridCol w:w="1530"/>
        <w:gridCol w:w="1350"/>
      </w:tblGrid>
      <w:tr w:rsidR="002C4E3C" w:rsidRPr="00AB105C" w14:paraId="572BBF47"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609D97D9"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18D7528D" w14:textId="16CDDF2E"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1786A239" w14:textId="21680255"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230A249F" w14:textId="412EFC47"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1F552E7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455E6A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2E7D6E2E"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CF89D53"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8B83EF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09319C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1E4CB8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615FA46C"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D33A28B"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0EF8A2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7BE98C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65203C6"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23679A3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89447A2"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8D044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0ED5F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9C1F3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B9E0A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EBC21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082471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CED0CF3"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D718812"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377E075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8EC3E30"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A1AB06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20E57FB"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1670FC"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60F961E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A2E3D4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AF19C84"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0708993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5B5224D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95BC1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016F424"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1BA0E89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49282CE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FEAA61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17F2119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C9A0D99"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D08797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042B62ED" w14:textId="77777777" w:rsidR="00BD622E" w:rsidRDefault="00BD622E" w:rsidP="002C4E3C">
      <w:pPr>
        <w:pStyle w:val="BodyContent"/>
        <w:ind w:right="657"/>
        <w:rPr>
          <w:rFonts w:ascii="Verdana" w:hAnsi="Verdana"/>
          <w:i/>
          <w:sz w:val="14"/>
          <w:lang w:val="fr-FR"/>
        </w:rPr>
      </w:pPr>
    </w:p>
    <w:p w14:paraId="539FDEB0" w14:textId="6544317D" w:rsidR="002C4E3C" w:rsidRPr="00CD7261" w:rsidRDefault="002C4E3C" w:rsidP="002C4E3C">
      <w:pPr>
        <w:pStyle w:val="BodyContent"/>
        <w:ind w:right="657"/>
        <w:rPr>
          <w:rFonts w:ascii="Verdana" w:hAnsi="Verdana"/>
          <w:i/>
          <w:sz w:val="14"/>
          <w:lang w:val="fr-FR"/>
        </w:rPr>
      </w:pPr>
      <w:r w:rsidRPr="00CD7261">
        <w:rPr>
          <w:rFonts w:ascii="Verdana" w:hAnsi="Verdana"/>
          <w:i/>
          <w:sz w:val="14"/>
          <w:lang w:val="fr-FR"/>
        </w:rPr>
        <w:t xml:space="preserve">Table </w:t>
      </w:r>
      <w:r w:rsidR="0049100B">
        <w:rPr>
          <w:rFonts w:ascii="Verdana" w:hAnsi="Verdana"/>
          <w:i/>
          <w:sz w:val="14"/>
          <w:lang w:val="fr-FR"/>
        </w:rPr>
        <w:t>1</w:t>
      </w:r>
      <w:r w:rsidR="00BD622E">
        <w:rPr>
          <w:rFonts w:ascii="Verdana" w:hAnsi="Verdana"/>
          <w:i/>
          <w:sz w:val="14"/>
          <w:lang w:val="fr-FR"/>
        </w:rPr>
        <w:t>0</w:t>
      </w:r>
      <w:r w:rsidR="0049100B">
        <w:rPr>
          <w:rFonts w:ascii="Verdana" w:hAnsi="Verdana"/>
          <w:i/>
          <w:sz w:val="14"/>
          <w:lang w:val="fr-FR"/>
        </w:rPr>
        <w:t xml:space="preserve"> </w:t>
      </w:r>
      <w:r w:rsidRPr="00CD7261">
        <w:rPr>
          <w:rFonts w:ascii="Verdana" w:hAnsi="Verdana"/>
          <w:i/>
          <w:sz w:val="14"/>
          <w:lang w:val="fr-FR"/>
        </w:rPr>
        <w:t>: PCI-DSS-V3</w:t>
      </w:r>
      <w:r w:rsidR="001F097D">
        <w:rPr>
          <w:rFonts w:ascii="Verdana" w:hAnsi="Verdana"/>
          <w:i/>
          <w:sz w:val="14"/>
          <w:lang w:val="fr-FR"/>
        </w:rPr>
        <w:t>.</w:t>
      </w:r>
      <w:r w:rsidRPr="00CD7261">
        <w:rPr>
          <w:rFonts w:ascii="Verdana" w:hAnsi="Verdana"/>
          <w:i/>
          <w:sz w:val="14"/>
          <w:lang w:val="fr-FR"/>
        </w:rPr>
        <w:t>1-Req7</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76115A32" w14:textId="36C1100C" w:rsidR="002C4E3C" w:rsidRPr="00212651" w:rsidRDefault="00A7254D" w:rsidP="00A7254D">
      <w:pPr>
        <w:pStyle w:val="Heading1"/>
        <w:rPr>
          <w:rFonts w:eastAsia="Calibri"/>
        </w:rPr>
      </w:pPr>
      <w:bookmarkStart w:id="76" w:name="_Toc11157603"/>
      <w:bookmarkStart w:id="77" w:name="_Toc14418702"/>
      <w:bookmarkStart w:id="78" w:name="_Toc14419774"/>
      <w:bookmarkStart w:id="79" w:name="_Toc14687788"/>
      <w:bookmarkStart w:id="80" w:name="_Toc14781651"/>
      <w:bookmarkStart w:id="81" w:name="_Toc15305729"/>
      <w:r>
        <w:rPr>
          <w:rFonts w:eastAsia="Calibri"/>
        </w:rPr>
        <w:lastRenderedPageBreak/>
        <w:t xml:space="preserve">CAST Findings for </w:t>
      </w:r>
      <w:r w:rsidR="002C4E3C">
        <w:rPr>
          <w:rFonts w:eastAsia="Calibri"/>
        </w:rPr>
        <w:t xml:space="preserve">PCI DSS – </w:t>
      </w:r>
      <w:r w:rsidR="00AD44F0">
        <w:rPr>
          <w:rFonts w:eastAsia="Calibri"/>
        </w:rPr>
        <w:t>Requirement 8</w:t>
      </w:r>
      <w:bookmarkEnd w:id="76"/>
      <w:bookmarkEnd w:id="77"/>
      <w:bookmarkEnd w:id="78"/>
      <w:bookmarkEnd w:id="79"/>
      <w:bookmarkEnd w:id="80"/>
      <w:bookmarkEnd w:id="81"/>
    </w:p>
    <w:p w14:paraId="5DDC3E05" w14:textId="77777777" w:rsidR="00BD622E" w:rsidRDefault="00BD622E" w:rsidP="002C4E3C">
      <w:pPr>
        <w:pStyle w:val="BodyContent"/>
        <w:ind w:right="657"/>
        <w:rPr>
          <w:rFonts w:ascii="Verdana" w:hAnsi="Verdana" w:cstheme="minorHAnsi"/>
          <w:sz w:val="18"/>
          <w:szCs w:val="18"/>
        </w:rPr>
      </w:pPr>
    </w:p>
    <w:p w14:paraId="12BE2907" w14:textId="419AC595" w:rsidR="002C4E3C" w:rsidRPr="002E6EA3" w:rsidRDefault="00A7254D" w:rsidP="002C4E3C">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2C4E3C" w:rsidRPr="002E6EA3">
        <w:rPr>
          <w:rFonts w:ascii="Verdana" w:hAnsi="Verdana" w:cstheme="minorHAnsi"/>
          <w:sz w:val="18"/>
          <w:szCs w:val="18"/>
        </w:rPr>
        <w:t>PCI DSS V3</w:t>
      </w:r>
      <w:r w:rsidR="002F541B" w:rsidRPr="002E6EA3">
        <w:rPr>
          <w:rFonts w:ascii="Verdana" w:hAnsi="Verdana" w:cstheme="minorHAnsi"/>
          <w:sz w:val="18"/>
          <w:szCs w:val="18"/>
        </w:rPr>
        <w:t>.</w:t>
      </w:r>
      <w:r w:rsidR="002C4E3C" w:rsidRPr="002E6EA3">
        <w:rPr>
          <w:rFonts w:ascii="Verdana" w:hAnsi="Verdana" w:cstheme="minorHAnsi"/>
          <w:sz w:val="18"/>
          <w:szCs w:val="18"/>
        </w:rPr>
        <w:t xml:space="preserve">1 Requirement </w:t>
      </w:r>
      <w:r w:rsidR="00AD44F0" w:rsidRPr="002E6EA3">
        <w:rPr>
          <w:rFonts w:ascii="Verdana" w:hAnsi="Verdana" w:cstheme="minorHAnsi"/>
          <w:sz w:val="18"/>
          <w:szCs w:val="18"/>
        </w:rPr>
        <w:t>8</w:t>
      </w:r>
      <w:r w:rsidR="002C4E3C" w:rsidRPr="002E6EA3">
        <w:rPr>
          <w:rFonts w:ascii="Verdana" w:hAnsi="Verdana" w:cstheme="minorHAnsi"/>
          <w:sz w:val="18"/>
          <w:szCs w:val="18"/>
        </w:rPr>
        <w:t>.</w:t>
      </w:r>
    </w:p>
    <w:tbl>
      <w:tblPr>
        <w:tblStyle w:val="GridTable1Light-Accent1"/>
        <w:tblW w:w="9265" w:type="dxa"/>
        <w:tblLayout w:type="fixed"/>
        <w:tblLook w:val="04A0" w:firstRow="1" w:lastRow="0" w:firstColumn="1" w:lastColumn="0" w:noHBand="0" w:noVBand="1"/>
        <w:tblDescription w:val="TABLE;QUALITY_TAGS_RULES_EVOLUTION;STD=PCI-DSS-V3.1-Req-8"/>
      </w:tblPr>
      <w:tblGrid>
        <w:gridCol w:w="4855"/>
        <w:gridCol w:w="1440"/>
        <w:gridCol w:w="1530"/>
        <w:gridCol w:w="1440"/>
      </w:tblGrid>
      <w:tr w:rsidR="002C4E3C" w:rsidRPr="00AB105C" w14:paraId="7052FE90"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855" w:type="dxa"/>
            <w:shd w:val="clear" w:color="auto" w:fill="DBE5F1" w:themeFill="accent1" w:themeFillTint="33"/>
            <w:vAlign w:val="center"/>
          </w:tcPr>
          <w:p w14:paraId="2438A492" w14:textId="77777777" w:rsidR="002C4E3C" w:rsidRPr="00AB105C" w:rsidRDefault="002C4E3C"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2C0E4344" w14:textId="4DE9C307" w:rsidR="002C4E3C" w:rsidRPr="00AB105C" w:rsidRDefault="002C4E3C"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3A375375" w14:textId="3E9C20F6" w:rsidR="002C4E3C" w:rsidRPr="00AB105C" w:rsidRDefault="002C4E3C"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440" w:type="dxa"/>
            <w:shd w:val="clear" w:color="auto" w:fill="DBE5F1" w:themeFill="accent1" w:themeFillTint="33"/>
            <w:vAlign w:val="center"/>
          </w:tcPr>
          <w:p w14:paraId="77897B7A" w14:textId="2AF90D1D" w:rsidR="002C4E3C" w:rsidRPr="00AB105C" w:rsidRDefault="002C4E3C"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2C4E3C" w:rsidRPr="00AB105C" w14:paraId="2A7F3CD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AFCD54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1</w:t>
            </w:r>
          </w:p>
        </w:tc>
        <w:tc>
          <w:tcPr>
            <w:tcW w:w="1440" w:type="dxa"/>
          </w:tcPr>
          <w:p w14:paraId="108E94C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8ED7E0A"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A091BE0"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124263A7"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E4DBD20"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2</w:t>
            </w:r>
          </w:p>
        </w:tc>
        <w:tc>
          <w:tcPr>
            <w:tcW w:w="1440" w:type="dxa"/>
          </w:tcPr>
          <w:p w14:paraId="375D573B"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2E84DC6"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74FC688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36262FA"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17F5AD1A"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3</w:t>
            </w:r>
          </w:p>
        </w:tc>
        <w:tc>
          <w:tcPr>
            <w:tcW w:w="1440" w:type="dxa"/>
          </w:tcPr>
          <w:p w14:paraId="46FE711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A459DD5"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4BC4AE5F"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8F6E64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007C0351"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4</w:t>
            </w:r>
          </w:p>
        </w:tc>
        <w:tc>
          <w:tcPr>
            <w:tcW w:w="1440" w:type="dxa"/>
          </w:tcPr>
          <w:p w14:paraId="3097DC8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CF3A698"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3A4AF71D"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399562C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2EC39D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5</w:t>
            </w:r>
          </w:p>
        </w:tc>
        <w:tc>
          <w:tcPr>
            <w:tcW w:w="1440" w:type="dxa"/>
          </w:tcPr>
          <w:p w14:paraId="1B7381A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9411B37"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11BDCE05"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522EBFA1"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32FAE7F3"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6</w:t>
            </w:r>
          </w:p>
        </w:tc>
        <w:tc>
          <w:tcPr>
            <w:tcW w:w="1440" w:type="dxa"/>
          </w:tcPr>
          <w:p w14:paraId="5EA11A96"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585C701"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58305B63"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612DA18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667A5515"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7</w:t>
            </w:r>
          </w:p>
        </w:tc>
        <w:tc>
          <w:tcPr>
            <w:tcW w:w="1440" w:type="dxa"/>
          </w:tcPr>
          <w:p w14:paraId="7E1EFF69"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63957DC"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60EC3802"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2C4E3C" w:rsidRPr="00AB105C" w14:paraId="2786AA8D"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855" w:type="dxa"/>
          </w:tcPr>
          <w:p w14:paraId="2E9BB5F4" w14:textId="77777777" w:rsidR="002C4E3C" w:rsidRPr="00AB105C" w:rsidRDefault="002C4E3C" w:rsidP="00B7262D">
            <w:pPr>
              <w:ind w:right="657"/>
              <w:jc w:val="left"/>
              <w:rPr>
                <w:rFonts w:cs="Open Sans"/>
                <w:b w:val="0"/>
                <w:sz w:val="16"/>
                <w:szCs w:val="18"/>
              </w:rPr>
            </w:pPr>
            <w:r w:rsidRPr="00AB105C">
              <w:rPr>
                <w:rFonts w:cs="Open Sans"/>
                <w:b w:val="0"/>
                <w:sz w:val="16"/>
                <w:szCs w:val="18"/>
              </w:rPr>
              <w:t>Rule 8</w:t>
            </w:r>
          </w:p>
        </w:tc>
        <w:tc>
          <w:tcPr>
            <w:tcW w:w="1440" w:type="dxa"/>
          </w:tcPr>
          <w:p w14:paraId="26A024AA"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68AB4B1F" w14:textId="77777777" w:rsidR="002C4E3C" w:rsidRPr="00AB105C" w:rsidRDefault="002C4E3C"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440" w:type="dxa"/>
          </w:tcPr>
          <w:p w14:paraId="0E6DDB67" w14:textId="77777777" w:rsidR="002C4E3C" w:rsidRPr="00AB105C" w:rsidRDefault="002C4E3C"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14870100" w14:textId="77777777" w:rsidR="00BD622E" w:rsidRDefault="00BD622E" w:rsidP="002C4E3C">
      <w:pPr>
        <w:pStyle w:val="BodyContent"/>
        <w:ind w:right="657"/>
        <w:rPr>
          <w:rFonts w:ascii="Verdana" w:hAnsi="Verdana"/>
          <w:i/>
          <w:sz w:val="14"/>
          <w:lang w:val="fr-FR"/>
        </w:rPr>
      </w:pPr>
    </w:p>
    <w:p w14:paraId="1D59566C" w14:textId="446C946D" w:rsidR="002C4E3C" w:rsidRPr="00CD7261" w:rsidRDefault="00496E95" w:rsidP="002C4E3C">
      <w:pPr>
        <w:pStyle w:val="BodyContent"/>
        <w:ind w:right="657"/>
        <w:rPr>
          <w:rFonts w:ascii="Verdana" w:hAnsi="Verdana"/>
          <w:i/>
          <w:sz w:val="14"/>
          <w:lang w:val="fr-FR"/>
        </w:rPr>
      </w:pPr>
      <w:r>
        <w:rPr>
          <w:rFonts w:ascii="Verdana" w:hAnsi="Verdana"/>
          <w:i/>
          <w:sz w:val="14"/>
          <w:lang w:val="fr-FR"/>
        </w:rPr>
        <w:t>T</w:t>
      </w:r>
      <w:r w:rsidR="002C4E3C" w:rsidRPr="00CD7261">
        <w:rPr>
          <w:rFonts w:ascii="Verdana" w:hAnsi="Verdana"/>
          <w:i/>
          <w:sz w:val="14"/>
          <w:lang w:val="fr-FR"/>
        </w:rPr>
        <w:t xml:space="preserve">able </w:t>
      </w:r>
      <w:r w:rsidR="00AD44F0" w:rsidRPr="00CD7261">
        <w:rPr>
          <w:rFonts w:ascii="Verdana" w:hAnsi="Verdana"/>
          <w:i/>
          <w:sz w:val="14"/>
          <w:lang w:val="fr-FR"/>
        </w:rPr>
        <w:t>1</w:t>
      </w:r>
      <w:r w:rsidR="00BD622E">
        <w:rPr>
          <w:rFonts w:ascii="Verdana" w:hAnsi="Verdana"/>
          <w:i/>
          <w:sz w:val="14"/>
          <w:lang w:val="fr-FR"/>
        </w:rPr>
        <w:t>1</w:t>
      </w:r>
      <w:r w:rsidR="0049100B">
        <w:rPr>
          <w:rFonts w:ascii="Verdana" w:hAnsi="Verdana"/>
          <w:i/>
          <w:sz w:val="14"/>
          <w:lang w:val="fr-FR"/>
        </w:rPr>
        <w:t xml:space="preserve"> </w:t>
      </w:r>
      <w:r w:rsidR="002C4E3C" w:rsidRPr="00CD7261">
        <w:rPr>
          <w:rFonts w:ascii="Verdana" w:hAnsi="Verdana"/>
          <w:i/>
          <w:sz w:val="14"/>
          <w:lang w:val="fr-FR"/>
        </w:rPr>
        <w:t xml:space="preserve">: </w:t>
      </w:r>
      <w:r w:rsidR="00AD44F0" w:rsidRPr="00CD7261">
        <w:rPr>
          <w:rFonts w:ascii="Verdana" w:hAnsi="Verdana"/>
          <w:i/>
          <w:sz w:val="14"/>
          <w:lang w:val="fr-FR"/>
        </w:rPr>
        <w:t>PCI-DSS-V3.1-Req8</w:t>
      </w:r>
      <w:r w:rsidR="002C4E3C"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64F53328" w14:textId="77777777" w:rsidR="00AD44F0" w:rsidRPr="00CD7261" w:rsidRDefault="00AD44F0">
      <w:pPr>
        <w:spacing w:after="0" w:line="240" w:lineRule="auto"/>
        <w:ind w:left="0"/>
        <w:jc w:val="left"/>
        <w:rPr>
          <w:rFonts w:eastAsia="Calibri"/>
          <w:b/>
          <w:color w:val="336699"/>
          <w:sz w:val="20"/>
          <w:szCs w:val="16"/>
          <w:lang w:val="fr-FR" w:eastAsia="x-none"/>
        </w:rPr>
      </w:pPr>
      <w:r w:rsidRPr="00CD7261">
        <w:rPr>
          <w:rFonts w:eastAsia="Calibri"/>
          <w:lang w:val="fr-FR"/>
        </w:rPr>
        <w:br w:type="page"/>
      </w:r>
    </w:p>
    <w:p w14:paraId="19E24C11" w14:textId="4993661C" w:rsidR="00AD44F0" w:rsidRPr="00212651" w:rsidRDefault="00A7254D" w:rsidP="00A7254D">
      <w:pPr>
        <w:pStyle w:val="Heading1"/>
        <w:rPr>
          <w:rFonts w:eastAsia="Calibri"/>
        </w:rPr>
      </w:pPr>
      <w:bookmarkStart w:id="82" w:name="_Toc11157604"/>
      <w:bookmarkStart w:id="83" w:name="_Toc14418703"/>
      <w:bookmarkStart w:id="84" w:name="_Toc14419775"/>
      <w:bookmarkStart w:id="85" w:name="_Toc14687789"/>
      <w:bookmarkStart w:id="86" w:name="_Toc14781652"/>
      <w:bookmarkStart w:id="87" w:name="_Toc15305730"/>
      <w:r>
        <w:rPr>
          <w:rFonts w:eastAsia="Calibri"/>
        </w:rPr>
        <w:lastRenderedPageBreak/>
        <w:t xml:space="preserve">CAST Findings for </w:t>
      </w:r>
      <w:r w:rsidR="00AD44F0">
        <w:rPr>
          <w:rFonts w:eastAsia="Calibri"/>
        </w:rPr>
        <w:t>PCI DSS – Requirement 10</w:t>
      </w:r>
      <w:bookmarkEnd w:id="82"/>
      <w:bookmarkEnd w:id="83"/>
      <w:bookmarkEnd w:id="84"/>
      <w:bookmarkEnd w:id="85"/>
      <w:bookmarkEnd w:id="86"/>
      <w:bookmarkEnd w:id="87"/>
    </w:p>
    <w:p w14:paraId="3209FE46" w14:textId="77777777" w:rsidR="00BD622E" w:rsidRDefault="00BD622E" w:rsidP="00AD44F0">
      <w:pPr>
        <w:pStyle w:val="BodyContent"/>
        <w:ind w:right="657"/>
        <w:rPr>
          <w:rFonts w:ascii="Verdana" w:hAnsi="Verdana" w:cstheme="minorHAnsi"/>
          <w:sz w:val="18"/>
          <w:szCs w:val="18"/>
        </w:rPr>
      </w:pPr>
    </w:p>
    <w:p w14:paraId="198CD523" w14:textId="080BA3E2" w:rsidR="00AD44F0" w:rsidRPr="002E6EA3" w:rsidRDefault="00A7254D" w:rsidP="00AD44F0">
      <w:pPr>
        <w:pStyle w:val="BodyContent"/>
        <w:ind w:right="657"/>
        <w:rPr>
          <w:rFonts w:ascii="Verdana" w:hAnsi="Verdana" w:cstheme="minorHAnsi"/>
          <w:sz w:val="18"/>
          <w:szCs w:val="18"/>
        </w:rPr>
      </w:pPr>
      <w:r w:rsidRPr="002E6EA3">
        <w:rPr>
          <w:rFonts w:ascii="Verdana" w:hAnsi="Verdana" w:cstheme="minorHAnsi"/>
          <w:sz w:val="18"/>
          <w:szCs w:val="18"/>
        </w:rPr>
        <w:t xml:space="preserve">List of </w:t>
      </w:r>
      <w:r>
        <w:rPr>
          <w:rFonts w:ascii="Verdana" w:hAnsi="Verdana" w:cstheme="minorHAnsi"/>
          <w:sz w:val="18"/>
          <w:szCs w:val="18"/>
        </w:rPr>
        <w:t xml:space="preserve">CAST vulnerabilities for </w:t>
      </w:r>
      <w:r w:rsidR="00AD44F0" w:rsidRPr="002E6EA3">
        <w:rPr>
          <w:rFonts w:ascii="Verdana" w:hAnsi="Verdana" w:cstheme="minorHAnsi"/>
          <w:sz w:val="18"/>
          <w:szCs w:val="18"/>
        </w:rPr>
        <w:t>PCI DSS V3</w:t>
      </w:r>
      <w:r w:rsidR="002F541B" w:rsidRPr="002E6EA3">
        <w:rPr>
          <w:rFonts w:ascii="Verdana" w:hAnsi="Verdana" w:cstheme="minorHAnsi"/>
          <w:sz w:val="18"/>
          <w:szCs w:val="18"/>
        </w:rPr>
        <w:t>.</w:t>
      </w:r>
      <w:r w:rsidR="00AD44F0" w:rsidRPr="002E6EA3">
        <w:rPr>
          <w:rFonts w:ascii="Verdana" w:hAnsi="Verdana" w:cstheme="minorHAnsi"/>
          <w:sz w:val="18"/>
          <w:szCs w:val="18"/>
        </w:rPr>
        <w:t>1 Requirement 10.</w:t>
      </w:r>
    </w:p>
    <w:tbl>
      <w:tblPr>
        <w:tblStyle w:val="GridTable1Light-Accent1"/>
        <w:tblW w:w="9265" w:type="dxa"/>
        <w:tblLayout w:type="fixed"/>
        <w:tblLook w:val="04A0" w:firstRow="1" w:lastRow="0" w:firstColumn="1" w:lastColumn="0" w:noHBand="0" w:noVBand="1"/>
        <w:tblDescription w:val="TABLE;QUALITY_TAGS_RULES_EVOLUTION;STD=PCI-DSS-V3.1-Req-10"/>
      </w:tblPr>
      <w:tblGrid>
        <w:gridCol w:w="4945"/>
        <w:gridCol w:w="1440"/>
        <w:gridCol w:w="1530"/>
        <w:gridCol w:w="1350"/>
      </w:tblGrid>
      <w:tr w:rsidR="00AD44F0" w:rsidRPr="00AB105C" w14:paraId="0DD335C1" w14:textId="77777777" w:rsidTr="000A1790">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45" w:type="dxa"/>
            <w:shd w:val="clear" w:color="auto" w:fill="DBE5F1" w:themeFill="accent1" w:themeFillTint="33"/>
            <w:vAlign w:val="center"/>
          </w:tcPr>
          <w:p w14:paraId="4AD95297" w14:textId="77777777" w:rsidR="00AD44F0" w:rsidRPr="00AB105C" w:rsidRDefault="00AD44F0" w:rsidP="00496E95">
            <w:pPr>
              <w:ind w:left="330" w:right="657"/>
              <w:jc w:val="left"/>
              <w:rPr>
                <w:rFonts w:cs="Open Sans"/>
                <w:sz w:val="16"/>
                <w:szCs w:val="18"/>
              </w:rPr>
            </w:pPr>
            <w:r w:rsidRPr="00AB105C">
              <w:rPr>
                <w:rFonts w:cs="Open Sans"/>
                <w:sz w:val="16"/>
                <w:szCs w:val="18"/>
              </w:rPr>
              <w:t>Rules</w:t>
            </w:r>
          </w:p>
        </w:tc>
        <w:tc>
          <w:tcPr>
            <w:tcW w:w="1440" w:type="dxa"/>
            <w:shd w:val="clear" w:color="auto" w:fill="DBE5F1" w:themeFill="accent1" w:themeFillTint="33"/>
            <w:vAlign w:val="center"/>
          </w:tcPr>
          <w:p w14:paraId="0E425183" w14:textId="4D0D11FF" w:rsidR="00AD44F0" w:rsidRPr="00AB105C" w:rsidRDefault="00AD44F0" w:rsidP="00496E95">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Total </w:t>
            </w:r>
            <w:proofErr w:type="spellStart"/>
            <w:r w:rsidR="002E6EA3" w:rsidRPr="00AB105C">
              <w:rPr>
                <w:rFonts w:cs="Open Sans"/>
                <w:b w:val="0"/>
                <w:sz w:val="16"/>
                <w:szCs w:val="18"/>
                <w:lang w:val="fr-FR"/>
              </w:rPr>
              <w:t>Vulnerabilities</w:t>
            </w:r>
            <w:proofErr w:type="spellEnd"/>
          </w:p>
        </w:tc>
        <w:tc>
          <w:tcPr>
            <w:tcW w:w="1530" w:type="dxa"/>
            <w:shd w:val="clear" w:color="auto" w:fill="DBE5F1" w:themeFill="accent1" w:themeFillTint="33"/>
            <w:vAlign w:val="center"/>
          </w:tcPr>
          <w:p w14:paraId="213DBC39" w14:textId="632096E8" w:rsidR="00AD44F0" w:rsidRPr="00AB105C" w:rsidRDefault="00AD44F0" w:rsidP="00496E95">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Added </w:t>
            </w:r>
            <w:proofErr w:type="spellStart"/>
            <w:r w:rsidR="002E6EA3" w:rsidRPr="00AB105C">
              <w:rPr>
                <w:rFonts w:cs="Open Sans"/>
                <w:b w:val="0"/>
                <w:sz w:val="16"/>
                <w:szCs w:val="18"/>
                <w:lang w:val="fr-FR"/>
              </w:rPr>
              <w:t>Vulnerabilities</w:t>
            </w:r>
            <w:proofErr w:type="spellEnd"/>
          </w:p>
        </w:tc>
        <w:tc>
          <w:tcPr>
            <w:tcW w:w="1350" w:type="dxa"/>
            <w:shd w:val="clear" w:color="auto" w:fill="DBE5F1" w:themeFill="accent1" w:themeFillTint="33"/>
            <w:vAlign w:val="center"/>
          </w:tcPr>
          <w:p w14:paraId="586AA1EF" w14:textId="5D337FC1" w:rsidR="00AD44F0" w:rsidRPr="00AB105C" w:rsidRDefault="00AD44F0" w:rsidP="00496E95">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AB105C">
              <w:rPr>
                <w:rFonts w:cs="Open Sans"/>
                <w:b w:val="0"/>
                <w:sz w:val="16"/>
                <w:szCs w:val="18"/>
              </w:rPr>
              <w:t xml:space="preserve">Removed </w:t>
            </w:r>
            <w:proofErr w:type="spellStart"/>
            <w:r w:rsidR="002E6EA3" w:rsidRPr="00AB105C">
              <w:rPr>
                <w:rFonts w:cs="Open Sans"/>
                <w:b w:val="0"/>
                <w:sz w:val="16"/>
                <w:szCs w:val="18"/>
                <w:lang w:val="fr-FR"/>
              </w:rPr>
              <w:t>Vulnerabilities</w:t>
            </w:r>
            <w:proofErr w:type="spellEnd"/>
          </w:p>
        </w:tc>
      </w:tr>
      <w:tr w:rsidR="00AD44F0" w:rsidRPr="00AB105C" w14:paraId="73E6F18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AC1DE1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1</w:t>
            </w:r>
          </w:p>
        </w:tc>
        <w:tc>
          <w:tcPr>
            <w:tcW w:w="1440" w:type="dxa"/>
          </w:tcPr>
          <w:p w14:paraId="7A72F6C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2772B81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770E1FCD"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B4171E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7DCDDEFA"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2</w:t>
            </w:r>
          </w:p>
        </w:tc>
        <w:tc>
          <w:tcPr>
            <w:tcW w:w="1440" w:type="dxa"/>
          </w:tcPr>
          <w:p w14:paraId="5DF0098A"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5CAAE28D"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22C218E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78565EAF"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68BAFED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3</w:t>
            </w:r>
          </w:p>
        </w:tc>
        <w:tc>
          <w:tcPr>
            <w:tcW w:w="1440" w:type="dxa"/>
          </w:tcPr>
          <w:p w14:paraId="68D01F4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134BD895"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5FC0890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457520C"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247B4ACC"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4</w:t>
            </w:r>
          </w:p>
        </w:tc>
        <w:tc>
          <w:tcPr>
            <w:tcW w:w="1440" w:type="dxa"/>
          </w:tcPr>
          <w:p w14:paraId="28F14B4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4BE0B99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73D439B"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60FF6165"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34F36DCD"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5</w:t>
            </w:r>
          </w:p>
        </w:tc>
        <w:tc>
          <w:tcPr>
            <w:tcW w:w="1440" w:type="dxa"/>
          </w:tcPr>
          <w:p w14:paraId="79C82A56"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0F0D0F6B"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03153E30"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5B2AC4C4"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4048551B"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6</w:t>
            </w:r>
          </w:p>
        </w:tc>
        <w:tc>
          <w:tcPr>
            <w:tcW w:w="1440" w:type="dxa"/>
          </w:tcPr>
          <w:p w14:paraId="31F5CF7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E25D0B7"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BC4E24F"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1DC0AF1E"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12CB8BC4"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7</w:t>
            </w:r>
          </w:p>
        </w:tc>
        <w:tc>
          <w:tcPr>
            <w:tcW w:w="1440" w:type="dxa"/>
          </w:tcPr>
          <w:p w14:paraId="25BD9BA5"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7608E0AE"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4DA067F3"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r w:rsidR="00AD44F0" w:rsidRPr="00AB105C" w14:paraId="0DBC1BC8" w14:textId="77777777" w:rsidTr="000A1790">
        <w:trPr>
          <w:cantSplit/>
          <w:trHeight w:val="360"/>
        </w:trPr>
        <w:tc>
          <w:tcPr>
            <w:cnfStyle w:val="001000000000" w:firstRow="0" w:lastRow="0" w:firstColumn="1" w:lastColumn="0" w:oddVBand="0" w:evenVBand="0" w:oddHBand="0" w:evenHBand="0" w:firstRowFirstColumn="0" w:firstRowLastColumn="0" w:lastRowFirstColumn="0" w:lastRowLastColumn="0"/>
            <w:tcW w:w="4945" w:type="dxa"/>
          </w:tcPr>
          <w:p w14:paraId="040AE393" w14:textId="77777777" w:rsidR="00AD44F0" w:rsidRPr="00AB105C" w:rsidRDefault="00AD44F0" w:rsidP="00B7262D">
            <w:pPr>
              <w:ind w:right="657"/>
              <w:jc w:val="left"/>
              <w:rPr>
                <w:rFonts w:cs="Open Sans"/>
                <w:b w:val="0"/>
                <w:sz w:val="16"/>
                <w:szCs w:val="18"/>
              </w:rPr>
            </w:pPr>
            <w:r w:rsidRPr="00AB105C">
              <w:rPr>
                <w:rFonts w:cs="Open Sans"/>
                <w:b w:val="0"/>
                <w:sz w:val="16"/>
                <w:szCs w:val="18"/>
              </w:rPr>
              <w:t>Rule 8</w:t>
            </w:r>
          </w:p>
        </w:tc>
        <w:tc>
          <w:tcPr>
            <w:tcW w:w="1440" w:type="dxa"/>
          </w:tcPr>
          <w:p w14:paraId="30C9316E"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530" w:type="dxa"/>
          </w:tcPr>
          <w:p w14:paraId="317A1730" w14:textId="77777777" w:rsidR="00AD44F0" w:rsidRPr="00AB105C" w:rsidRDefault="00AD44F0" w:rsidP="00496E95">
            <w:pPr>
              <w:ind w:left="66" w:right="72" w:hanging="6"/>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c>
          <w:tcPr>
            <w:tcW w:w="1350" w:type="dxa"/>
          </w:tcPr>
          <w:p w14:paraId="33D85831" w14:textId="77777777" w:rsidR="00AD44F0" w:rsidRPr="00AB105C" w:rsidRDefault="00AD44F0" w:rsidP="00496E95">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8"/>
              </w:rPr>
            </w:pPr>
            <w:r w:rsidRPr="00AB105C">
              <w:rPr>
                <w:rFonts w:cs="Open Sans"/>
                <w:sz w:val="16"/>
                <w:szCs w:val="18"/>
              </w:rPr>
              <w:t>0</w:t>
            </w:r>
          </w:p>
        </w:tc>
      </w:tr>
    </w:tbl>
    <w:p w14:paraId="2E8C134D" w14:textId="77777777" w:rsidR="00BD622E" w:rsidRDefault="00BD622E" w:rsidP="00AD44F0">
      <w:pPr>
        <w:pStyle w:val="BodyContent"/>
        <w:ind w:right="657"/>
        <w:rPr>
          <w:rFonts w:ascii="Verdana" w:hAnsi="Verdana"/>
          <w:i/>
          <w:sz w:val="14"/>
          <w:lang w:val="fr-FR"/>
        </w:rPr>
      </w:pPr>
    </w:p>
    <w:p w14:paraId="6BFA5196" w14:textId="7B48AFC5" w:rsidR="00AD44F0" w:rsidRPr="00CD7261" w:rsidRDefault="00AD44F0" w:rsidP="00AD44F0">
      <w:pPr>
        <w:pStyle w:val="BodyContent"/>
        <w:ind w:right="657"/>
        <w:rPr>
          <w:rFonts w:ascii="Verdana" w:hAnsi="Verdana"/>
          <w:i/>
          <w:sz w:val="14"/>
          <w:lang w:val="fr-FR"/>
        </w:rPr>
      </w:pPr>
      <w:r w:rsidRPr="00CD7261">
        <w:rPr>
          <w:rFonts w:ascii="Verdana" w:hAnsi="Verdana"/>
          <w:i/>
          <w:sz w:val="14"/>
          <w:lang w:val="fr-FR"/>
        </w:rPr>
        <w:t>Table 1</w:t>
      </w:r>
      <w:r w:rsidR="00BD622E">
        <w:rPr>
          <w:rFonts w:ascii="Verdana" w:hAnsi="Verdana"/>
          <w:i/>
          <w:sz w:val="14"/>
          <w:lang w:val="fr-FR"/>
        </w:rPr>
        <w:t>2</w:t>
      </w:r>
      <w:r w:rsidR="0049100B">
        <w:rPr>
          <w:rFonts w:ascii="Verdana" w:hAnsi="Verdana"/>
          <w:i/>
          <w:sz w:val="14"/>
          <w:lang w:val="fr-FR"/>
        </w:rPr>
        <w:t xml:space="preserve"> </w:t>
      </w:r>
      <w:r w:rsidRPr="00CD7261">
        <w:rPr>
          <w:rFonts w:ascii="Verdana" w:hAnsi="Verdana"/>
          <w:i/>
          <w:sz w:val="14"/>
          <w:lang w:val="fr-FR"/>
        </w:rPr>
        <w:t>: PCI-DSS-V3.1-Req-10</w:t>
      </w:r>
      <w:r w:rsidRPr="00CD7261">
        <w:rPr>
          <w:rFonts w:asciiTheme="minorHAnsi" w:hAnsiTheme="minorHAnsi" w:cstheme="minorHAnsi"/>
          <w:sz w:val="20"/>
          <w:szCs w:val="20"/>
          <w:lang w:val="fr-FR"/>
        </w:rPr>
        <w:t xml:space="preserve"> </w:t>
      </w:r>
      <w:proofErr w:type="spellStart"/>
      <w:r w:rsidR="00BD622E">
        <w:rPr>
          <w:rFonts w:ascii="Verdana" w:hAnsi="Verdana"/>
          <w:i/>
          <w:sz w:val="14"/>
          <w:lang w:val="fr-FR"/>
        </w:rPr>
        <w:t>vulnerabilities</w:t>
      </w:r>
      <w:proofErr w:type="spellEnd"/>
    </w:p>
    <w:p w14:paraId="15C33737" w14:textId="1D6A3430" w:rsidR="00AD44F0" w:rsidRPr="00CD7261" w:rsidRDefault="00AD44F0">
      <w:pPr>
        <w:spacing w:after="0" w:line="240" w:lineRule="auto"/>
        <w:ind w:left="0"/>
        <w:jc w:val="left"/>
        <w:rPr>
          <w:rFonts w:asciiTheme="minorHAnsi" w:eastAsia="Perpetua" w:hAnsiTheme="minorHAnsi" w:cstheme="minorHAnsi"/>
          <w:color w:val="000000"/>
          <w:sz w:val="20"/>
          <w:lang w:val="fr-FR" w:eastAsia="en-US"/>
        </w:rPr>
      </w:pPr>
      <w:r w:rsidRPr="00CD7261">
        <w:rPr>
          <w:rFonts w:asciiTheme="minorHAnsi" w:eastAsia="Perpetua" w:hAnsiTheme="minorHAnsi" w:cstheme="minorHAnsi"/>
          <w:color w:val="000000"/>
          <w:sz w:val="20"/>
          <w:lang w:val="fr-FR" w:eastAsia="en-US"/>
        </w:rPr>
        <w:br w:type="page"/>
      </w:r>
    </w:p>
    <w:p w14:paraId="61051B28" w14:textId="77777777" w:rsidR="00CA74F4" w:rsidRDefault="00E560F3" w:rsidP="002E6EA3">
      <w:pPr>
        <w:pStyle w:val="Heading1"/>
      </w:pPr>
      <w:bookmarkStart w:id="88" w:name="_Toc11157605"/>
      <w:bookmarkStart w:id="89" w:name="_Toc14418704"/>
      <w:bookmarkStart w:id="90" w:name="_Toc14419776"/>
      <w:bookmarkStart w:id="91" w:name="_Toc14687790"/>
      <w:bookmarkStart w:id="92" w:name="_Toc14781653"/>
      <w:bookmarkStart w:id="93" w:name="_Toc15305731"/>
      <w:r>
        <w:lastRenderedPageBreak/>
        <w:t>A</w:t>
      </w:r>
      <w:r w:rsidR="00CA74F4">
        <w:t>ppendix</w:t>
      </w:r>
      <w:bookmarkEnd w:id="88"/>
      <w:bookmarkEnd w:id="89"/>
      <w:bookmarkEnd w:id="90"/>
      <w:bookmarkEnd w:id="91"/>
      <w:bookmarkEnd w:id="92"/>
      <w:bookmarkEnd w:id="93"/>
      <w:r w:rsidR="00CA74F4">
        <w:t xml:space="preserve"> </w:t>
      </w:r>
    </w:p>
    <w:p w14:paraId="1807CF0B" w14:textId="77777777" w:rsidR="002E6EA3" w:rsidRDefault="002E6EA3" w:rsidP="00BD622E">
      <w:pPr>
        <w:pStyle w:val="Heading2"/>
        <w:ind w:right="657"/>
      </w:pPr>
      <w:bookmarkStart w:id="94" w:name="_Toc14688965"/>
      <w:bookmarkStart w:id="95" w:name="_Toc14689045"/>
      <w:bookmarkStart w:id="96" w:name="_Toc14680777"/>
      <w:bookmarkStart w:id="97" w:name="_Toc14685932"/>
      <w:bookmarkStart w:id="98" w:name="_Toc14687791"/>
      <w:bookmarkStart w:id="99" w:name="_Toc14781654"/>
      <w:bookmarkStart w:id="100" w:name="_Toc15305732"/>
      <w:r w:rsidRPr="0095797F">
        <w:t>About CAST Software Intelligence</w:t>
      </w:r>
      <w:bookmarkEnd w:id="94"/>
      <w:bookmarkEnd w:id="95"/>
      <w:bookmarkEnd w:id="96"/>
      <w:bookmarkEnd w:id="97"/>
      <w:bookmarkEnd w:id="98"/>
      <w:bookmarkEnd w:id="99"/>
      <w:bookmarkEnd w:id="100"/>
      <w:r w:rsidRPr="0095797F">
        <w:t xml:space="preserve"> </w:t>
      </w:r>
    </w:p>
    <w:p w14:paraId="7E9EA558" w14:textId="77777777" w:rsidR="002E6EA3" w:rsidRPr="0095797F" w:rsidRDefault="002E6EA3" w:rsidP="002E6EA3">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273A24B2" w14:textId="77777777" w:rsidR="002E6EA3" w:rsidRPr="0095797F" w:rsidRDefault="002E6EA3" w:rsidP="002E6EA3">
      <w:pPr>
        <w:ind w:right="657"/>
        <w:rPr>
          <w:rFonts w:cs="Arial"/>
        </w:rPr>
      </w:pPr>
      <w:r w:rsidRPr="0095797F">
        <w:rPr>
          <w:rFonts w:cs="Arial"/>
        </w:rPr>
        <w:t xml:space="preserve"> </w:t>
      </w:r>
    </w:p>
    <w:p w14:paraId="7C9E80B9" w14:textId="77777777" w:rsidR="002E6EA3" w:rsidRPr="0095797F" w:rsidRDefault="00332EEE" w:rsidP="002E6EA3">
      <w:pPr>
        <w:ind w:right="657"/>
        <w:rPr>
          <w:rFonts w:cs="Arial"/>
        </w:rPr>
      </w:pPr>
      <w:hyperlink r:id="rId11" w:history="1">
        <w:r w:rsidR="002E6EA3" w:rsidRPr="00176FCE">
          <w:rPr>
            <w:rStyle w:val="Hyperlink"/>
            <w:rFonts w:cs="Arial"/>
          </w:rPr>
          <w:t>Click here</w:t>
        </w:r>
      </w:hyperlink>
      <w:r w:rsidR="002E6EA3" w:rsidRPr="0095797F">
        <w:rPr>
          <w:rFonts w:cs="Arial"/>
        </w:rPr>
        <w:t xml:space="preserve"> for more information about CAST Software Intelligence. </w:t>
      </w:r>
    </w:p>
    <w:p w14:paraId="67BD4505" w14:textId="77777777" w:rsidR="002E6EA3" w:rsidRPr="0095797F" w:rsidRDefault="002E6EA3" w:rsidP="00BD622E">
      <w:pPr>
        <w:pStyle w:val="Heading2"/>
        <w:ind w:right="657"/>
      </w:pPr>
      <w:r w:rsidRPr="0095797F">
        <w:t xml:space="preserve"> </w:t>
      </w:r>
      <w:bookmarkStart w:id="101" w:name="_Toc14688966"/>
      <w:bookmarkStart w:id="102" w:name="_Toc14689046"/>
      <w:bookmarkStart w:id="103" w:name="_Toc14680778"/>
      <w:bookmarkStart w:id="104" w:name="_Toc14685933"/>
      <w:bookmarkStart w:id="105" w:name="_Toc14687792"/>
      <w:bookmarkStart w:id="106" w:name="_Toc14781655"/>
      <w:bookmarkStart w:id="107" w:name="_Toc15305733"/>
      <w:r w:rsidRPr="0095797F">
        <w:t>About CAST Security</w:t>
      </w:r>
      <w:bookmarkEnd w:id="101"/>
      <w:bookmarkEnd w:id="102"/>
      <w:bookmarkEnd w:id="103"/>
      <w:bookmarkEnd w:id="104"/>
      <w:bookmarkEnd w:id="105"/>
      <w:bookmarkEnd w:id="106"/>
      <w:bookmarkEnd w:id="107"/>
      <w:r w:rsidRPr="0095797F">
        <w:t xml:space="preserve"> </w:t>
      </w:r>
    </w:p>
    <w:p w14:paraId="23C8021D" w14:textId="77777777" w:rsidR="002E6EA3" w:rsidRPr="0095797F" w:rsidRDefault="002E6EA3" w:rsidP="002E6EA3">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2" w:history="1">
        <w:r w:rsidRPr="00176FCE">
          <w:rPr>
            <w:rStyle w:val="Hyperlink"/>
            <w:rFonts w:cs="Arial"/>
          </w:rPr>
          <w:t>click here</w:t>
        </w:r>
      </w:hyperlink>
      <w:r w:rsidRPr="0095797F">
        <w:rPr>
          <w:rFonts w:cs="Arial"/>
        </w:rPr>
        <w:t xml:space="preserve">. </w:t>
      </w:r>
    </w:p>
    <w:p w14:paraId="4B05C5DC" w14:textId="77777777" w:rsidR="002E6EA3" w:rsidRDefault="002E6EA3" w:rsidP="002E6EA3">
      <w:pPr>
        <w:ind w:right="657"/>
        <w:rPr>
          <w:rFonts w:cs="Arial"/>
        </w:rPr>
      </w:pPr>
    </w:p>
    <w:p w14:paraId="11C52894" w14:textId="1B49163C" w:rsidR="00690F72" w:rsidRPr="00690F72" w:rsidRDefault="00690F72" w:rsidP="002638B2">
      <w:pPr>
        <w:ind w:right="657"/>
        <w:rPr>
          <w:rFonts w:cs="Arial"/>
        </w:rPr>
      </w:pPr>
    </w:p>
    <w:sectPr w:rsidR="00690F72" w:rsidRPr="00690F72" w:rsidSect="0082759C">
      <w:headerReference w:type="default" r:id="rId13"/>
      <w:footerReference w:type="default" r:id="rId14"/>
      <w:headerReference w:type="first" r:id="rId15"/>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EBF443" w14:textId="77777777" w:rsidR="00332EEE" w:rsidRDefault="00332EEE">
      <w:r>
        <w:separator/>
      </w:r>
    </w:p>
  </w:endnote>
  <w:endnote w:type="continuationSeparator" w:id="0">
    <w:p w14:paraId="47E25B8A" w14:textId="77777777" w:rsidR="00332EEE" w:rsidRDefault="0033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905281" w:rsidRDefault="0090528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30A46394" w:rsidR="00905281" w:rsidRDefault="00905281">
    <w:pPr>
      <w:pStyle w:val="Footer"/>
    </w:pPr>
    <w:r>
      <w:rPr>
        <w:noProof/>
        <w:lang w:eastAsia="en-US"/>
      </w:rPr>
      <w:drawing>
        <wp:inline distT="0" distB="0" distL="0" distR="0" wp14:anchorId="2D8CE98D" wp14:editId="11E89653">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Pr>
        <w:rFonts w:asciiTheme="majorHAnsi" w:hAnsiTheme="majorHAnsi"/>
        <w:b/>
        <w:i w:val="0"/>
        <w:noProof/>
        <w:color w:val="404040" w:themeColor="text1" w:themeTint="BF"/>
        <w:sz w:val="16"/>
        <w:szCs w:val="24"/>
      </w:rPr>
      <w:t>4</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905281" w:rsidRDefault="009052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E8A6D" w14:textId="77777777" w:rsidR="00332EEE" w:rsidRDefault="00332EEE">
      <w:r>
        <w:separator/>
      </w:r>
    </w:p>
  </w:footnote>
  <w:footnote w:type="continuationSeparator" w:id="0">
    <w:p w14:paraId="0A41F08C" w14:textId="77777777" w:rsidR="00332EEE" w:rsidRDefault="0033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495F9340" w:rsidR="00905281" w:rsidRPr="00F601A6" w:rsidRDefault="00905281" w:rsidP="00874417">
    <w:pPr>
      <w:spacing w:after="0" w:line="240" w:lineRule="auto"/>
      <w:jc w:val="center"/>
      <w:rPr>
        <w:rFonts w:asciiTheme="majorHAnsi" w:hAnsiTheme="majorHAnsi"/>
        <w:noProof/>
        <w:sz w:val="24"/>
        <w:szCs w:val="24"/>
      </w:rPr>
    </w:pPr>
    <w:r w:rsidRPr="00F601A6">
      <w:rPr>
        <w:rFonts w:asciiTheme="majorHAnsi" w:hAnsiTheme="majorHAnsi"/>
        <w:noProof/>
        <w:sz w:val="20"/>
        <w:szCs w:val="24"/>
      </w:rPr>
      <w:t>PCI DSS V3.1</w:t>
    </w:r>
    <w:r w:rsidR="00F601A6" w:rsidRPr="00F601A6">
      <w:rPr>
        <w:rFonts w:asciiTheme="majorHAnsi" w:hAnsiTheme="majorHAnsi"/>
        <w:noProof/>
        <w:sz w:val="20"/>
        <w:szCs w:val="24"/>
      </w:rPr>
      <w:t xml:space="preserve"> Compliance Rep</w:t>
    </w:r>
    <w:r w:rsidR="00F601A6">
      <w:rPr>
        <w:rFonts w:asciiTheme="majorHAnsi" w:hAnsiTheme="majorHAnsi"/>
        <w:noProof/>
        <w:sz w:val="20"/>
        <w:szCs w:val="24"/>
      </w:rPr>
      <w:t>ort</w:t>
    </w:r>
  </w:p>
  <w:p w14:paraId="09BF77A7" w14:textId="77777777" w:rsidR="00905281" w:rsidRPr="00F601A6" w:rsidRDefault="009052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905281" w:rsidRDefault="0090528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57ACC85E"/>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8F0"/>
    <w:rsid w:val="00034B42"/>
    <w:rsid w:val="00035CEC"/>
    <w:rsid w:val="00035F7F"/>
    <w:rsid w:val="00037680"/>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3343"/>
    <w:rsid w:val="000539A2"/>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674A3"/>
    <w:rsid w:val="00071E42"/>
    <w:rsid w:val="00072BC9"/>
    <w:rsid w:val="00072E18"/>
    <w:rsid w:val="00073878"/>
    <w:rsid w:val="0007537A"/>
    <w:rsid w:val="000762CD"/>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4BFA"/>
    <w:rsid w:val="00096D20"/>
    <w:rsid w:val="000970B5"/>
    <w:rsid w:val="000A0CEC"/>
    <w:rsid w:val="000A1790"/>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360"/>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54E"/>
    <w:rsid w:val="00116936"/>
    <w:rsid w:val="001232BC"/>
    <w:rsid w:val="00125419"/>
    <w:rsid w:val="00125B85"/>
    <w:rsid w:val="00126BA4"/>
    <w:rsid w:val="001276CD"/>
    <w:rsid w:val="00127F27"/>
    <w:rsid w:val="0013169A"/>
    <w:rsid w:val="001321EF"/>
    <w:rsid w:val="00132E83"/>
    <w:rsid w:val="00135AD5"/>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52A1"/>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4C08"/>
    <w:rsid w:val="00175973"/>
    <w:rsid w:val="00175D58"/>
    <w:rsid w:val="00176953"/>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0D38"/>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97D"/>
    <w:rsid w:val="001F0CAC"/>
    <w:rsid w:val="001F1AA9"/>
    <w:rsid w:val="001F23CF"/>
    <w:rsid w:val="001F26FC"/>
    <w:rsid w:val="001F4A06"/>
    <w:rsid w:val="001F5538"/>
    <w:rsid w:val="001F5E88"/>
    <w:rsid w:val="001F6A13"/>
    <w:rsid w:val="001F7444"/>
    <w:rsid w:val="001F7F06"/>
    <w:rsid w:val="001F7F12"/>
    <w:rsid w:val="0020039D"/>
    <w:rsid w:val="00200DC2"/>
    <w:rsid w:val="00200E69"/>
    <w:rsid w:val="00202D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267E"/>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0D7"/>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4E3C"/>
    <w:rsid w:val="002C5519"/>
    <w:rsid w:val="002C58A6"/>
    <w:rsid w:val="002C61DA"/>
    <w:rsid w:val="002C65F4"/>
    <w:rsid w:val="002C6A51"/>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E6EA3"/>
    <w:rsid w:val="002F13FA"/>
    <w:rsid w:val="002F14EA"/>
    <w:rsid w:val="002F218C"/>
    <w:rsid w:val="002F2676"/>
    <w:rsid w:val="002F2FAB"/>
    <w:rsid w:val="002F3942"/>
    <w:rsid w:val="002F5419"/>
    <w:rsid w:val="002F541B"/>
    <w:rsid w:val="002F5502"/>
    <w:rsid w:val="002F72F7"/>
    <w:rsid w:val="0030030F"/>
    <w:rsid w:val="0030175A"/>
    <w:rsid w:val="0030281F"/>
    <w:rsid w:val="00302828"/>
    <w:rsid w:val="003028BF"/>
    <w:rsid w:val="0030351C"/>
    <w:rsid w:val="00304222"/>
    <w:rsid w:val="0030482C"/>
    <w:rsid w:val="0030508E"/>
    <w:rsid w:val="00305163"/>
    <w:rsid w:val="003064F6"/>
    <w:rsid w:val="00306D23"/>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2EEE"/>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3CA5"/>
    <w:rsid w:val="00374494"/>
    <w:rsid w:val="003749D0"/>
    <w:rsid w:val="00374E5A"/>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1385"/>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4F3"/>
    <w:rsid w:val="00400EA3"/>
    <w:rsid w:val="004028A4"/>
    <w:rsid w:val="004030D3"/>
    <w:rsid w:val="004030F0"/>
    <w:rsid w:val="00403553"/>
    <w:rsid w:val="0040363D"/>
    <w:rsid w:val="00404DA4"/>
    <w:rsid w:val="00404FCA"/>
    <w:rsid w:val="00405501"/>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6279"/>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6938"/>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00B"/>
    <w:rsid w:val="00491426"/>
    <w:rsid w:val="0049207D"/>
    <w:rsid w:val="004927CD"/>
    <w:rsid w:val="00492B56"/>
    <w:rsid w:val="00493E2F"/>
    <w:rsid w:val="00494662"/>
    <w:rsid w:val="00494E1B"/>
    <w:rsid w:val="00496E95"/>
    <w:rsid w:val="00496F97"/>
    <w:rsid w:val="0049789A"/>
    <w:rsid w:val="00497F4F"/>
    <w:rsid w:val="004A0993"/>
    <w:rsid w:val="004A0DA5"/>
    <w:rsid w:val="004A220F"/>
    <w:rsid w:val="004A22E7"/>
    <w:rsid w:val="004A2F46"/>
    <w:rsid w:val="004A4055"/>
    <w:rsid w:val="004A59A5"/>
    <w:rsid w:val="004A620F"/>
    <w:rsid w:val="004A6C63"/>
    <w:rsid w:val="004A6E66"/>
    <w:rsid w:val="004A7343"/>
    <w:rsid w:val="004A76DA"/>
    <w:rsid w:val="004B076F"/>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711"/>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C0D"/>
    <w:rsid w:val="00515F43"/>
    <w:rsid w:val="0051758D"/>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0494"/>
    <w:rsid w:val="005823A1"/>
    <w:rsid w:val="005828AB"/>
    <w:rsid w:val="0058367F"/>
    <w:rsid w:val="005844A8"/>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4FE3"/>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1"/>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1A2"/>
    <w:rsid w:val="006C1881"/>
    <w:rsid w:val="006C1A8C"/>
    <w:rsid w:val="006C327F"/>
    <w:rsid w:val="006C3BF0"/>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2759C"/>
    <w:rsid w:val="00830377"/>
    <w:rsid w:val="00830E93"/>
    <w:rsid w:val="008310E2"/>
    <w:rsid w:val="00831619"/>
    <w:rsid w:val="0083162B"/>
    <w:rsid w:val="00831880"/>
    <w:rsid w:val="008318D5"/>
    <w:rsid w:val="0083280C"/>
    <w:rsid w:val="008330C5"/>
    <w:rsid w:val="008332FC"/>
    <w:rsid w:val="00833F9B"/>
    <w:rsid w:val="00834110"/>
    <w:rsid w:val="00834DE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5638"/>
    <w:rsid w:val="00896BEC"/>
    <w:rsid w:val="00897055"/>
    <w:rsid w:val="00897A35"/>
    <w:rsid w:val="008A0312"/>
    <w:rsid w:val="008A06AC"/>
    <w:rsid w:val="008A0E73"/>
    <w:rsid w:val="008A2097"/>
    <w:rsid w:val="008A269B"/>
    <w:rsid w:val="008A2A43"/>
    <w:rsid w:val="008A2DEF"/>
    <w:rsid w:val="008A31E6"/>
    <w:rsid w:val="008A3AC9"/>
    <w:rsid w:val="008A3ADC"/>
    <w:rsid w:val="008A6767"/>
    <w:rsid w:val="008A68D7"/>
    <w:rsid w:val="008A72AC"/>
    <w:rsid w:val="008B0407"/>
    <w:rsid w:val="008B0B8E"/>
    <w:rsid w:val="008B3CBF"/>
    <w:rsid w:val="008B4E64"/>
    <w:rsid w:val="008B59A2"/>
    <w:rsid w:val="008B634B"/>
    <w:rsid w:val="008B70F3"/>
    <w:rsid w:val="008B71D0"/>
    <w:rsid w:val="008C1284"/>
    <w:rsid w:val="008C1B73"/>
    <w:rsid w:val="008C2840"/>
    <w:rsid w:val="008C2C94"/>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281"/>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3DDE"/>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952"/>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C7F82"/>
    <w:rsid w:val="009D0E8E"/>
    <w:rsid w:val="009D1900"/>
    <w:rsid w:val="009D1A84"/>
    <w:rsid w:val="009D1F41"/>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3A06"/>
    <w:rsid w:val="00A04AB4"/>
    <w:rsid w:val="00A05663"/>
    <w:rsid w:val="00A058E8"/>
    <w:rsid w:val="00A05BCD"/>
    <w:rsid w:val="00A05E6D"/>
    <w:rsid w:val="00A0702E"/>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9B0"/>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2969"/>
    <w:rsid w:val="00A64717"/>
    <w:rsid w:val="00A655DA"/>
    <w:rsid w:val="00A669E9"/>
    <w:rsid w:val="00A67268"/>
    <w:rsid w:val="00A7073D"/>
    <w:rsid w:val="00A70C7D"/>
    <w:rsid w:val="00A70E6B"/>
    <w:rsid w:val="00A7254D"/>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105C"/>
    <w:rsid w:val="00AB24EA"/>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4F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62D"/>
    <w:rsid w:val="00B72B7B"/>
    <w:rsid w:val="00B74059"/>
    <w:rsid w:val="00B74867"/>
    <w:rsid w:val="00B7563B"/>
    <w:rsid w:val="00B7585A"/>
    <w:rsid w:val="00B7720E"/>
    <w:rsid w:val="00B8186F"/>
    <w:rsid w:val="00B81891"/>
    <w:rsid w:val="00B8295B"/>
    <w:rsid w:val="00B830ED"/>
    <w:rsid w:val="00B83379"/>
    <w:rsid w:val="00B853D1"/>
    <w:rsid w:val="00B86768"/>
    <w:rsid w:val="00B8790E"/>
    <w:rsid w:val="00B90E57"/>
    <w:rsid w:val="00B91AAF"/>
    <w:rsid w:val="00B91AF0"/>
    <w:rsid w:val="00B926C4"/>
    <w:rsid w:val="00B95DA9"/>
    <w:rsid w:val="00BA019D"/>
    <w:rsid w:val="00BA0A0E"/>
    <w:rsid w:val="00BA0BBE"/>
    <w:rsid w:val="00BA1942"/>
    <w:rsid w:val="00BA2149"/>
    <w:rsid w:val="00BA2257"/>
    <w:rsid w:val="00BA40D5"/>
    <w:rsid w:val="00BA44E6"/>
    <w:rsid w:val="00BA5BB5"/>
    <w:rsid w:val="00BA6131"/>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22E"/>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5DF"/>
    <w:rsid w:val="00BF5ED6"/>
    <w:rsid w:val="00C00B72"/>
    <w:rsid w:val="00C00BE9"/>
    <w:rsid w:val="00C01538"/>
    <w:rsid w:val="00C02CF7"/>
    <w:rsid w:val="00C0351A"/>
    <w:rsid w:val="00C055DD"/>
    <w:rsid w:val="00C06028"/>
    <w:rsid w:val="00C07DC1"/>
    <w:rsid w:val="00C11020"/>
    <w:rsid w:val="00C11791"/>
    <w:rsid w:val="00C11F94"/>
    <w:rsid w:val="00C124CD"/>
    <w:rsid w:val="00C127C9"/>
    <w:rsid w:val="00C12B2C"/>
    <w:rsid w:val="00C12CB8"/>
    <w:rsid w:val="00C12E1A"/>
    <w:rsid w:val="00C13CB8"/>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048B"/>
    <w:rsid w:val="00CD1A99"/>
    <w:rsid w:val="00CD20CB"/>
    <w:rsid w:val="00CD21D0"/>
    <w:rsid w:val="00CD2AFB"/>
    <w:rsid w:val="00CD43BB"/>
    <w:rsid w:val="00CD5066"/>
    <w:rsid w:val="00CD5700"/>
    <w:rsid w:val="00CD573D"/>
    <w:rsid w:val="00CD6697"/>
    <w:rsid w:val="00CD7261"/>
    <w:rsid w:val="00CE0065"/>
    <w:rsid w:val="00CE0C11"/>
    <w:rsid w:val="00CE123C"/>
    <w:rsid w:val="00CE1532"/>
    <w:rsid w:val="00CE2C22"/>
    <w:rsid w:val="00CE30D5"/>
    <w:rsid w:val="00CE3320"/>
    <w:rsid w:val="00CE36AA"/>
    <w:rsid w:val="00CE4416"/>
    <w:rsid w:val="00CE4524"/>
    <w:rsid w:val="00CE4A6C"/>
    <w:rsid w:val="00CE4D7A"/>
    <w:rsid w:val="00CE5417"/>
    <w:rsid w:val="00CE576B"/>
    <w:rsid w:val="00CE591D"/>
    <w:rsid w:val="00CE64A6"/>
    <w:rsid w:val="00CE69D5"/>
    <w:rsid w:val="00CE6B94"/>
    <w:rsid w:val="00CF1FF9"/>
    <w:rsid w:val="00CF2EDF"/>
    <w:rsid w:val="00CF3F73"/>
    <w:rsid w:val="00CF4297"/>
    <w:rsid w:val="00CF4D47"/>
    <w:rsid w:val="00CF4D82"/>
    <w:rsid w:val="00CF5F86"/>
    <w:rsid w:val="00CF6CC3"/>
    <w:rsid w:val="00CF7009"/>
    <w:rsid w:val="00CF7168"/>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1D84"/>
    <w:rsid w:val="00D33255"/>
    <w:rsid w:val="00D34AF3"/>
    <w:rsid w:val="00D35DE0"/>
    <w:rsid w:val="00D360DC"/>
    <w:rsid w:val="00D36C46"/>
    <w:rsid w:val="00D40E64"/>
    <w:rsid w:val="00D414E0"/>
    <w:rsid w:val="00D41AA9"/>
    <w:rsid w:val="00D42A46"/>
    <w:rsid w:val="00D44B5A"/>
    <w:rsid w:val="00D463CE"/>
    <w:rsid w:val="00D47130"/>
    <w:rsid w:val="00D47EEA"/>
    <w:rsid w:val="00D47FF3"/>
    <w:rsid w:val="00D50A70"/>
    <w:rsid w:val="00D50A83"/>
    <w:rsid w:val="00D511EE"/>
    <w:rsid w:val="00D517ED"/>
    <w:rsid w:val="00D51AF5"/>
    <w:rsid w:val="00D51E83"/>
    <w:rsid w:val="00D5270A"/>
    <w:rsid w:val="00D52EB9"/>
    <w:rsid w:val="00D531BE"/>
    <w:rsid w:val="00D54148"/>
    <w:rsid w:val="00D5440F"/>
    <w:rsid w:val="00D54989"/>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F98"/>
    <w:rsid w:val="00D8280A"/>
    <w:rsid w:val="00D8443E"/>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587B"/>
    <w:rsid w:val="00E560F3"/>
    <w:rsid w:val="00E57D7F"/>
    <w:rsid w:val="00E57F87"/>
    <w:rsid w:val="00E61021"/>
    <w:rsid w:val="00E61FC3"/>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383"/>
    <w:rsid w:val="00ED0930"/>
    <w:rsid w:val="00ED0D19"/>
    <w:rsid w:val="00ED128D"/>
    <w:rsid w:val="00ED133A"/>
    <w:rsid w:val="00ED139E"/>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F38"/>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259"/>
    <w:rsid w:val="00F5331E"/>
    <w:rsid w:val="00F53D8E"/>
    <w:rsid w:val="00F5400A"/>
    <w:rsid w:val="00F5598F"/>
    <w:rsid w:val="00F601A6"/>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18"/>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E6EA3"/>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E6EA3"/>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1890216024">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products/security-dashboar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castsoftware.com"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D1BD-4242-AFF1-6A8D30CC92A5}"/>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D1BD-4242-AFF1-6A8D30CC92A5}"/>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D1BD-4242-AFF1-6A8D30CC92A5}"/>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D1BD-4242-AFF1-6A8D30CC92A5}"/>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D1BD-4242-AFF1-6A8D30CC92A5}"/>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D1BD-4242-AFF1-6A8D30CC92A5}"/>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D1BD-4242-AFF1-6A8D30CC92A5}"/>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D1BD-4242-AFF1-6A8D30CC92A5}"/>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8B715-F891-4557-A8F5-C08828679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126</TotalTime>
  <Pages>14</Pages>
  <Words>1125</Words>
  <Characters>6413</Characters>
  <Application>Microsoft Office Word</Application>
  <DocSecurity>0</DocSecurity>
  <Lines>53</Lines>
  <Paragraphs>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7523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49</cp:revision>
  <cp:lastPrinted>2014-04-04T13:22:00Z</cp:lastPrinted>
  <dcterms:created xsi:type="dcterms:W3CDTF">2018-11-26T19:13:00Z</dcterms:created>
  <dcterms:modified xsi:type="dcterms:W3CDTF">2019-07-29T13:15:00Z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