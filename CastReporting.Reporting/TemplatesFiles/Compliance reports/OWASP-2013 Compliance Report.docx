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C57C1E" w:rsidRDefault="00C57C1E">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C57C1E" w:rsidRDefault="00C57C1E">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C57C1E" w:rsidRDefault="00781550">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57C1E">
                                      <w:rPr>
                                        <w:color w:val="4F81BD" w:themeColor="accent1"/>
                                        <w:sz w:val="26"/>
                                        <w:szCs w:val="26"/>
                                      </w:rPr>
                                      <w:t>Author</w:t>
                                    </w:r>
                                  </w:sdtContent>
                                </w:sdt>
                              </w:p>
                              <w:p w14:paraId="34C1545A" w14:textId="77777777" w:rsidR="00C57C1E" w:rsidRDefault="0078155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57C1E">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C57C1E" w:rsidRDefault="00781550">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57C1E">
                                <w:rPr>
                                  <w:color w:val="4F81BD" w:themeColor="accent1"/>
                                  <w:sz w:val="26"/>
                                  <w:szCs w:val="26"/>
                                </w:rPr>
                                <w:t>Author</w:t>
                              </w:r>
                            </w:sdtContent>
                          </w:sdt>
                        </w:p>
                        <w:p w14:paraId="34C1545A" w14:textId="77777777" w:rsidR="00C57C1E" w:rsidRDefault="0078155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57C1E">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1E8323B2">
                <wp:simplePos x="0" y="0"/>
                <wp:positionH relativeFrom="margin">
                  <wp:posOffset>4044766</wp:posOffset>
                </wp:positionH>
                <wp:positionV relativeFrom="paragraph">
                  <wp:posOffset>13335</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71F49114" w:rsidR="00C57C1E" w:rsidRDefault="00C57C1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OWASP  2013 TOP 10 </w:t>
                                </w:r>
                              </w:p>
                              <w:p w14:paraId="5709D450" w14:textId="45E29379" w:rsidR="00C57C1E" w:rsidRDefault="00C57C1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C57C1E" w:rsidRDefault="00C57C1E" w:rsidP="00CA74F4">
                                <w:pPr>
                                  <w:ind w:left="0" w:right="72"/>
                                  <w:rPr>
                                    <w:rFonts w:asciiTheme="majorHAnsi" w:hAnsiTheme="majorHAnsi"/>
                                    <w:sz w:val="24"/>
                                  </w:rPr>
                                </w:pPr>
                              </w:p>
                              <w:p w14:paraId="2F22DA61" w14:textId="2B1260E5" w:rsidR="00C57C1E" w:rsidRDefault="00C57C1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C57C1E" w:rsidRDefault="00C57C1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C57C1E" w:rsidRDefault="00C57C1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C57C1E" w:rsidRPr="00CA74F4" w:rsidRDefault="00C57C1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C57C1E" w:rsidRPr="00B1237A" w14:paraId="6BD612B4" w14:textId="77777777" w:rsidTr="000B1DF2">
                                  <w:tc>
                                    <w:tcPr>
                                      <w:tcW w:w="7560" w:type="dxa"/>
                                    </w:tcPr>
                                    <w:p w14:paraId="262EC8B2" w14:textId="77777777" w:rsidR="00C57C1E" w:rsidRPr="00B1237A" w:rsidRDefault="00C57C1E" w:rsidP="00CA74F4">
                                      <w:pPr>
                                        <w:ind w:left="0"/>
                                        <w:rPr>
                                          <w:rFonts w:asciiTheme="minorHAnsi" w:hAnsiTheme="minorHAnsi"/>
                                        </w:rPr>
                                      </w:pPr>
                                    </w:p>
                                  </w:tc>
                                </w:tr>
                                <w:tr w:rsidR="00C57C1E" w:rsidRPr="00B1237A" w14:paraId="0887D7CD" w14:textId="77777777" w:rsidTr="000B1DF2">
                                  <w:tc>
                                    <w:tcPr>
                                      <w:tcW w:w="7560" w:type="dxa"/>
                                    </w:tcPr>
                                    <w:p w14:paraId="0E986C85" w14:textId="77777777" w:rsidR="00C57C1E" w:rsidRPr="00B1237A" w:rsidRDefault="00C57C1E" w:rsidP="00CA74F4">
                                      <w:pPr>
                                        <w:spacing w:after="0" w:line="240" w:lineRule="auto"/>
                                        <w:ind w:left="0"/>
                                        <w:jc w:val="right"/>
                                        <w:rPr>
                                          <w:rFonts w:asciiTheme="minorHAnsi" w:hAnsiTheme="minorHAnsi"/>
                                        </w:rPr>
                                      </w:pPr>
                                    </w:p>
                                  </w:tc>
                                </w:tr>
                              </w:tbl>
                              <w:p w14:paraId="5E6E90C3" w14:textId="77777777" w:rsidR="00C57C1E" w:rsidRDefault="00C57C1E">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71F49114" w:rsidR="00C57C1E" w:rsidRDefault="00C57C1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OWASP  2013 TOP 10 </w:t>
                          </w:r>
                        </w:p>
                        <w:p w14:paraId="5709D450" w14:textId="45E29379" w:rsidR="00C57C1E" w:rsidRDefault="00C57C1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C57C1E" w:rsidRDefault="00C57C1E" w:rsidP="00CA74F4">
                          <w:pPr>
                            <w:ind w:left="0" w:right="72"/>
                            <w:rPr>
                              <w:rFonts w:asciiTheme="majorHAnsi" w:hAnsiTheme="majorHAnsi"/>
                              <w:sz w:val="24"/>
                            </w:rPr>
                          </w:pPr>
                        </w:p>
                        <w:p w14:paraId="2F22DA61" w14:textId="2B1260E5" w:rsidR="00C57C1E" w:rsidRDefault="00C57C1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C57C1E" w:rsidRDefault="00C57C1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C57C1E" w:rsidRDefault="00C57C1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C57C1E" w:rsidRPr="00CA74F4" w:rsidRDefault="00C57C1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C57C1E" w:rsidRPr="00B1237A" w14:paraId="6BD612B4" w14:textId="77777777" w:rsidTr="000B1DF2">
                            <w:tc>
                              <w:tcPr>
                                <w:tcW w:w="7560" w:type="dxa"/>
                              </w:tcPr>
                              <w:p w14:paraId="262EC8B2" w14:textId="77777777" w:rsidR="00C57C1E" w:rsidRPr="00B1237A" w:rsidRDefault="00C57C1E" w:rsidP="00CA74F4">
                                <w:pPr>
                                  <w:ind w:left="0"/>
                                  <w:rPr>
                                    <w:rFonts w:asciiTheme="minorHAnsi" w:hAnsiTheme="minorHAnsi"/>
                                  </w:rPr>
                                </w:pPr>
                              </w:p>
                            </w:tc>
                          </w:tr>
                          <w:tr w:rsidR="00C57C1E" w:rsidRPr="00B1237A" w14:paraId="0887D7CD" w14:textId="77777777" w:rsidTr="000B1DF2">
                            <w:tc>
                              <w:tcPr>
                                <w:tcW w:w="7560" w:type="dxa"/>
                              </w:tcPr>
                              <w:p w14:paraId="0E986C85" w14:textId="77777777" w:rsidR="00C57C1E" w:rsidRPr="00B1237A" w:rsidRDefault="00C57C1E" w:rsidP="00CA74F4">
                                <w:pPr>
                                  <w:spacing w:after="0" w:line="240" w:lineRule="auto"/>
                                  <w:ind w:left="0"/>
                                  <w:jc w:val="right"/>
                                  <w:rPr>
                                    <w:rFonts w:asciiTheme="minorHAnsi" w:hAnsiTheme="minorHAnsi"/>
                                  </w:rPr>
                                </w:pPr>
                              </w:p>
                            </w:tc>
                          </w:tr>
                        </w:tbl>
                        <w:p w14:paraId="5E6E90C3" w14:textId="77777777" w:rsidR="00C57C1E" w:rsidRDefault="00C57C1E">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C57C1E" w:rsidRPr="00F3760D" w:rsidRDefault="00C57C1E"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C57C1E" w:rsidRPr="00F3760D" w:rsidRDefault="00C57C1E"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C57C1E" w:rsidRPr="00F3760D" w:rsidRDefault="00C57C1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C57C1E" w:rsidRPr="00F3760D" w:rsidRDefault="00C57C1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C57C1E" w:rsidRPr="00BA40D5" w:rsidRDefault="00C57C1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C57C1E" w:rsidRPr="00BA40D5" w:rsidRDefault="00C57C1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C57C1E" w:rsidRPr="00F3760D" w:rsidRDefault="00C57C1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C57C1E" w:rsidRPr="00F3760D" w:rsidRDefault="00C57C1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781550"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5668F1EB" w14:textId="77777777" w:rsidR="00F30B39" w:rsidRDefault="00CA74F4" w:rsidP="00617BF6">
      <w:pPr>
        <w:pStyle w:val="Heading1"/>
        <w:numPr>
          <w:ilvl w:val="0"/>
          <w:numId w:val="0"/>
        </w:numPr>
        <w:ind w:left="357" w:right="657"/>
        <w:rPr>
          <w:noProof/>
        </w:rPr>
      </w:pPr>
      <w:r w:rsidRPr="00015B29">
        <w:lastRenderedPageBreak/>
        <w:tab/>
      </w:r>
      <w:bookmarkStart w:id="1" w:name="_Toc531862196"/>
      <w:bookmarkStart w:id="2" w:name="_Toc531948642"/>
      <w:r w:rsidR="00D36C46">
        <w:t>Table of Content</w:t>
      </w:r>
      <w:bookmarkEnd w:id="1"/>
      <w:bookmarkEnd w:id="2"/>
      <w:r w:rsidR="00617BF6">
        <w:rPr>
          <w:rFonts w:asciiTheme="majorHAnsi" w:hAnsiTheme="majorHAnsi"/>
          <w:caps/>
          <w:color w:val="404040" w:themeColor="text1" w:themeTint="BF"/>
          <w:sz w:val="22"/>
        </w:rPr>
        <w:fldChar w:fldCharType="begin"/>
      </w:r>
      <w:r w:rsidR="00617BF6">
        <w:rPr>
          <w:rFonts w:asciiTheme="majorHAnsi" w:hAnsiTheme="majorHAnsi"/>
          <w:caps/>
          <w:color w:val="404040" w:themeColor="text1" w:themeTint="BF"/>
          <w:sz w:val="22"/>
        </w:rPr>
        <w:instrText xml:space="preserve"> TOC \o "1-4" \n </w:instrText>
      </w:r>
      <w:r w:rsidR="00617BF6">
        <w:rPr>
          <w:rFonts w:asciiTheme="majorHAnsi" w:hAnsiTheme="majorHAnsi"/>
          <w:caps/>
          <w:color w:val="404040" w:themeColor="text1" w:themeTint="BF"/>
          <w:sz w:val="22"/>
        </w:rPr>
        <w:fldChar w:fldCharType="separate"/>
      </w:r>
    </w:p>
    <w:p w14:paraId="1315A448" w14:textId="77777777" w:rsidR="00F30B39" w:rsidRDefault="00F30B39">
      <w:pPr>
        <w:pStyle w:val="TOC1"/>
        <w:rPr>
          <w:rFonts w:asciiTheme="minorHAnsi" w:eastAsiaTheme="minorEastAsia" w:hAnsiTheme="minorHAnsi" w:cstheme="minorBidi"/>
          <w:b w:val="0"/>
          <w:caps w:val="0"/>
          <w:noProof/>
          <w:color w:val="auto"/>
          <w:sz w:val="22"/>
          <w:szCs w:val="22"/>
          <w:lang w:eastAsia="en-US"/>
        </w:rPr>
      </w:pPr>
      <w:r>
        <w:rPr>
          <w:noProof/>
        </w:rPr>
        <w:t>Table of Content</w:t>
      </w:r>
    </w:p>
    <w:p w14:paraId="404C24D0" w14:textId="77777777" w:rsidR="00F30B39" w:rsidRDefault="00F30B39">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442D246B" w14:textId="77777777" w:rsidR="00F30B39" w:rsidRDefault="00F30B39">
      <w:pPr>
        <w:pStyle w:val="TOC2"/>
        <w:tabs>
          <w:tab w:val="left" w:pos="1200"/>
        </w:tabs>
        <w:rPr>
          <w:rFonts w:asciiTheme="minorHAnsi" w:eastAsiaTheme="minorEastAsia" w:hAnsiTheme="minorHAnsi" w:cstheme="minorBidi"/>
          <w:smallCaps w:val="0"/>
          <w:noProof/>
          <w:color w:val="auto"/>
          <w:sz w:val="22"/>
          <w:szCs w:val="22"/>
          <w:lang w:eastAsia="en-US"/>
        </w:rPr>
      </w:pPr>
      <w:r w:rsidRPr="008F48E6">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8F48E6">
        <w:rPr>
          <w:noProof/>
        </w:rPr>
        <w:t>Application Characteristics</w:t>
      </w:r>
    </w:p>
    <w:p w14:paraId="12DAE315" w14:textId="77777777" w:rsidR="00F30B39" w:rsidRDefault="00F30B39">
      <w:pPr>
        <w:pStyle w:val="TOC1"/>
        <w:tabs>
          <w:tab w:val="left" w:pos="737"/>
        </w:tabs>
        <w:rPr>
          <w:rFonts w:asciiTheme="minorHAnsi" w:eastAsiaTheme="minorEastAsia" w:hAnsiTheme="minorHAnsi" w:cstheme="minorBidi"/>
          <w:b w:val="0"/>
          <w:caps w:val="0"/>
          <w:noProof/>
          <w:color w:val="auto"/>
          <w:sz w:val="22"/>
          <w:szCs w:val="22"/>
          <w:lang w:eastAsia="en-US"/>
        </w:rPr>
      </w:pPr>
      <w:r w:rsidRPr="008F48E6">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Security Violation Overview</w:t>
      </w:r>
    </w:p>
    <w:p w14:paraId="724657AB" w14:textId="77777777" w:rsidR="00F30B39" w:rsidRDefault="00F30B39">
      <w:pPr>
        <w:pStyle w:val="TOC2"/>
        <w:tabs>
          <w:tab w:val="left" w:pos="1200"/>
        </w:tabs>
        <w:rPr>
          <w:rFonts w:asciiTheme="minorHAnsi" w:eastAsiaTheme="minorEastAsia" w:hAnsiTheme="minorHAnsi" w:cstheme="minorBidi"/>
          <w:smallCaps w:val="0"/>
          <w:noProof/>
          <w:color w:val="auto"/>
          <w:sz w:val="22"/>
          <w:szCs w:val="22"/>
          <w:lang w:eastAsia="en-US"/>
        </w:rPr>
      </w:pPr>
      <w:r w:rsidRPr="008F48E6">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8F48E6">
        <w:rPr>
          <w:rFonts w:eastAsia="Calibri"/>
          <w:noProof/>
        </w:rPr>
        <w:t>OWASP -2013 Top 10 vulnerabilities</w:t>
      </w:r>
    </w:p>
    <w:p w14:paraId="0F9E406C" w14:textId="77777777" w:rsidR="00F30B39" w:rsidRDefault="00F30B39">
      <w:pPr>
        <w:pStyle w:val="TOC2"/>
        <w:tabs>
          <w:tab w:val="left" w:pos="1200"/>
        </w:tabs>
        <w:rPr>
          <w:rFonts w:asciiTheme="minorHAnsi" w:eastAsiaTheme="minorEastAsia" w:hAnsiTheme="minorHAnsi" w:cstheme="minorBidi"/>
          <w:smallCaps w:val="0"/>
          <w:noProof/>
          <w:color w:val="auto"/>
          <w:sz w:val="22"/>
          <w:szCs w:val="22"/>
          <w:lang w:eastAsia="en-US"/>
        </w:rPr>
      </w:pPr>
      <w:r w:rsidRPr="008F48E6">
        <w:rPr>
          <w:rFonts w:eastAsia="Calibr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en-US"/>
        </w:rPr>
        <w:tab/>
      </w:r>
      <w:r w:rsidRPr="008F48E6">
        <w:rPr>
          <w:rFonts w:eastAsia="Calibri"/>
          <w:noProof/>
        </w:rPr>
        <w:t>OWASP -2013 A1 - Injection</w:t>
      </w:r>
    </w:p>
    <w:p w14:paraId="451A281B" w14:textId="77777777" w:rsidR="00F30B39" w:rsidRDefault="00F30B39">
      <w:pPr>
        <w:pStyle w:val="TOC2"/>
        <w:tabs>
          <w:tab w:val="left" w:pos="1200"/>
        </w:tabs>
        <w:rPr>
          <w:rFonts w:asciiTheme="minorHAnsi" w:eastAsiaTheme="minorEastAsia" w:hAnsiTheme="minorHAnsi" w:cstheme="minorBidi"/>
          <w:smallCaps w:val="0"/>
          <w:noProof/>
          <w:color w:val="auto"/>
          <w:sz w:val="22"/>
          <w:szCs w:val="22"/>
          <w:lang w:eastAsia="en-US"/>
        </w:rPr>
      </w:pPr>
      <w:r w:rsidRPr="008F48E6">
        <w:rPr>
          <w:rFonts w:eastAsia="Calibr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en-US"/>
        </w:rPr>
        <w:tab/>
      </w:r>
      <w:r w:rsidRPr="008F48E6">
        <w:rPr>
          <w:rFonts w:eastAsia="Calibri"/>
          <w:noProof/>
        </w:rPr>
        <w:t>OWASP -2013 A2 – Broken Authentication &amp; Session Management</w:t>
      </w:r>
    </w:p>
    <w:p w14:paraId="1781687B" w14:textId="77777777" w:rsidR="00F30B39" w:rsidRDefault="00F30B39">
      <w:pPr>
        <w:pStyle w:val="TOC2"/>
        <w:tabs>
          <w:tab w:val="left" w:pos="1200"/>
        </w:tabs>
        <w:rPr>
          <w:rFonts w:asciiTheme="minorHAnsi" w:eastAsiaTheme="minorEastAsia" w:hAnsiTheme="minorHAnsi" w:cstheme="minorBidi"/>
          <w:smallCaps w:val="0"/>
          <w:noProof/>
          <w:color w:val="auto"/>
          <w:sz w:val="22"/>
          <w:szCs w:val="22"/>
          <w:lang w:eastAsia="en-US"/>
        </w:rPr>
      </w:pPr>
      <w:r w:rsidRPr="008F48E6">
        <w:rPr>
          <w:rFonts w:eastAsia="Calibri"/>
          <w:noProof/>
          <w14:scene3d>
            <w14:camera w14:prst="orthographicFront"/>
            <w14:lightRig w14:rig="threePt" w14:dir="t">
              <w14:rot w14:lat="0" w14:lon="0" w14:rev="0"/>
            </w14:lightRig>
          </w14:scene3d>
        </w:rPr>
        <w:t>2.4.</w:t>
      </w:r>
      <w:r>
        <w:rPr>
          <w:rFonts w:asciiTheme="minorHAnsi" w:eastAsiaTheme="minorEastAsia" w:hAnsiTheme="minorHAnsi" w:cstheme="minorBidi"/>
          <w:smallCaps w:val="0"/>
          <w:noProof/>
          <w:color w:val="auto"/>
          <w:sz w:val="22"/>
          <w:szCs w:val="22"/>
          <w:lang w:eastAsia="en-US"/>
        </w:rPr>
        <w:tab/>
      </w:r>
      <w:r w:rsidRPr="008F48E6">
        <w:rPr>
          <w:rFonts w:eastAsia="Calibri"/>
          <w:noProof/>
        </w:rPr>
        <w:t>OWASP -2013 A3 – Cross-Site Scripting</w:t>
      </w:r>
    </w:p>
    <w:p w14:paraId="5A91F3E6" w14:textId="77777777" w:rsidR="00F30B39" w:rsidRDefault="00F30B39">
      <w:pPr>
        <w:pStyle w:val="TOC2"/>
        <w:tabs>
          <w:tab w:val="left" w:pos="1200"/>
        </w:tabs>
        <w:rPr>
          <w:rFonts w:asciiTheme="minorHAnsi" w:eastAsiaTheme="minorEastAsia" w:hAnsiTheme="minorHAnsi" w:cstheme="minorBidi"/>
          <w:smallCaps w:val="0"/>
          <w:noProof/>
          <w:color w:val="auto"/>
          <w:sz w:val="22"/>
          <w:szCs w:val="22"/>
          <w:lang w:eastAsia="en-US"/>
        </w:rPr>
      </w:pPr>
      <w:r w:rsidRPr="008F48E6">
        <w:rPr>
          <w:rFonts w:eastAsia="Calibri"/>
          <w:noProof/>
          <w14:scene3d>
            <w14:camera w14:prst="orthographicFront"/>
            <w14:lightRig w14:rig="threePt" w14:dir="t">
              <w14:rot w14:lat="0" w14:lon="0" w14:rev="0"/>
            </w14:lightRig>
          </w14:scene3d>
        </w:rPr>
        <w:t>2.5.</w:t>
      </w:r>
      <w:r>
        <w:rPr>
          <w:rFonts w:asciiTheme="minorHAnsi" w:eastAsiaTheme="minorEastAsia" w:hAnsiTheme="minorHAnsi" w:cstheme="minorBidi"/>
          <w:smallCaps w:val="0"/>
          <w:noProof/>
          <w:color w:val="auto"/>
          <w:sz w:val="22"/>
          <w:szCs w:val="22"/>
          <w:lang w:eastAsia="en-US"/>
        </w:rPr>
        <w:tab/>
      </w:r>
      <w:r w:rsidRPr="008F48E6">
        <w:rPr>
          <w:rFonts w:eastAsia="Calibri"/>
          <w:noProof/>
        </w:rPr>
        <w:t>OWASP -2013 A4 – Insecure Direct Object References</w:t>
      </w:r>
    </w:p>
    <w:p w14:paraId="2C46A7C1" w14:textId="77777777" w:rsidR="00F30B39" w:rsidRDefault="00F30B39">
      <w:pPr>
        <w:pStyle w:val="TOC2"/>
        <w:tabs>
          <w:tab w:val="left" w:pos="1200"/>
        </w:tabs>
        <w:rPr>
          <w:rFonts w:asciiTheme="minorHAnsi" w:eastAsiaTheme="minorEastAsia" w:hAnsiTheme="minorHAnsi" w:cstheme="minorBidi"/>
          <w:smallCaps w:val="0"/>
          <w:noProof/>
          <w:color w:val="auto"/>
          <w:sz w:val="22"/>
          <w:szCs w:val="22"/>
          <w:lang w:eastAsia="en-US"/>
        </w:rPr>
      </w:pPr>
      <w:r w:rsidRPr="008F48E6">
        <w:rPr>
          <w:rFonts w:eastAsia="Calibri"/>
          <w:noProof/>
          <w14:scene3d>
            <w14:camera w14:prst="orthographicFront"/>
            <w14:lightRig w14:rig="threePt" w14:dir="t">
              <w14:rot w14:lat="0" w14:lon="0" w14:rev="0"/>
            </w14:lightRig>
          </w14:scene3d>
        </w:rPr>
        <w:t>2.6.</w:t>
      </w:r>
      <w:r>
        <w:rPr>
          <w:rFonts w:asciiTheme="minorHAnsi" w:eastAsiaTheme="minorEastAsia" w:hAnsiTheme="minorHAnsi" w:cstheme="minorBidi"/>
          <w:smallCaps w:val="0"/>
          <w:noProof/>
          <w:color w:val="auto"/>
          <w:sz w:val="22"/>
          <w:szCs w:val="22"/>
          <w:lang w:eastAsia="en-US"/>
        </w:rPr>
        <w:tab/>
      </w:r>
      <w:r w:rsidRPr="008F48E6">
        <w:rPr>
          <w:rFonts w:eastAsia="Calibri"/>
          <w:noProof/>
        </w:rPr>
        <w:t>OWASP -2013 A5 – Security Misconfiguration</w:t>
      </w:r>
    </w:p>
    <w:p w14:paraId="2D9E71DA" w14:textId="77777777" w:rsidR="00F30B39" w:rsidRDefault="00F30B39">
      <w:pPr>
        <w:pStyle w:val="TOC2"/>
        <w:tabs>
          <w:tab w:val="left" w:pos="1200"/>
        </w:tabs>
        <w:rPr>
          <w:rFonts w:asciiTheme="minorHAnsi" w:eastAsiaTheme="minorEastAsia" w:hAnsiTheme="minorHAnsi" w:cstheme="minorBidi"/>
          <w:smallCaps w:val="0"/>
          <w:noProof/>
          <w:color w:val="auto"/>
          <w:sz w:val="22"/>
          <w:szCs w:val="22"/>
          <w:lang w:eastAsia="en-US"/>
        </w:rPr>
      </w:pPr>
      <w:r w:rsidRPr="008F48E6">
        <w:rPr>
          <w:rFonts w:eastAsia="Calibri"/>
          <w:noProof/>
          <w14:scene3d>
            <w14:camera w14:prst="orthographicFront"/>
            <w14:lightRig w14:rig="threePt" w14:dir="t">
              <w14:rot w14:lat="0" w14:lon="0" w14:rev="0"/>
            </w14:lightRig>
          </w14:scene3d>
        </w:rPr>
        <w:t>2.7.</w:t>
      </w:r>
      <w:r>
        <w:rPr>
          <w:rFonts w:asciiTheme="minorHAnsi" w:eastAsiaTheme="minorEastAsia" w:hAnsiTheme="minorHAnsi" w:cstheme="minorBidi"/>
          <w:smallCaps w:val="0"/>
          <w:noProof/>
          <w:color w:val="auto"/>
          <w:sz w:val="22"/>
          <w:szCs w:val="22"/>
          <w:lang w:eastAsia="en-US"/>
        </w:rPr>
        <w:tab/>
      </w:r>
      <w:r w:rsidRPr="008F48E6">
        <w:rPr>
          <w:rFonts w:eastAsia="Calibri"/>
          <w:noProof/>
        </w:rPr>
        <w:t>OWASP -2013 A6 – Sensitive Data Exposure</w:t>
      </w:r>
    </w:p>
    <w:p w14:paraId="328290C3" w14:textId="77777777" w:rsidR="00F30B39" w:rsidRDefault="00F30B39">
      <w:pPr>
        <w:pStyle w:val="TOC2"/>
        <w:tabs>
          <w:tab w:val="left" w:pos="1200"/>
        </w:tabs>
        <w:rPr>
          <w:rFonts w:asciiTheme="minorHAnsi" w:eastAsiaTheme="minorEastAsia" w:hAnsiTheme="minorHAnsi" w:cstheme="minorBidi"/>
          <w:smallCaps w:val="0"/>
          <w:noProof/>
          <w:color w:val="auto"/>
          <w:sz w:val="22"/>
          <w:szCs w:val="22"/>
          <w:lang w:eastAsia="en-US"/>
        </w:rPr>
      </w:pPr>
      <w:r w:rsidRPr="008F48E6">
        <w:rPr>
          <w:rFonts w:eastAsia="Calibri"/>
          <w:noProof/>
          <w14:scene3d>
            <w14:camera w14:prst="orthographicFront"/>
            <w14:lightRig w14:rig="threePt" w14:dir="t">
              <w14:rot w14:lat="0" w14:lon="0" w14:rev="0"/>
            </w14:lightRig>
          </w14:scene3d>
        </w:rPr>
        <w:t>2.8.</w:t>
      </w:r>
      <w:r>
        <w:rPr>
          <w:rFonts w:asciiTheme="minorHAnsi" w:eastAsiaTheme="minorEastAsia" w:hAnsiTheme="minorHAnsi" w:cstheme="minorBidi"/>
          <w:smallCaps w:val="0"/>
          <w:noProof/>
          <w:color w:val="auto"/>
          <w:sz w:val="22"/>
          <w:szCs w:val="22"/>
          <w:lang w:eastAsia="en-US"/>
        </w:rPr>
        <w:tab/>
      </w:r>
      <w:r w:rsidRPr="008F48E6">
        <w:rPr>
          <w:rFonts w:eastAsia="Calibri"/>
          <w:noProof/>
        </w:rPr>
        <w:t>OWASP -2013 A7 – Missing Function Level Access Control</w:t>
      </w:r>
    </w:p>
    <w:p w14:paraId="55F85724" w14:textId="77777777" w:rsidR="00F30B39" w:rsidRDefault="00F30B39">
      <w:pPr>
        <w:pStyle w:val="TOC2"/>
        <w:tabs>
          <w:tab w:val="left" w:pos="1200"/>
        </w:tabs>
        <w:rPr>
          <w:rFonts w:asciiTheme="minorHAnsi" w:eastAsiaTheme="minorEastAsia" w:hAnsiTheme="minorHAnsi" w:cstheme="minorBidi"/>
          <w:smallCaps w:val="0"/>
          <w:noProof/>
          <w:color w:val="auto"/>
          <w:sz w:val="22"/>
          <w:szCs w:val="22"/>
          <w:lang w:eastAsia="en-US"/>
        </w:rPr>
      </w:pPr>
      <w:r w:rsidRPr="008F48E6">
        <w:rPr>
          <w:rFonts w:eastAsia="Calibri"/>
          <w:noProof/>
          <w14:scene3d>
            <w14:camera w14:prst="orthographicFront"/>
            <w14:lightRig w14:rig="threePt" w14:dir="t">
              <w14:rot w14:lat="0" w14:lon="0" w14:rev="0"/>
            </w14:lightRig>
          </w14:scene3d>
        </w:rPr>
        <w:t>2.9.</w:t>
      </w:r>
      <w:r>
        <w:rPr>
          <w:rFonts w:asciiTheme="minorHAnsi" w:eastAsiaTheme="minorEastAsia" w:hAnsiTheme="minorHAnsi" w:cstheme="minorBidi"/>
          <w:smallCaps w:val="0"/>
          <w:noProof/>
          <w:color w:val="auto"/>
          <w:sz w:val="22"/>
          <w:szCs w:val="22"/>
          <w:lang w:eastAsia="en-US"/>
        </w:rPr>
        <w:tab/>
      </w:r>
      <w:r w:rsidRPr="008F48E6">
        <w:rPr>
          <w:rFonts w:eastAsia="Calibri"/>
          <w:noProof/>
        </w:rPr>
        <w:t>OWASP -2013 A8 – Cross Site Request Forgery</w:t>
      </w:r>
    </w:p>
    <w:p w14:paraId="3333D2CD" w14:textId="77777777" w:rsidR="00F30B39" w:rsidRDefault="00F30B39">
      <w:pPr>
        <w:pStyle w:val="TOC2"/>
        <w:tabs>
          <w:tab w:val="left" w:pos="1200"/>
        </w:tabs>
        <w:rPr>
          <w:rFonts w:asciiTheme="minorHAnsi" w:eastAsiaTheme="minorEastAsia" w:hAnsiTheme="minorHAnsi" w:cstheme="minorBidi"/>
          <w:smallCaps w:val="0"/>
          <w:noProof/>
          <w:color w:val="auto"/>
          <w:sz w:val="22"/>
          <w:szCs w:val="22"/>
          <w:lang w:eastAsia="en-US"/>
        </w:rPr>
      </w:pPr>
      <w:r w:rsidRPr="008F48E6">
        <w:rPr>
          <w:rFonts w:eastAsia="Calibri"/>
          <w:noProof/>
          <w14:scene3d>
            <w14:camera w14:prst="orthographicFront"/>
            <w14:lightRig w14:rig="threePt" w14:dir="t">
              <w14:rot w14:lat="0" w14:lon="0" w14:rev="0"/>
            </w14:lightRig>
          </w14:scene3d>
        </w:rPr>
        <w:t>2.10.</w:t>
      </w:r>
      <w:r>
        <w:rPr>
          <w:rFonts w:asciiTheme="minorHAnsi" w:eastAsiaTheme="minorEastAsia" w:hAnsiTheme="minorHAnsi" w:cstheme="minorBidi"/>
          <w:smallCaps w:val="0"/>
          <w:noProof/>
          <w:color w:val="auto"/>
          <w:sz w:val="22"/>
          <w:szCs w:val="22"/>
          <w:lang w:eastAsia="en-US"/>
        </w:rPr>
        <w:tab/>
      </w:r>
      <w:r w:rsidRPr="008F48E6">
        <w:rPr>
          <w:rFonts w:eastAsia="Calibri"/>
          <w:noProof/>
        </w:rPr>
        <w:t>OWASP -2013 A9 – Using Components with Known Vulnerabilities</w:t>
      </w:r>
    </w:p>
    <w:p w14:paraId="662ACA54" w14:textId="77777777" w:rsidR="00F30B39" w:rsidRDefault="00F30B39">
      <w:pPr>
        <w:pStyle w:val="TOC2"/>
        <w:tabs>
          <w:tab w:val="left" w:pos="1200"/>
        </w:tabs>
        <w:rPr>
          <w:rFonts w:asciiTheme="minorHAnsi" w:eastAsiaTheme="minorEastAsia" w:hAnsiTheme="minorHAnsi" w:cstheme="minorBidi"/>
          <w:smallCaps w:val="0"/>
          <w:noProof/>
          <w:color w:val="auto"/>
          <w:sz w:val="22"/>
          <w:szCs w:val="22"/>
          <w:lang w:eastAsia="en-US"/>
        </w:rPr>
      </w:pPr>
      <w:r w:rsidRPr="008F48E6">
        <w:rPr>
          <w:rFonts w:eastAsia="Calibri"/>
          <w:noProof/>
          <w14:scene3d>
            <w14:camera w14:prst="orthographicFront"/>
            <w14:lightRig w14:rig="threePt" w14:dir="t">
              <w14:rot w14:lat="0" w14:lon="0" w14:rev="0"/>
            </w14:lightRig>
          </w14:scene3d>
        </w:rPr>
        <w:t>2.11.</w:t>
      </w:r>
      <w:r>
        <w:rPr>
          <w:rFonts w:asciiTheme="minorHAnsi" w:eastAsiaTheme="minorEastAsia" w:hAnsiTheme="minorHAnsi" w:cstheme="minorBidi"/>
          <w:smallCaps w:val="0"/>
          <w:noProof/>
          <w:color w:val="auto"/>
          <w:sz w:val="22"/>
          <w:szCs w:val="22"/>
          <w:lang w:eastAsia="en-US"/>
        </w:rPr>
        <w:tab/>
      </w:r>
      <w:r w:rsidRPr="008F48E6">
        <w:rPr>
          <w:rFonts w:eastAsia="Calibri"/>
          <w:noProof/>
        </w:rPr>
        <w:t>OWASP -2013 A10 – Unvalidated Redirects &amp; Forwards</w:t>
      </w:r>
    </w:p>
    <w:p w14:paraId="12A0D9C7" w14:textId="77777777" w:rsidR="00F30B39" w:rsidRDefault="00F30B39">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3.</w:t>
      </w:r>
      <w:r>
        <w:rPr>
          <w:rFonts w:asciiTheme="minorHAnsi" w:eastAsiaTheme="minorEastAsia" w:hAnsiTheme="minorHAnsi" w:cstheme="minorBidi"/>
          <w:b w:val="0"/>
          <w:caps w:val="0"/>
          <w:noProof/>
          <w:color w:val="auto"/>
          <w:sz w:val="22"/>
          <w:szCs w:val="22"/>
          <w:lang w:eastAsia="en-US"/>
        </w:rPr>
        <w:tab/>
      </w:r>
      <w:r>
        <w:rPr>
          <w:noProof/>
        </w:rPr>
        <w:t>Appendix</w:t>
      </w:r>
    </w:p>
    <w:p w14:paraId="3FCF51ED" w14:textId="77777777" w:rsidR="00F30B39" w:rsidRDefault="00F30B39">
      <w:pPr>
        <w:pStyle w:val="TOC2"/>
        <w:tabs>
          <w:tab w:val="left" w:pos="1200"/>
        </w:tabs>
        <w:rPr>
          <w:rFonts w:asciiTheme="minorHAnsi" w:eastAsiaTheme="minorEastAsia" w:hAnsiTheme="minorHAnsi" w:cstheme="minorBidi"/>
          <w:smallCaps w:val="0"/>
          <w:noProof/>
          <w:color w:val="auto"/>
          <w:sz w:val="22"/>
          <w:szCs w:val="22"/>
          <w:lang w:eastAsia="en-US"/>
        </w:rPr>
      </w:pPr>
      <w:r w:rsidRPr="008F48E6">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en-US"/>
        </w:rPr>
        <w:tab/>
      </w:r>
      <w:r w:rsidRPr="008F48E6">
        <w:rPr>
          <w:noProof/>
        </w:rPr>
        <w:t>About CAST Software Intelligence</w:t>
      </w:r>
    </w:p>
    <w:p w14:paraId="0F86D881" w14:textId="77777777" w:rsidR="00F30B39" w:rsidRDefault="00F30B39">
      <w:pPr>
        <w:pStyle w:val="TOC2"/>
        <w:tabs>
          <w:tab w:val="left" w:pos="1200"/>
        </w:tabs>
        <w:rPr>
          <w:rFonts w:asciiTheme="minorHAnsi" w:eastAsiaTheme="minorEastAsia" w:hAnsiTheme="minorHAnsi" w:cstheme="minorBidi"/>
          <w:smallCaps w:val="0"/>
          <w:noProof/>
          <w:color w:val="auto"/>
          <w:sz w:val="22"/>
          <w:szCs w:val="22"/>
          <w:lang w:eastAsia="en-US"/>
        </w:rPr>
      </w:pPr>
      <w:r w:rsidRPr="008F48E6">
        <w:rPr>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en-US"/>
        </w:rPr>
        <w:tab/>
      </w:r>
      <w:r w:rsidRPr="008F48E6">
        <w:rPr>
          <w:noProof/>
        </w:rPr>
        <w:t>About CAST Security</w:t>
      </w:r>
    </w:p>
    <w:p w14:paraId="31007FBA" w14:textId="4A6391E1" w:rsidR="00C9214B" w:rsidRPr="00B1237A" w:rsidRDefault="00617BF6"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3" w:name="_Toc531862197"/>
      <w:bookmarkStart w:id="4" w:name="_Toc531948643"/>
      <w:r w:rsidR="005773E4">
        <w:t>Introduction</w:t>
      </w:r>
      <w:bookmarkEnd w:id="3"/>
      <w:bookmarkEnd w:id="4"/>
    </w:p>
    <w:p w14:paraId="4072C55F" w14:textId="77777777" w:rsidR="00D9224C" w:rsidRDefault="00D9224C" w:rsidP="00D9224C">
      <w:pPr>
        <w:spacing w:after="0" w:line="240" w:lineRule="auto"/>
        <w:ind w:right="657"/>
      </w:pPr>
      <w:bookmarkStart w:id="5" w:name="_Toc380677725"/>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t>OWASP standards</w:t>
      </w:r>
      <w:r w:rsidRPr="005773E4">
        <w:t xml:space="preserve">. </w:t>
      </w:r>
    </w:p>
    <w:p w14:paraId="0E0AB2BE" w14:textId="77777777" w:rsidR="00D9224C" w:rsidRDefault="00D9224C" w:rsidP="00D9224C">
      <w:pPr>
        <w:spacing w:after="0" w:line="240" w:lineRule="auto"/>
        <w:ind w:right="657"/>
      </w:pPr>
    </w:p>
    <w:p w14:paraId="4B77E5B6" w14:textId="77777777" w:rsidR="00D9224C" w:rsidRPr="00755F5D" w:rsidRDefault="00D9224C" w:rsidP="00D9224C">
      <w:pPr>
        <w:spacing w:after="0" w:line="240" w:lineRule="auto"/>
        <w:ind w:right="657"/>
      </w:pPr>
      <w:r w:rsidRPr="005773E4">
        <w:t xml:space="preserve">CAST AIP </w:t>
      </w:r>
      <w:r>
        <w:t>adapts the quality rules from best-in-class industry standards (OWASP, CWE, CISQ).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6" w:name="_Toc531862198"/>
      <w:bookmarkStart w:id="7" w:name="_Toc531948644"/>
      <w:r w:rsidRPr="005773E4">
        <w:rPr>
          <w:lang w:val="en-US"/>
        </w:rPr>
        <w:t xml:space="preserve">Application </w:t>
      </w:r>
      <w:bookmarkEnd w:id="5"/>
      <w:r w:rsidR="005773E4">
        <w:rPr>
          <w:lang w:val="en-US"/>
        </w:rPr>
        <w:t>Characteristics</w:t>
      </w:r>
      <w:bookmarkEnd w:id="6"/>
      <w:bookmarkEnd w:id="7"/>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Style w:val="GridTable4-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2638B2" w:rsidRPr="005773E4" w14:paraId="6CC2F71A" w14:textId="77777777" w:rsidTr="00C63658">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Name</w:t>
            </w:r>
          </w:p>
        </w:tc>
        <w:tc>
          <w:tcPr>
            <w:tcW w:w="1679" w:type="dxa"/>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Value</w:t>
            </w:r>
          </w:p>
        </w:tc>
      </w:tr>
      <w:tr w:rsidR="002638B2" w:rsidRPr="005773E4" w14:paraId="57F86C42" w14:textId="77777777" w:rsidTr="00C63658">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hideMark/>
          </w:tcPr>
          <w:p w14:paraId="0E546D79" w14:textId="77777777" w:rsidR="002638B2" w:rsidRPr="005773E4" w:rsidRDefault="002638B2" w:rsidP="00430E08">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C63658">
        <w:trPr>
          <w:trHeight w:val="303"/>
        </w:trPr>
        <w:tc>
          <w:tcPr>
            <w:tcW w:w="2111" w:type="dxa"/>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63423632" w14:textId="77777777" w:rsidR="002638B2" w:rsidRPr="005773E4" w:rsidRDefault="002638B2" w:rsidP="00430E08">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C63658">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4A5021A1" w14:textId="77777777" w:rsidR="002638B2" w:rsidRPr="005773E4" w:rsidRDefault="002638B2" w:rsidP="00430E08">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C63658">
        <w:trPr>
          <w:trHeight w:val="303"/>
        </w:trPr>
        <w:tc>
          <w:tcPr>
            <w:tcW w:w="2111" w:type="dxa"/>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781F7893" w14:textId="77777777" w:rsidR="002638B2" w:rsidRPr="005773E4" w:rsidRDefault="002638B2" w:rsidP="00430E08">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C63658">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173870B5" w14:textId="77777777" w:rsidR="002638B2" w:rsidRPr="005773E4" w:rsidRDefault="002638B2" w:rsidP="00430E08">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2DA0A4FB" w14:textId="6510C9B2" w:rsidR="007B070B" w:rsidRPr="00B1237A" w:rsidRDefault="00D439D1" w:rsidP="002638B2">
      <w:pPr>
        <w:spacing w:after="0" w:line="240" w:lineRule="auto"/>
        <w:ind w:right="657"/>
        <w:rPr>
          <w:rFonts w:asciiTheme="minorHAnsi" w:hAnsiTheme="minorHAnsi"/>
          <w:noProof/>
          <w:sz w:val="22"/>
        </w:rPr>
      </w:pPr>
      <w:r>
        <w:rPr>
          <w:noProof/>
          <w:lang w:eastAsia="en-US"/>
        </w:rPr>
        <w:drawing>
          <wp:inline distT="0" distB="0" distL="0" distR="0" wp14:anchorId="5016AF05" wp14:editId="1145283D">
            <wp:extent cx="2333625" cy="1590675"/>
            <wp:effectExtent l="0" t="0" r="0" b="0"/>
            <wp:docPr id="5"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44C32A06" w:rsidR="002638B2" w:rsidRPr="00B1237A" w:rsidRDefault="00592C0F" w:rsidP="0048154C">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9F2CAD5" w14:textId="26838F7A" w:rsidR="0048154C" w:rsidRDefault="0048154C" w:rsidP="002638B2">
      <w:pPr>
        <w:spacing w:after="0" w:line="240" w:lineRule="auto"/>
        <w:ind w:left="0" w:right="657"/>
        <w:jc w:val="left"/>
      </w:pPr>
    </w:p>
    <w:p w14:paraId="7FDB94BE" w14:textId="77777777" w:rsidR="0048154C" w:rsidRDefault="0048154C" w:rsidP="002638B2">
      <w:pPr>
        <w:spacing w:after="0" w:line="240" w:lineRule="auto"/>
        <w:ind w:left="0" w:right="657"/>
        <w:jc w:val="left"/>
      </w:pPr>
    </w:p>
    <w:p w14:paraId="0C886EAA" w14:textId="77777777" w:rsidR="0048154C" w:rsidRDefault="0048154C" w:rsidP="002638B2">
      <w:pPr>
        <w:spacing w:after="0" w:line="240" w:lineRule="auto"/>
        <w:ind w:left="0" w:right="657"/>
        <w:jc w:val="left"/>
      </w:pPr>
    </w:p>
    <w:p w14:paraId="4807432A" w14:textId="77777777" w:rsidR="0048154C" w:rsidRDefault="0048154C" w:rsidP="002638B2">
      <w:pPr>
        <w:spacing w:after="0" w:line="240" w:lineRule="auto"/>
        <w:ind w:left="0" w:right="657"/>
        <w:jc w:val="left"/>
      </w:pPr>
    </w:p>
    <w:p w14:paraId="2DBC5321" w14:textId="77777777" w:rsidR="0048154C" w:rsidRDefault="0048154C" w:rsidP="002638B2">
      <w:pPr>
        <w:spacing w:after="0" w:line="240" w:lineRule="auto"/>
        <w:ind w:left="0" w:right="657"/>
        <w:jc w:val="left"/>
      </w:pPr>
    </w:p>
    <w:p w14:paraId="7173FD02" w14:textId="77777777" w:rsidR="0048154C" w:rsidRDefault="0048154C" w:rsidP="002638B2">
      <w:pPr>
        <w:spacing w:after="0" w:line="240" w:lineRule="auto"/>
        <w:ind w:left="0" w:right="657"/>
        <w:jc w:val="left"/>
      </w:pPr>
    </w:p>
    <w:p w14:paraId="5E5BFD7C" w14:textId="77777777" w:rsidR="0048154C" w:rsidRDefault="0048154C" w:rsidP="002638B2">
      <w:pPr>
        <w:spacing w:after="0" w:line="240" w:lineRule="auto"/>
        <w:ind w:left="0" w:right="657"/>
        <w:jc w:val="left"/>
      </w:pPr>
    </w:p>
    <w:p w14:paraId="63830A8A" w14:textId="77777777" w:rsidR="0048154C" w:rsidRDefault="0048154C" w:rsidP="002638B2">
      <w:pPr>
        <w:spacing w:after="0" w:line="240" w:lineRule="auto"/>
        <w:ind w:left="0" w:right="657"/>
        <w:jc w:val="left"/>
      </w:pPr>
    </w:p>
    <w:p w14:paraId="499D4560" w14:textId="77777777" w:rsidR="0048154C" w:rsidRDefault="0048154C" w:rsidP="002638B2">
      <w:pPr>
        <w:spacing w:after="0" w:line="240" w:lineRule="auto"/>
        <w:ind w:left="0" w:right="657"/>
        <w:jc w:val="left"/>
      </w:pPr>
    </w:p>
    <w:p w14:paraId="62195A62" w14:textId="77777777" w:rsidR="0048154C" w:rsidRDefault="0048154C" w:rsidP="002638B2">
      <w:pPr>
        <w:spacing w:after="0" w:line="240" w:lineRule="auto"/>
        <w:ind w:left="0" w:right="657"/>
        <w:jc w:val="left"/>
      </w:pPr>
    </w:p>
    <w:p w14:paraId="71ADE31A" w14:textId="77777777" w:rsidR="0048154C" w:rsidRDefault="0048154C" w:rsidP="002638B2">
      <w:pPr>
        <w:spacing w:after="0" w:line="240" w:lineRule="auto"/>
        <w:ind w:left="0" w:right="657"/>
        <w:jc w:val="left"/>
      </w:pPr>
    </w:p>
    <w:p w14:paraId="168A9F58" w14:textId="77777777" w:rsidR="006E472D" w:rsidRDefault="006E472D">
      <w:pPr>
        <w:spacing w:after="0" w:line="240" w:lineRule="auto"/>
        <w:ind w:left="0"/>
        <w:jc w:val="left"/>
        <w:rPr>
          <w:b/>
          <w:color w:val="336699"/>
          <w:sz w:val="20"/>
          <w:szCs w:val="16"/>
          <w:lang w:eastAsia="x-none"/>
        </w:rPr>
      </w:pPr>
      <w:r>
        <w:br w:type="page"/>
      </w:r>
    </w:p>
    <w:p w14:paraId="6484D866" w14:textId="77777777" w:rsidR="004708D5" w:rsidRPr="005773E4" w:rsidRDefault="004708D5" w:rsidP="002638B2">
      <w:pPr>
        <w:pStyle w:val="Heading1"/>
        <w:ind w:right="657"/>
        <w:rPr>
          <w:rFonts w:asciiTheme="minorHAnsi" w:hAnsiTheme="minorHAnsi"/>
          <w:noProof/>
          <w:sz w:val="22"/>
        </w:rPr>
      </w:pPr>
      <w:bookmarkStart w:id="8" w:name="_Toc531862199"/>
      <w:bookmarkStart w:id="9" w:name="_Toc531948645"/>
      <w:r>
        <w:lastRenderedPageBreak/>
        <w:t>Security Violation Overview</w:t>
      </w:r>
      <w:bookmarkEnd w:id="8"/>
      <w:bookmarkEnd w:id="9"/>
    </w:p>
    <w:p w14:paraId="576EB6C4" w14:textId="3030D46E" w:rsidR="00525BE7" w:rsidRDefault="003B300F" w:rsidP="002638B2">
      <w:pPr>
        <w:ind w:left="0" w:right="657"/>
        <w:jc w:val="left"/>
        <w:rPr>
          <w:rFonts w:asciiTheme="minorHAnsi" w:hAnsiTheme="minorHAnsi"/>
          <w:noProof/>
          <w:sz w:val="20"/>
        </w:rPr>
      </w:pPr>
      <w:r w:rsidRPr="00E710C3">
        <w:rPr>
          <w:rFonts w:asciiTheme="minorHAnsi" w:hAnsiTheme="minorHAnsi"/>
          <w:noProof/>
          <w:sz w:val="20"/>
        </w:rPr>
        <w:t>This section provide a summary of the most severe s</w:t>
      </w:r>
      <w:r w:rsidR="00E5181E">
        <w:rPr>
          <w:rFonts w:asciiTheme="minorHAnsi" w:hAnsiTheme="minorHAnsi"/>
          <w:noProof/>
          <w:sz w:val="20"/>
        </w:rPr>
        <w:t>e</w:t>
      </w:r>
      <w:r w:rsidRPr="00E710C3">
        <w:rPr>
          <w:rFonts w:asciiTheme="minorHAnsi" w:hAnsiTheme="minorHAnsi"/>
          <w:noProof/>
          <w:sz w:val="20"/>
        </w:rPr>
        <w:t xml:space="preserve">curity vulnerability identified in the structural quality analysis and mesurement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OWASP </w:t>
      </w:r>
      <w:r w:rsidR="007023C3">
        <w:rPr>
          <w:rFonts w:asciiTheme="minorHAnsi" w:hAnsiTheme="minorHAnsi"/>
          <w:noProof/>
          <w:sz w:val="20"/>
        </w:rPr>
        <w:t>201</w:t>
      </w:r>
      <w:r w:rsidR="00CE26B9">
        <w:rPr>
          <w:rFonts w:asciiTheme="minorHAnsi" w:hAnsiTheme="minorHAnsi"/>
          <w:noProof/>
          <w:sz w:val="20"/>
        </w:rPr>
        <w:t>3</w:t>
      </w:r>
      <w:r w:rsidR="007023C3">
        <w:rPr>
          <w:rFonts w:asciiTheme="minorHAnsi" w:hAnsiTheme="minorHAnsi"/>
          <w:noProof/>
          <w:sz w:val="20"/>
        </w:rPr>
        <w:t xml:space="preserve"> </w:t>
      </w:r>
      <w:r w:rsidR="00FD2AC5">
        <w:rPr>
          <w:rFonts w:asciiTheme="minorHAnsi" w:hAnsiTheme="minorHAnsi"/>
          <w:noProof/>
          <w:sz w:val="20"/>
        </w:rPr>
        <w:t>standard.</w:t>
      </w:r>
      <w:r w:rsidR="007023C3">
        <w:rPr>
          <w:rFonts w:asciiTheme="minorHAnsi" w:hAnsiTheme="minorHAnsi"/>
          <w:noProof/>
          <w:sz w:val="20"/>
        </w:rPr>
        <w:t xml:space="preserve"> Details about OWASP Security Standard can be found </w:t>
      </w:r>
      <w:hyperlink r:id="rId11" w:history="1">
        <w:r w:rsidR="004E6E82" w:rsidRPr="004E6E82">
          <w:rPr>
            <w:rStyle w:val="Hyperlink"/>
            <w:rFonts w:asciiTheme="minorHAnsi" w:hAnsiTheme="minorHAnsi"/>
            <w:noProof/>
            <w:sz w:val="20"/>
          </w:rPr>
          <w:t>here</w:t>
        </w:r>
      </w:hyperlink>
      <w:r w:rsidR="004E6E82">
        <w:rPr>
          <w:rFonts w:asciiTheme="minorHAnsi" w:hAnsiTheme="minorHAnsi"/>
          <w:noProof/>
          <w:sz w:val="20"/>
        </w:rPr>
        <w:t>.</w:t>
      </w:r>
      <w:r w:rsidR="007023C3">
        <w:rPr>
          <w:rFonts w:asciiTheme="minorHAnsi" w:hAnsiTheme="minorHAnsi"/>
          <w:noProof/>
          <w:sz w:val="20"/>
        </w:rPr>
        <w:t xml:space="preserve"> </w:t>
      </w:r>
    </w:p>
    <w:p w14:paraId="3826C5AC" w14:textId="77777777" w:rsidR="007023C3" w:rsidRDefault="007023C3" w:rsidP="002638B2">
      <w:pPr>
        <w:ind w:left="0" w:right="657"/>
        <w:jc w:val="left"/>
        <w:rPr>
          <w:rFonts w:asciiTheme="minorHAnsi" w:hAnsiTheme="minorHAnsi"/>
          <w:noProof/>
          <w:sz w:val="20"/>
        </w:rPr>
      </w:pPr>
    </w:p>
    <w:p w14:paraId="4D6664C1" w14:textId="25B2A3B6" w:rsidR="000B1DF2" w:rsidRPr="00212651" w:rsidRDefault="000B1DF2" w:rsidP="002638B2">
      <w:pPr>
        <w:pStyle w:val="Heading2"/>
        <w:spacing w:after="0"/>
        <w:ind w:left="540" w:right="657" w:hanging="540"/>
        <w:rPr>
          <w:rFonts w:eastAsia="Calibri"/>
        </w:rPr>
      </w:pPr>
      <w:bookmarkStart w:id="10" w:name="_Toc531862200"/>
      <w:bookmarkStart w:id="11" w:name="_Toc531948646"/>
      <w:r>
        <w:rPr>
          <w:rFonts w:eastAsia="Calibri"/>
          <w:lang w:val="en-US"/>
        </w:rPr>
        <w:t>OWASP -201</w:t>
      </w:r>
      <w:r w:rsidR="00CE26B9">
        <w:rPr>
          <w:rFonts w:eastAsia="Calibri"/>
          <w:lang w:val="en-US"/>
        </w:rPr>
        <w:t>3</w:t>
      </w:r>
      <w:r>
        <w:rPr>
          <w:rFonts w:eastAsia="Calibri"/>
          <w:lang w:val="en-US"/>
        </w:rPr>
        <w:t xml:space="preserve"> Top 10 </w:t>
      </w:r>
      <w:r w:rsidR="004E6E82">
        <w:rPr>
          <w:rFonts w:eastAsia="Calibri"/>
          <w:lang w:val="en-US"/>
        </w:rPr>
        <w:t>vulnerabilities</w:t>
      </w:r>
      <w:bookmarkEnd w:id="10"/>
      <w:bookmarkEnd w:id="11"/>
    </w:p>
    <w:p w14:paraId="11E67AE7" w14:textId="4B920462" w:rsidR="007023C3" w:rsidRDefault="007023C3" w:rsidP="002638B2">
      <w:pPr>
        <w:pStyle w:val="BodyContent"/>
        <w:ind w:right="657"/>
        <w:rPr>
          <w:rFonts w:asciiTheme="minorHAnsi" w:hAnsiTheme="minorHAnsi" w:cstheme="minorHAnsi"/>
          <w:sz w:val="20"/>
          <w:szCs w:val="20"/>
        </w:rPr>
      </w:pPr>
    </w:p>
    <w:p w14:paraId="28F6AAC2" w14:textId="7593B14F" w:rsidR="00F74473" w:rsidRDefault="00F74473" w:rsidP="00F74473">
      <w:pPr>
        <w:pStyle w:val="BodyContent"/>
        <w:ind w:right="657"/>
        <w:rPr>
          <w:rFonts w:asciiTheme="minorHAnsi" w:hAnsiTheme="minorHAnsi" w:cstheme="minorHAnsi"/>
          <w:sz w:val="20"/>
          <w:szCs w:val="20"/>
        </w:rPr>
      </w:pPr>
      <w:r w:rsidRPr="00AA00D5">
        <w:rPr>
          <w:rFonts w:asciiTheme="minorHAnsi" w:hAnsiTheme="minorHAnsi" w:cstheme="minorHAnsi"/>
          <w:sz w:val="20"/>
          <w:szCs w:val="20"/>
        </w:rPr>
        <w:t>The </w:t>
      </w:r>
      <w:hyperlink r:id="rId12" w:history="1">
        <w:r w:rsidRPr="00F74473">
          <w:rPr>
            <w:rStyle w:val="Hyperlink"/>
            <w:rFonts w:asciiTheme="minorHAnsi" w:hAnsiTheme="minorHAnsi" w:cstheme="minorHAnsi"/>
            <w:sz w:val="20"/>
            <w:szCs w:val="20"/>
          </w:rPr>
          <w:t>OWASP Top 10</w:t>
        </w:r>
      </w:hyperlink>
      <w:r w:rsidRPr="00F74473">
        <w:rPr>
          <w:rStyle w:val="Hyperlink"/>
          <w:rFonts w:asciiTheme="minorHAnsi" w:hAnsiTheme="minorHAnsi" w:cstheme="minorHAnsi"/>
          <w:sz w:val="20"/>
          <w:szCs w:val="20"/>
        </w:rPr>
        <w:t> </w:t>
      </w:r>
      <w:r w:rsidRPr="00AA00D5">
        <w:rPr>
          <w:rFonts w:asciiTheme="minorHAnsi" w:hAnsiTheme="minorHAnsi" w:cstheme="minorHAnsi"/>
          <w:sz w:val="20"/>
          <w:szCs w:val="20"/>
        </w:rPr>
        <w:t>focuses on identifying the most serious web application security risks for a broad array of organizations.</w:t>
      </w:r>
    </w:p>
    <w:p w14:paraId="6700E151" w14:textId="1FD67A69" w:rsidR="000B1DF2" w:rsidRDefault="000B1DF2"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 OWASP -201</w:t>
      </w:r>
      <w:r w:rsidR="009520CA">
        <w:rPr>
          <w:rFonts w:asciiTheme="minorHAnsi" w:hAnsiTheme="minorHAnsi" w:cstheme="minorHAnsi"/>
          <w:sz w:val="20"/>
          <w:szCs w:val="20"/>
        </w:rPr>
        <w:t>3</w:t>
      </w:r>
      <w:r w:rsidRPr="001E6354">
        <w:rPr>
          <w:rFonts w:asciiTheme="minorHAnsi" w:hAnsiTheme="minorHAnsi" w:cstheme="minorHAnsi"/>
          <w:sz w:val="20"/>
          <w:szCs w:val="20"/>
        </w:rPr>
        <w:t xml:space="preserve"> rules that had any findings in this application</w:t>
      </w:r>
      <w:r w:rsidR="0096450C">
        <w:rPr>
          <w:rFonts w:asciiTheme="minorHAnsi" w:hAnsiTheme="minorHAnsi" w:cstheme="minorHAnsi"/>
          <w:sz w:val="20"/>
          <w:szCs w:val="20"/>
        </w:rPr>
        <w:t>.</w:t>
      </w:r>
    </w:p>
    <w:tbl>
      <w:tblPr>
        <w:tblStyle w:val="GridTable1Light-Accent1"/>
        <w:tblW w:w="9000" w:type="dxa"/>
        <w:tblLayout w:type="fixed"/>
        <w:tblLook w:val="04A0" w:firstRow="1" w:lastRow="0" w:firstColumn="1" w:lastColumn="0" w:noHBand="0" w:noVBand="1"/>
        <w:tblDescription w:val="TABLE;QUALITY_STANDARDS_EVOLUTION;STD=OWASP-2013"/>
      </w:tblPr>
      <w:tblGrid>
        <w:gridCol w:w="4675"/>
        <w:gridCol w:w="1440"/>
        <w:gridCol w:w="1530"/>
        <w:gridCol w:w="1355"/>
      </w:tblGrid>
      <w:tr w:rsidR="007023C3" w:rsidRPr="00AC5F7C" w14:paraId="447182E1" w14:textId="77777777" w:rsidTr="00A73AC5">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AE27C17" w14:textId="7C4BD94B" w:rsidR="007023C3" w:rsidRPr="00FC19A1" w:rsidRDefault="00F64336" w:rsidP="00A73AC5">
            <w:pPr>
              <w:ind w:left="330" w:right="657"/>
              <w:jc w:val="left"/>
              <w:rPr>
                <w:rFonts w:ascii="Open Sans" w:hAnsi="Open Sans" w:cs="Open Sans"/>
              </w:rPr>
            </w:pPr>
            <w:r>
              <w:rPr>
                <w:rFonts w:ascii="Open Sans" w:hAnsi="Open Sans" w:cs="Open Sans"/>
              </w:rPr>
              <w:t>OWASP-2013</w:t>
            </w:r>
          </w:p>
        </w:tc>
        <w:tc>
          <w:tcPr>
            <w:tcW w:w="1440" w:type="dxa"/>
            <w:shd w:val="clear" w:color="auto" w:fill="DBE5F1" w:themeFill="accent1" w:themeFillTint="33"/>
            <w:vAlign w:val="center"/>
          </w:tcPr>
          <w:p w14:paraId="1DBF3FEC" w14:textId="4BF61F8A" w:rsidR="007023C3" w:rsidRPr="00AC5F7C" w:rsidRDefault="007023C3" w:rsidP="00A73AC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4E6E82">
              <w:rPr>
                <w:rFonts w:ascii="Open Sans" w:hAnsi="Open Sans" w:cs="Open Sans"/>
                <w:b w:val="0"/>
              </w:rPr>
              <w:t>Vulnerabilities</w:t>
            </w:r>
          </w:p>
        </w:tc>
        <w:tc>
          <w:tcPr>
            <w:tcW w:w="1530" w:type="dxa"/>
            <w:shd w:val="clear" w:color="auto" w:fill="DBE5F1" w:themeFill="accent1" w:themeFillTint="33"/>
            <w:vAlign w:val="center"/>
          </w:tcPr>
          <w:p w14:paraId="4D03F1BD" w14:textId="6949929C" w:rsidR="007023C3" w:rsidRPr="00AC5F7C" w:rsidRDefault="007023C3" w:rsidP="00A73AC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4E6E82">
              <w:rPr>
                <w:rFonts w:ascii="Open Sans" w:hAnsi="Open Sans" w:cs="Open Sans"/>
                <w:b w:val="0"/>
              </w:rPr>
              <w:t>Vulnerabilities</w:t>
            </w:r>
          </w:p>
        </w:tc>
        <w:tc>
          <w:tcPr>
            <w:tcW w:w="1355" w:type="dxa"/>
            <w:shd w:val="clear" w:color="auto" w:fill="DBE5F1" w:themeFill="accent1" w:themeFillTint="33"/>
            <w:vAlign w:val="center"/>
          </w:tcPr>
          <w:p w14:paraId="2B5DB18F" w14:textId="474FA3C1" w:rsidR="007023C3" w:rsidRPr="00934956" w:rsidRDefault="007023C3" w:rsidP="00A73AC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4E6E82">
              <w:rPr>
                <w:rFonts w:ascii="Open Sans" w:hAnsi="Open Sans" w:cs="Open Sans"/>
                <w:b w:val="0"/>
              </w:rPr>
              <w:t>Vulnerabilities</w:t>
            </w:r>
          </w:p>
        </w:tc>
      </w:tr>
      <w:tr w:rsidR="007023C3" w:rsidRPr="00CA2066" w14:paraId="779D7551" w14:textId="77777777" w:rsidTr="00A73AC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B6D9F6" w14:textId="0818EA69" w:rsidR="007023C3" w:rsidRPr="007675B2" w:rsidRDefault="00F64336" w:rsidP="00AA3BA0">
            <w:pPr>
              <w:ind w:right="657"/>
              <w:jc w:val="left"/>
              <w:rPr>
                <w:rFonts w:ascii="Open Sans" w:hAnsi="Open Sans" w:cs="Open Sans"/>
                <w:b w:val="0"/>
              </w:rPr>
            </w:pPr>
            <w:r>
              <w:rPr>
                <w:rFonts w:ascii="Open Sans" w:hAnsi="Open Sans" w:cs="Open Sans"/>
                <w:b w:val="0"/>
              </w:rPr>
              <w:t>A</w:t>
            </w:r>
            <w:r w:rsidR="007023C3">
              <w:rPr>
                <w:rFonts w:ascii="Open Sans" w:hAnsi="Open Sans" w:cs="Open Sans"/>
                <w:b w:val="0"/>
              </w:rPr>
              <w:t>1</w:t>
            </w:r>
          </w:p>
        </w:tc>
        <w:tc>
          <w:tcPr>
            <w:tcW w:w="1440" w:type="dxa"/>
          </w:tcPr>
          <w:p w14:paraId="6ED4A59B"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E21315"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7202FC7E"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20238BBF" w14:textId="77777777" w:rsidTr="00A73AC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AA94E4" w14:textId="026D1C23" w:rsidR="007023C3" w:rsidRPr="007675B2" w:rsidRDefault="00F64336" w:rsidP="00AA3BA0">
            <w:pPr>
              <w:ind w:right="657"/>
              <w:jc w:val="left"/>
              <w:rPr>
                <w:rFonts w:ascii="Open Sans" w:hAnsi="Open Sans" w:cs="Open Sans"/>
                <w:b w:val="0"/>
              </w:rPr>
            </w:pPr>
            <w:r>
              <w:rPr>
                <w:rFonts w:ascii="Open Sans" w:hAnsi="Open Sans" w:cs="Open Sans"/>
                <w:b w:val="0"/>
              </w:rPr>
              <w:t>A</w:t>
            </w:r>
            <w:r w:rsidR="007023C3">
              <w:rPr>
                <w:rFonts w:ascii="Open Sans" w:hAnsi="Open Sans" w:cs="Open Sans"/>
                <w:b w:val="0"/>
              </w:rPr>
              <w:t>2</w:t>
            </w:r>
          </w:p>
        </w:tc>
        <w:tc>
          <w:tcPr>
            <w:tcW w:w="1440" w:type="dxa"/>
          </w:tcPr>
          <w:p w14:paraId="211EE165"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B9AF31"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682B9ED"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6FA262C" w14:textId="77777777" w:rsidTr="00A73AC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4DF47" w14:textId="741E2C7F" w:rsidR="007023C3" w:rsidRPr="007675B2" w:rsidRDefault="00F64336" w:rsidP="00AA3BA0">
            <w:pPr>
              <w:ind w:right="657"/>
              <w:jc w:val="left"/>
              <w:rPr>
                <w:rFonts w:ascii="Open Sans" w:hAnsi="Open Sans" w:cs="Open Sans"/>
                <w:b w:val="0"/>
              </w:rPr>
            </w:pPr>
            <w:r>
              <w:rPr>
                <w:rFonts w:ascii="Open Sans" w:hAnsi="Open Sans" w:cs="Open Sans"/>
                <w:b w:val="0"/>
              </w:rPr>
              <w:t>A</w:t>
            </w:r>
            <w:r w:rsidR="007023C3">
              <w:rPr>
                <w:rFonts w:ascii="Open Sans" w:hAnsi="Open Sans" w:cs="Open Sans"/>
                <w:b w:val="0"/>
              </w:rPr>
              <w:t>3</w:t>
            </w:r>
          </w:p>
        </w:tc>
        <w:tc>
          <w:tcPr>
            <w:tcW w:w="1440" w:type="dxa"/>
          </w:tcPr>
          <w:p w14:paraId="4BE665CF"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DC86D2"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72D1137"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AF2FEAF" w14:textId="77777777" w:rsidTr="00A73AC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752DB" w14:textId="7DC5C797" w:rsidR="007023C3" w:rsidRPr="007675B2" w:rsidRDefault="00F64336" w:rsidP="00AA3BA0">
            <w:pPr>
              <w:ind w:right="657"/>
              <w:jc w:val="left"/>
              <w:rPr>
                <w:rFonts w:ascii="Open Sans" w:hAnsi="Open Sans" w:cs="Open Sans"/>
                <w:b w:val="0"/>
              </w:rPr>
            </w:pPr>
            <w:r>
              <w:rPr>
                <w:rFonts w:ascii="Open Sans" w:hAnsi="Open Sans" w:cs="Open Sans"/>
                <w:b w:val="0"/>
              </w:rPr>
              <w:t>A</w:t>
            </w:r>
            <w:r w:rsidR="007023C3">
              <w:rPr>
                <w:rFonts w:ascii="Open Sans" w:hAnsi="Open Sans" w:cs="Open Sans"/>
                <w:b w:val="0"/>
              </w:rPr>
              <w:t>4</w:t>
            </w:r>
          </w:p>
        </w:tc>
        <w:tc>
          <w:tcPr>
            <w:tcW w:w="1440" w:type="dxa"/>
          </w:tcPr>
          <w:p w14:paraId="3952727A"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FE80C6"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09EE63A"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E2BE6AE" w14:textId="77777777" w:rsidTr="00A73AC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216196" w14:textId="0C8E963B" w:rsidR="007023C3" w:rsidRPr="007675B2" w:rsidRDefault="00F64336" w:rsidP="00AA3BA0">
            <w:pPr>
              <w:ind w:right="657"/>
              <w:jc w:val="left"/>
              <w:rPr>
                <w:rFonts w:ascii="Open Sans" w:hAnsi="Open Sans" w:cs="Open Sans"/>
                <w:b w:val="0"/>
              </w:rPr>
            </w:pPr>
            <w:r>
              <w:rPr>
                <w:rFonts w:ascii="Open Sans" w:hAnsi="Open Sans" w:cs="Open Sans"/>
                <w:b w:val="0"/>
              </w:rPr>
              <w:t>…</w:t>
            </w:r>
          </w:p>
        </w:tc>
        <w:tc>
          <w:tcPr>
            <w:tcW w:w="1440" w:type="dxa"/>
          </w:tcPr>
          <w:p w14:paraId="26A966A0"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2C544"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FE6A3EE"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968CD07" w14:textId="44D780F1" w:rsidR="000B1DF2" w:rsidRDefault="000B1DF2" w:rsidP="002638B2">
      <w:pPr>
        <w:ind w:right="657"/>
        <w:rPr>
          <w:rFonts w:eastAsia="Calibri"/>
          <w:lang w:eastAsia="en-US"/>
        </w:rPr>
      </w:pPr>
    </w:p>
    <w:p w14:paraId="648E3C17" w14:textId="45A3EE40" w:rsidR="000B1DF2" w:rsidRPr="004207FB" w:rsidRDefault="000B1DF2" w:rsidP="00A73AC5">
      <w:pPr>
        <w:ind w:left="0" w:right="657"/>
        <w:rPr>
          <w:i/>
          <w:sz w:val="14"/>
        </w:rPr>
      </w:pPr>
      <w:r>
        <w:rPr>
          <w:i/>
          <w:sz w:val="14"/>
        </w:rPr>
        <w:t xml:space="preserve">Table </w:t>
      </w:r>
      <w:r w:rsidR="00B37425">
        <w:rPr>
          <w:i/>
          <w:sz w:val="14"/>
        </w:rPr>
        <w:t>2</w:t>
      </w:r>
      <w:r>
        <w:rPr>
          <w:i/>
          <w:sz w:val="14"/>
        </w:rPr>
        <w:t>: OWASP 201</w:t>
      </w:r>
      <w:r w:rsidR="00CE26B9">
        <w:rPr>
          <w:i/>
          <w:sz w:val="14"/>
        </w:rPr>
        <w:t>3</w:t>
      </w:r>
      <w:r>
        <w:rPr>
          <w:i/>
          <w:sz w:val="14"/>
        </w:rPr>
        <w:t xml:space="preserve"> Top 10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1699F852" w14:textId="77777777" w:rsidR="000B1DF2" w:rsidRPr="004207FB" w:rsidRDefault="000B1DF2" w:rsidP="002638B2">
      <w:pPr>
        <w:ind w:left="3829" w:right="657" w:firstLine="425"/>
        <w:rPr>
          <w:i/>
          <w:sz w:val="14"/>
        </w:rPr>
      </w:pPr>
    </w:p>
    <w:p w14:paraId="2BD81903" w14:textId="77777777" w:rsidR="007819D5" w:rsidRDefault="007819D5"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523617AA" w14:textId="50DA740D" w:rsidR="00F772DA" w:rsidRPr="00212651" w:rsidRDefault="00F772DA" w:rsidP="002638B2">
      <w:pPr>
        <w:pStyle w:val="Heading2"/>
        <w:spacing w:after="0"/>
        <w:ind w:left="540" w:right="657" w:hanging="540"/>
        <w:rPr>
          <w:rFonts w:eastAsia="Calibri"/>
        </w:rPr>
      </w:pPr>
      <w:bookmarkStart w:id="12" w:name="_Toc531862201"/>
      <w:bookmarkStart w:id="13" w:name="_Toc531948647"/>
      <w:r>
        <w:rPr>
          <w:rFonts w:eastAsia="Calibri"/>
          <w:lang w:val="en-US"/>
        </w:rPr>
        <w:lastRenderedPageBreak/>
        <w:t>OWASP -201</w:t>
      </w:r>
      <w:r w:rsidR="00CE26B9">
        <w:rPr>
          <w:rFonts w:eastAsia="Calibri"/>
          <w:lang w:val="en-US"/>
        </w:rPr>
        <w:t>3</w:t>
      </w:r>
      <w:r>
        <w:rPr>
          <w:rFonts w:eastAsia="Calibri"/>
          <w:lang w:val="en-US"/>
        </w:rPr>
        <w:t xml:space="preserve"> A1 - Injection</w:t>
      </w:r>
      <w:bookmarkEnd w:id="12"/>
      <w:bookmarkEnd w:id="13"/>
    </w:p>
    <w:p w14:paraId="5FF4CDB0" w14:textId="77777777" w:rsidR="00312257" w:rsidRDefault="00312257" w:rsidP="002638B2">
      <w:pPr>
        <w:pStyle w:val="BodyContent"/>
        <w:ind w:right="657"/>
        <w:rPr>
          <w:rFonts w:asciiTheme="minorHAnsi" w:hAnsiTheme="minorHAnsi" w:cstheme="minorHAnsi"/>
          <w:sz w:val="20"/>
          <w:szCs w:val="20"/>
        </w:rPr>
      </w:pPr>
    </w:p>
    <w:p w14:paraId="3986350A" w14:textId="15B1783F" w:rsidR="00F772DA" w:rsidRDefault="007023C3"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This category of rules primarily deals with issues such as - </w:t>
      </w:r>
      <w:r w:rsidR="00CE26B9" w:rsidRPr="00CE26B9">
        <w:rPr>
          <w:rFonts w:asciiTheme="minorHAnsi" w:hAnsiTheme="minorHAnsi" w:cstheme="minorHAnsi"/>
          <w:sz w:val="20"/>
          <w:szCs w:val="20"/>
        </w:rPr>
        <w:t>Injection flaws, such as SQL, OS, and LDAP injection occur when untrusted data is sent to an interpreter as part of a command or query. The attacker’s hostile data can trick the interpreter into executing unintended commands or accessing data without proper authorization.</w:t>
      </w:r>
    </w:p>
    <w:p w14:paraId="4ABA058A" w14:textId="7979142D"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A1-Injection </w:t>
      </w:r>
      <w:r w:rsidR="00501A32">
        <w:rPr>
          <w:rFonts w:asciiTheme="minorHAnsi" w:hAnsiTheme="minorHAnsi" w:cstheme="minorHAnsi"/>
          <w:sz w:val="20"/>
          <w:szCs w:val="20"/>
        </w:rPr>
        <w:t>rules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W w:w="9000" w:type="dxa"/>
        <w:tblLayout w:type="fixed"/>
        <w:tblLook w:val="04A0" w:firstRow="1" w:lastRow="0" w:firstColumn="1" w:lastColumn="0" w:noHBand="0" w:noVBand="1"/>
        <w:tblDescription w:val="TABLE;RULES_LIST_STATISTICS_RATIO;METRICS=A1-2013"/>
      </w:tblPr>
      <w:tblGrid>
        <w:gridCol w:w="4585"/>
        <w:gridCol w:w="1440"/>
        <w:gridCol w:w="1530"/>
        <w:gridCol w:w="1445"/>
      </w:tblGrid>
      <w:tr w:rsidR="007023C3" w:rsidRPr="00AC5F7C" w14:paraId="4DD926CE" w14:textId="77777777" w:rsidTr="003D05E9">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6D4E0AA" w14:textId="45679C79" w:rsidR="007023C3" w:rsidRPr="00FC19A1" w:rsidRDefault="00E94684" w:rsidP="003D05E9">
            <w:pPr>
              <w:ind w:left="330" w:right="657"/>
              <w:jc w:val="left"/>
              <w:rPr>
                <w:rFonts w:ascii="Open Sans" w:hAnsi="Open Sans" w:cs="Open Sans"/>
              </w:rPr>
            </w:pPr>
            <w:r>
              <w:rPr>
                <w:rFonts w:ascii="Open Sans" w:hAnsi="Open Sans" w:cs="Open Sans"/>
              </w:rPr>
              <w:t>CAST Rules</w:t>
            </w:r>
          </w:p>
        </w:tc>
        <w:tc>
          <w:tcPr>
            <w:tcW w:w="1440" w:type="dxa"/>
            <w:shd w:val="clear" w:color="auto" w:fill="DBE5F1" w:themeFill="accent1" w:themeFillTint="33"/>
            <w:vAlign w:val="center"/>
          </w:tcPr>
          <w:p w14:paraId="1FBB9C5F" w14:textId="11FB7402" w:rsidR="007023C3" w:rsidRPr="00AC5F7C" w:rsidRDefault="007023C3" w:rsidP="003D05E9">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4E6E82">
              <w:rPr>
                <w:rFonts w:ascii="Open Sans" w:hAnsi="Open Sans" w:cs="Open Sans"/>
                <w:b w:val="0"/>
              </w:rPr>
              <w:t>Vulnerabilities</w:t>
            </w:r>
          </w:p>
        </w:tc>
        <w:tc>
          <w:tcPr>
            <w:tcW w:w="1530" w:type="dxa"/>
            <w:shd w:val="clear" w:color="auto" w:fill="DBE5F1" w:themeFill="accent1" w:themeFillTint="33"/>
            <w:vAlign w:val="center"/>
          </w:tcPr>
          <w:p w14:paraId="7B6AAE57" w14:textId="2A3C0372" w:rsidR="007023C3" w:rsidRPr="00AC5F7C" w:rsidRDefault="007023C3" w:rsidP="003D05E9">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4E6E82">
              <w:rPr>
                <w:rFonts w:ascii="Open Sans" w:hAnsi="Open Sans" w:cs="Open Sans"/>
                <w:b w:val="0"/>
              </w:rPr>
              <w:t>Vulnerabilities</w:t>
            </w:r>
          </w:p>
        </w:tc>
        <w:tc>
          <w:tcPr>
            <w:tcW w:w="1445" w:type="dxa"/>
            <w:shd w:val="clear" w:color="auto" w:fill="DBE5F1" w:themeFill="accent1" w:themeFillTint="33"/>
            <w:vAlign w:val="center"/>
          </w:tcPr>
          <w:p w14:paraId="46AF4AE6" w14:textId="18E2D304" w:rsidR="007023C3" w:rsidRPr="00934956" w:rsidRDefault="007023C3" w:rsidP="003D05E9">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4E6E82">
              <w:rPr>
                <w:rFonts w:ascii="Open Sans" w:hAnsi="Open Sans" w:cs="Open Sans"/>
                <w:b w:val="0"/>
              </w:rPr>
              <w:t>Vulnerabilities</w:t>
            </w:r>
          </w:p>
        </w:tc>
      </w:tr>
      <w:tr w:rsidR="007023C3" w:rsidRPr="00CA2066" w14:paraId="01B8CD4E" w14:textId="77777777" w:rsidTr="003D05E9">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EB29118" w14:textId="77777777" w:rsidR="007023C3" w:rsidRPr="007675B2" w:rsidRDefault="007023C3" w:rsidP="00AA3BA0">
            <w:pPr>
              <w:ind w:right="657"/>
              <w:jc w:val="left"/>
              <w:rPr>
                <w:rFonts w:ascii="Open Sans" w:hAnsi="Open Sans" w:cs="Open Sans"/>
                <w:b w:val="0"/>
              </w:rPr>
            </w:pPr>
            <w:r>
              <w:rPr>
                <w:rFonts w:ascii="Open Sans" w:hAnsi="Open Sans" w:cs="Open Sans"/>
                <w:b w:val="0"/>
              </w:rPr>
              <w:t>Rule 1</w:t>
            </w:r>
          </w:p>
        </w:tc>
        <w:tc>
          <w:tcPr>
            <w:tcW w:w="1440" w:type="dxa"/>
          </w:tcPr>
          <w:p w14:paraId="4374FA8B" w14:textId="77777777" w:rsidR="007023C3" w:rsidRPr="00CA2066" w:rsidRDefault="007023C3" w:rsidP="003D05E9">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C8281" w14:textId="77777777" w:rsidR="007023C3" w:rsidRPr="00CA2066" w:rsidRDefault="007023C3" w:rsidP="003D05E9">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E7912A" w14:textId="77777777" w:rsidR="007023C3" w:rsidRPr="00CA2066" w:rsidRDefault="007023C3" w:rsidP="003D05E9">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3D05E9">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9A8E308" w14:textId="77777777" w:rsidR="007023C3" w:rsidRPr="007675B2" w:rsidRDefault="007023C3" w:rsidP="00AA3BA0">
            <w:pPr>
              <w:ind w:right="657"/>
              <w:jc w:val="left"/>
              <w:rPr>
                <w:rFonts w:ascii="Open Sans" w:hAnsi="Open Sans" w:cs="Open Sans"/>
                <w:b w:val="0"/>
              </w:rPr>
            </w:pPr>
            <w:r>
              <w:rPr>
                <w:rFonts w:ascii="Open Sans" w:hAnsi="Open Sans" w:cs="Open Sans"/>
                <w:b w:val="0"/>
              </w:rPr>
              <w:t>Rule 2</w:t>
            </w:r>
          </w:p>
        </w:tc>
        <w:tc>
          <w:tcPr>
            <w:tcW w:w="1440" w:type="dxa"/>
          </w:tcPr>
          <w:p w14:paraId="4F1A7E81" w14:textId="77777777" w:rsidR="007023C3" w:rsidRPr="00CA2066" w:rsidRDefault="007023C3" w:rsidP="003D05E9">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3E81D" w14:textId="77777777" w:rsidR="007023C3" w:rsidRPr="00CA2066" w:rsidRDefault="007023C3" w:rsidP="003D05E9">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3D05E9">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3D05E9">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3E5010D" w14:textId="77777777" w:rsidR="007023C3" w:rsidRPr="007675B2" w:rsidRDefault="007023C3" w:rsidP="00AA3BA0">
            <w:pPr>
              <w:ind w:right="657"/>
              <w:jc w:val="left"/>
              <w:rPr>
                <w:rFonts w:ascii="Open Sans" w:hAnsi="Open Sans" w:cs="Open Sans"/>
                <w:b w:val="0"/>
              </w:rPr>
            </w:pPr>
            <w:r>
              <w:rPr>
                <w:rFonts w:ascii="Open Sans" w:hAnsi="Open Sans" w:cs="Open Sans"/>
                <w:b w:val="0"/>
              </w:rPr>
              <w:t>Rule 3</w:t>
            </w:r>
          </w:p>
        </w:tc>
        <w:tc>
          <w:tcPr>
            <w:tcW w:w="1440" w:type="dxa"/>
          </w:tcPr>
          <w:p w14:paraId="43662BA9" w14:textId="77777777" w:rsidR="007023C3" w:rsidRPr="00CA2066" w:rsidRDefault="007023C3" w:rsidP="003D05E9">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A5C75D" w14:textId="77777777" w:rsidR="007023C3" w:rsidRPr="00CA2066" w:rsidRDefault="007023C3" w:rsidP="003D05E9">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3D05E9">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3D05E9">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50CBB97" w14:textId="77777777" w:rsidR="007023C3" w:rsidRPr="007675B2" w:rsidRDefault="007023C3" w:rsidP="00AA3BA0">
            <w:pPr>
              <w:ind w:right="657"/>
              <w:jc w:val="left"/>
              <w:rPr>
                <w:rFonts w:ascii="Open Sans" w:hAnsi="Open Sans" w:cs="Open Sans"/>
                <w:b w:val="0"/>
              </w:rPr>
            </w:pPr>
            <w:r>
              <w:rPr>
                <w:rFonts w:ascii="Open Sans" w:hAnsi="Open Sans" w:cs="Open Sans"/>
                <w:b w:val="0"/>
              </w:rPr>
              <w:t>Rule 4</w:t>
            </w:r>
          </w:p>
        </w:tc>
        <w:tc>
          <w:tcPr>
            <w:tcW w:w="1440" w:type="dxa"/>
          </w:tcPr>
          <w:p w14:paraId="048580B4" w14:textId="77777777" w:rsidR="007023C3" w:rsidRPr="00CA2066" w:rsidRDefault="007023C3" w:rsidP="003D05E9">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A71BC9" w14:textId="77777777" w:rsidR="007023C3" w:rsidRPr="00CA2066" w:rsidRDefault="007023C3" w:rsidP="003D05E9">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3D05E9">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3D05E9">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7811DC8" w14:textId="77777777" w:rsidR="007023C3" w:rsidRPr="007675B2" w:rsidRDefault="007023C3" w:rsidP="00AA3BA0">
            <w:pPr>
              <w:ind w:right="657"/>
              <w:jc w:val="left"/>
              <w:rPr>
                <w:rFonts w:ascii="Open Sans" w:hAnsi="Open Sans" w:cs="Open Sans"/>
                <w:b w:val="0"/>
              </w:rPr>
            </w:pPr>
            <w:r>
              <w:rPr>
                <w:rFonts w:ascii="Open Sans" w:hAnsi="Open Sans" w:cs="Open Sans"/>
                <w:b w:val="0"/>
              </w:rPr>
              <w:t>Rule 5</w:t>
            </w:r>
          </w:p>
        </w:tc>
        <w:tc>
          <w:tcPr>
            <w:tcW w:w="1440" w:type="dxa"/>
          </w:tcPr>
          <w:p w14:paraId="6F6051C1" w14:textId="77777777" w:rsidR="007023C3" w:rsidRPr="00CA2066" w:rsidRDefault="007023C3" w:rsidP="003D05E9">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2D399F" w14:textId="77777777" w:rsidR="007023C3" w:rsidRPr="00CA2066" w:rsidRDefault="007023C3" w:rsidP="003D05E9">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3D05E9">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0E5652" w14:textId="77777777" w:rsidR="00F772DA" w:rsidRDefault="00F772DA" w:rsidP="002638B2">
      <w:pPr>
        <w:tabs>
          <w:tab w:val="left" w:pos="2847"/>
        </w:tabs>
        <w:ind w:right="657"/>
        <w:rPr>
          <w:rFonts w:eastAsia="Calibri"/>
          <w:lang w:eastAsia="en-US"/>
        </w:rPr>
      </w:pPr>
    </w:p>
    <w:p w14:paraId="30CF692F" w14:textId="63BB4DC2" w:rsidR="009724FD" w:rsidRPr="00685F30" w:rsidRDefault="009724FD" w:rsidP="009724FD">
      <w:pPr>
        <w:pStyle w:val="BodyContent"/>
        <w:ind w:right="657"/>
        <w:rPr>
          <w:rFonts w:ascii="Verdana" w:hAnsi="Verdana" w:cstheme="minorHAnsi"/>
          <w:sz w:val="20"/>
          <w:szCs w:val="20"/>
        </w:rPr>
      </w:pPr>
      <w:r w:rsidRPr="00685F30">
        <w:rPr>
          <w:rFonts w:ascii="Verdana" w:hAnsi="Verdana"/>
          <w:i/>
          <w:sz w:val="14"/>
        </w:rPr>
        <w:t xml:space="preserve">Table </w:t>
      </w:r>
      <w:r w:rsidR="00F91D1F">
        <w:rPr>
          <w:rFonts w:ascii="Verdana" w:hAnsi="Verdana"/>
          <w:i/>
          <w:sz w:val="14"/>
        </w:rPr>
        <w:t>3</w:t>
      </w:r>
      <w:r w:rsidRPr="00685F30">
        <w:rPr>
          <w:rFonts w:ascii="Verdana" w:hAnsi="Verdana"/>
          <w:i/>
          <w:sz w:val="14"/>
        </w:rPr>
        <w:t xml:space="preserve">: </w:t>
      </w:r>
      <w:r>
        <w:rPr>
          <w:rFonts w:ascii="Verdana" w:hAnsi="Verdana"/>
          <w:i/>
          <w:sz w:val="14"/>
        </w:rPr>
        <w:t xml:space="preserve">A1 - Injection </w:t>
      </w:r>
      <w:r w:rsidR="004E6E82">
        <w:rPr>
          <w:rFonts w:ascii="Verdana" w:hAnsi="Verdana"/>
          <w:i/>
          <w:sz w:val="14"/>
        </w:rPr>
        <w:t>vulnerabilities</w:t>
      </w:r>
    </w:p>
    <w:p w14:paraId="57CCAC97" w14:textId="2FE8DBB3" w:rsidR="00F772DA" w:rsidRPr="00212651" w:rsidRDefault="00F772DA" w:rsidP="002638B2">
      <w:pPr>
        <w:pStyle w:val="Heading2"/>
        <w:spacing w:after="0"/>
        <w:ind w:left="540" w:right="657" w:hanging="540"/>
        <w:rPr>
          <w:rFonts w:eastAsia="Calibri"/>
        </w:rPr>
      </w:pPr>
      <w:bookmarkStart w:id="14" w:name="_Toc531862202"/>
      <w:bookmarkStart w:id="15" w:name="_Toc531948648"/>
      <w:r>
        <w:rPr>
          <w:rFonts w:eastAsia="Calibri"/>
          <w:lang w:val="en-US"/>
        </w:rPr>
        <w:t>OWASP -201</w:t>
      </w:r>
      <w:r w:rsidR="00501A32">
        <w:rPr>
          <w:rFonts w:eastAsia="Calibri"/>
          <w:lang w:val="en-US"/>
        </w:rPr>
        <w:t>3</w:t>
      </w:r>
      <w:r>
        <w:rPr>
          <w:rFonts w:eastAsia="Calibri"/>
          <w:lang w:val="en-US"/>
        </w:rPr>
        <w:t xml:space="preserve"> A</w:t>
      </w:r>
      <w:r w:rsidR="004252E6">
        <w:rPr>
          <w:rFonts w:eastAsia="Calibri"/>
          <w:lang w:val="en-US"/>
        </w:rPr>
        <w:t>2</w:t>
      </w:r>
      <w:r>
        <w:rPr>
          <w:rFonts w:eastAsia="Calibri"/>
          <w:lang w:val="en-US"/>
        </w:rPr>
        <w:t xml:space="preserve"> – </w:t>
      </w:r>
      <w:r w:rsidR="004252E6">
        <w:rPr>
          <w:rFonts w:eastAsia="Calibri"/>
          <w:lang w:val="en-US"/>
        </w:rPr>
        <w:t>Broken Authentication &amp; Session Management</w:t>
      </w:r>
      <w:bookmarkEnd w:id="14"/>
      <w:bookmarkEnd w:id="15"/>
    </w:p>
    <w:p w14:paraId="0BE58452" w14:textId="77777777" w:rsidR="00312257" w:rsidRDefault="00312257" w:rsidP="007023C3">
      <w:pPr>
        <w:pStyle w:val="BodyContent"/>
        <w:ind w:right="657"/>
        <w:rPr>
          <w:rFonts w:asciiTheme="minorHAnsi" w:hAnsiTheme="minorHAnsi" w:cstheme="minorHAnsi"/>
          <w:sz w:val="20"/>
          <w:szCs w:val="20"/>
        </w:rPr>
      </w:pPr>
    </w:p>
    <w:p w14:paraId="1BE02DD0" w14:textId="77777777" w:rsidR="004252E6" w:rsidRDefault="004252E6" w:rsidP="007023C3">
      <w:pPr>
        <w:pStyle w:val="BodyContent"/>
        <w:ind w:right="657"/>
        <w:rPr>
          <w:rFonts w:asciiTheme="minorHAnsi" w:hAnsiTheme="minorHAnsi" w:cstheme="minorHAnsi"/>
          <w:sz w:val="20"/>
          <w:szCs w:val="20"/>
        </w:rPr>
      </w:pPr>
      <w:r w:rsidRPr="004252E6">
        <w:rPr>
          <w:rFonts w:asciiTheme="minorHAnsi" w:hAnsiTheme="minorHAnsi" w:cstheme="minorHAnsi"/>
          <w:sz w:val="20"/>
          <w:szCs w:val="20"/>
        </w:rPr>
        <w:t>Application functions related to authentication and session management are often not implemented correctly, allowing attackers to compromise passwords, keys, or session tokens, or to exploit other implementation flaws to assume other users’ identities.</w:t>
      </w:r>
    </w:p>
    <w:p w14:paraId="6E505026" w14:textId="7BB8A57A" w:rsidR="00312257" w:rsidRDefault="00312257" w:rsidP="007023C3">
      <w:pPr>
        <w:pStyle w:val="BodyContent"/>
        <w:ind w:right="657"/>
        <w:rPr>
          <w:rFonts w:asciiTheme="minorHAnsi" w:hAnsiTheme="minorHAnsi" w:cstheme="minorHAnsi"/>
          <w:sz w:val="20"/>
          <w:szCs w:val="20"/>
        </w:rPr>
      </w:pPr>
      <w:r>
        <w:rPr>
          <w:rFonts w:asciiTheme="minorHAnsi" w:hAnsiTheme="minorHAnsi" w:cstheme="minorHAnsi"/>
          <w:sz w:val="20"/>
          <w:szCs w:val="20"/>
        </w:rPr>
        <w:t>List of A</w:t>
      </w:r>
      <w:r w:rsidR="004252E6">
        <w:rPr>
          <w:rFonts w:asciiTheme="minorHAnsi" w:hAnsiTheme="minorHAnsi" w:cstheme="minorHAnsi"/>
          <w:sz w:val="20"/>
          <w:szCs w:val="20"/>
        </w:rPr>
        <w:t>2</w:t>
      </w:r>
      <w:r>
        <w:rPr>
          <w:rFonts w:asciiTheme="minorHAnsi" w:hAnsiTheme="minorHAnsi" w:cstheme="minorHAnsi"/>
          <w:sz w:val="20"/>
          <w:szCs w:val="20"/>
        </w:rPr>
        <w:t>-</w:t>
      </w:r>
      <w:r w:rsidR="004252E6" w:rsidRPr="004252E6">
        <w:rPr>
          <w:rFonts w:ascii="Verdana" w:hAnsi="Verdana"/>
          <w:i/>
          <w:sz w:val="14"/>
        </w:rPr>
        <w:t xml:space="preserve"> </w:t>
      </w:r>
      <w:r w:rsidR="004252E6" w:rsidRPr="00343396">
        <w:rPr>
          <w:rFonts w:asciiTheme="minorHAnsi" w:hAnsiTheme="minorHAnsi" w:cstheme="minorHAnsi"/>
          <w:sz w:val="20"/>
          <w:szCs w:val="20"/>
        </w:rPr>
        <w:t>Broken Authentication &amp; Session Management</w:t>
      </w:r>
      <w:r w:rsidR="004252E6">
        <w:rPr>
          <w:rFonts w:ascii="Verdana" w:hAnsi="Verdana"/>
          <w:i/>
          <w:sz w:val="14"/>
        </w:rPr>
        <w:t xml:space="preserve"> </w:t>
      </w:r>
      <w:r w:rsidR="00501A32">
        <w:rPr>
          <w:rFonts w:asciiTheme="minorHAnsi" w:hAnsiTheme="minorHAnsi" w:cstheme="minorHAnsi"/>
          <w:sz w:val="20"/>
          <w:szCs w:val="20"/>
        </w:rPr>
        <w:t>rules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2-2013"/>
      </w:tblPr>
      <w:tblGrid>
        <w:gridCol w:w="4585"/>
        <w:gridCol w:w="1440"/>
        <w:gridCol w:w="1530"/>
        <w:gridCol w:w="1445"/>
      </w:tblGrid>
      <w:tr w:rsidR="00F27186" w:rsidRPr="00AC5F7C" w14:paraId="25827CAA" w14:textId="77777777" w:rsidTr="004E6E8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8E3AE33" w14:textId="11F9A028" w:rsidR="00F27186" w:rsidRPr="00FC19A1" w:rsidRDefault="00E94684" w:rsidP="006E3137">
            <w:pPr>
              <w:ind w:left="330" w:right="657"/>
              <w:jc w:val="left"/>
              <w:rPr>
                <w:rFonts w:ascii="Open Sans" w:hAnsi="Open Sans" w:cs="Open Sans"/>
              </w:rPr>
            </w:pPr>
            <w:r>
              <w:rPr>
                <w:rFonts w:ascii="Open Sans" w:hAnsi="Open Sans" w:cs="Open Sans"/>
              </w:rPr>
              <w:t xml:space="preserve">CAST </w:t>
            </w:r>
            <w:r w:rsidR="00F27186" w:rsidRPr="00FC19A1">
              <w:rPr>
                <w:rFonts w:ascii="Open Sans" w:hAnsi="Open Sans" w:cs="Open Sans"/>
              </w:rPr>
              <w:t>Rules</w:t>
            </w:r>
          </w:p>
        </w:tc>
        <w:tc>
          <w:tcPr>
            <w:tcW w:w="1440" w:type="dxa"/>
            <w:shd w:val="clear" w:color="auto" w:fill="DBE5F1" w:themeFill="accent1" w:themeFillTint="33"/>
            <w:vAlign w:val="center"/>
          </w:tcPr>
          <w:p w14:paraId="219E8F21" w14:textId="012492E7" w:rsidR="00F27186" w:rsidRPr="00AC5F7C" w:rsidRDefault="00F27186" w:rsidP="006E313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4E6E82">
              <w:rPr>
                <w:rFonts w:ascii="Open Sans" w:hAnsi="Open Sans" w:cs="Open Sans"/>
                <w:b w:val="0"/>
              </w:rPr>
              <w:t>Vulnerabilities</w:t>
            </w:r>
          </w:p>
        </w:tc>
        <w:tc>
          <w:tcPr>
            <w:tcW w:w="1530" w:type="dxa"/>
            <w:shd w:val="clear" w:color="auto" w:fill="DBE5F1" w:themeFill="accent1" w:themeFillTint="33"/>
            <w:vAlign w:val="center"/>
          </w:tcPr>
          <w:p w14:paraId="5AE5AC18" w14:textId="54B644A8" w:rsidR="00F27186" w:rsidRPr="00AC5F7C" w:rsidRDefault="00F27186" w:rsidP="006E313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4E6E82">
              <w:rPr>
                <w:rFonts w:ascii="Open Sans" w:hAnsi="Open Sans" w:cs="Open Sans"/>
                <w:b w:val="0"/>
              </w:rPr>
              <w:t>Vulnerabilities</w:t>
            </w:r>
          </w:p>
        </w:tc>
        <w:tc>
          <w:tcPr>
            <w:tcW w:w="1445" w:type="dxa"/>
            <w:shd w:val="clear" w:color="auto" w:fill="DBE5F1" w:themeFill="accent1" w:themeFillTint="33"/>
            <w:vAlign w:val="center"/>
          </w:tcPr>
          <w:p w14:paraId="3807FD05" w14:textId="6E4876A0" w:rsidR="00F27186" w:rsidRPr="00934956" w:rsidRDefault="00F27186" w:rsidP="006E313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4E6E82">
              <w:rPr>
                <w:rFonts w:ascii="Open Sans" w:hAnsi="Open Sans" w:cs="Open Sans"/>
                <w:b w:val="0"/>
              </w:rPr>
              <w:t>Vulnerabilities</w:t>
            </w:r>
          </w:p>
        </w:tc>
      </w:tr>
      <w:tr w:rsidR="00F27186" w:rsidRPr="00CA2066" w14:paraId="455D6205"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9F5430D" w14:textId="77777777" w:rsidR="00F27186" w:rsidRPr="007675B2" w:rsidRDefault="00F27186" w:rsidP="00AA3BA0">
            <w:pPr>
              <w:ind w:right="657"/>
              <w:jc w:val="left"/>
              <w:rPr>
                <w:rFonts w:ascii="Open Sans" w:hAnsi="Open Sans" w:cs="Open Sans"/>
                <w:b w:val="0"/>
              </w:rPr>
            </w:pPr>
            <w:r>
              <w:rPr>
                <w:rFonts w:ascii="Open Sans" w:hAnsi="Open Sans" w:cs="Open Sans"/>
                <w:b w:val="0"/>
              </w:rPr>
              <w:t>Rule 1</w:t>
            </w:r>
          </w:p>
        </w:tc>
        <w:tc>
          <w:tcPr>
            <w:tcW w:w="1440" w:type="dxa"/>
          </w:tcPr>
          <w:p w14:paraId="711A1386"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6BF8AA"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2F4456"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CE76920"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A863E4C" w14:textId="77777777" w:rsidR="00F27186" w:rsidRPr="007675B2" w:rsidRDefault="00F27186" w:rsidP="00AA3BA0">
            <w:pPr>
              <w:ind w:right="657"/>
              <w:jc w:val="left"/>
              <w:rPr>
                <w:rFonts w:ascii="Open Sans" w:hAnsi="Open Sans" w:cs="Open Sans"/>
                <w:b w:val="0"/>
              </w:rPr>
            </w:pPr>
            <w:r>
              <w:rPr>
                <w:rFonts w:ascii="Open Sans" w:hAnsi="Open Sans" w:cs="Open Sans"/>
                <w:b w:val="0"/>
              </w:rPr>
              <w:t>Rule 2</w:t>
            </w:r>
          </w:p>
        </w:tc>
        <w:tc>
          <w:tcPr>
            <w:tcW w:w="1440" w:type="dxa"/>
          </w:tcPr>
          <w:p w14:paraId="7B10B356"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CE041"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F3FAC0"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5D89795E"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4B8AE25" w14:textId="77777777" w:rsidR="00F27186" w:rsidRPr="007675B2" w:rsidRDefault="00F27186" w:rsidP="00AA3BA0">
            <w:pPr>
              <w:ind w:right="657"/>
              <w:jc w:val="left"/>
              <w:rPr>
                <w:rFonts w:ascii="Open Sans" w:hAnsi="Open Sans" w:cs="Open Sans"/>
                <w:b w:val="0"/>
              </w:rPr>
            </w:pPr>
            <w:r>
              <w:rPr>
                <w:rFonts w:ascii="Open Sans" w:hAnsi="Open Sans" w:cs="Open Sans"/>
                <w:b w:val="0"/>
              </w:rPr>
              <w:t>Rule 3</w:t>
            </w:r>
          </w:p>
        </w:tc>
        <w:tc>
          <w:tcPr>
            <w:tcW w:w="1440" w:type="dxa"/>
          </w:tcPr>
          <w:p w14:paraId="5BFD79C9"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3604A3"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5CBB48"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5FCDC19"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E01FE89" w14:textId="5CB03477" w:rsidR="00F27186" w:rsidRPr="007675B2" w:rsidRDefault="00F27186" w:rsidP="00AA3BA0">
            <w:pPr>
              <w:ind w:right="657"/>
              <w:jc w:val="left"/>
              <w:rPr>
                <w:rFonts w:ascii="Open Sans" w:hAnsi="Open Sans" w:cs="Open Sans"/>
                <w:b w:val="0"/>
              </w:rPr>
            </w:pPr>
            <w:r>
              <w:rPr>
                <w:rFonts w:ascii="Open Sans" w:hAnsi="Open Sans" w:cs="Open Sans"/>
                <w:b w:val="0"/>
              </w:rPr>
              <w:t>Rule 4</w:t>
            </w:r>
          </w:p>
        </w:tc>
        <w:tc>
          <w:tcPr>
            <w:tcW w:w="1440" w:type="dxa"/>
          </w:tcPr>
          <w:p w14:paraId="2D8ECEF3"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A5F972"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5F7AF5"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1ED1166"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09495C8" w14:textId="77777777" w:rsidR="00F27186" w:rsidRPr="007675B2" w:rsidRDefault="00F27186" w:rsidP="00AA3BA0">
            <w:pPr>
              <w:ind w:right="657"/>
              <w:jc w:val="left"/>
              <w:rPr>
                <w:rFonts w:ascii="Open Sans" w:hAnsi="Open Sans" w:cs="Open Sans"/>
                <w:b w:val="0"/>
              </w:rPr>
            </w:pPr>
            <w:r>
              <w:rPr>
                <w:rFonts w:ascii="Open Sans" w:hAnsi="Open Sans" w:cs="Open Sans"/>
                <w:b w:val="0"/>
              </w:rPr>
              <w:t>Rule 5</w:t>
            </w:r>
          </w:p>
        </w:tc>
        <w:tc>
          <w:tcPr>
            <w:tcW w:w="1440" w:type="dxa"/>
          </w:tcPr>
          <w:p w14:paraId="4F42E64F"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A3792"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582B1D5"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E8CC700" w14:textId="77777777" w:rsidR="004E6E82" w:rsidRDefault="004E6E82" w:rsidP="002638B2">
      <w:pPr>
        <w:pStyle w:val="BodyContent"/>
        <w:ind w:right="657"/>
        <w:rPr>
          <w:rFonts w:ascii="Verdana" w:hAnsi="Verdana"/>
          <w:i/>
          <w:sz w:val="14"/>
        </w:rPr>
      </w:pPr>
    </w:p>
    <w:p w14:paraId="1B95F0BD" w14:textId="3DE1E7F7" w:rsidR="00412968" w:rsidRPr="00685F30" w:rsidRDefault="00685F30" w:rsidP="002638B2">
      <w:pPr>
        <w:pStyle w:val="BodyContent"/>
        <w:ind w:right="657"/>
        <w:rPr>
          <w:rFonts w:ascii="Verdana" w:hAnsi="Verdana" w:cstheme="minorHAnsi"/>
          <w:sz w:val="20"/>
          <w:szCs w:val="20"/>
        </w:rPr>
      </w:pPr>
      <w:r w:rsidRPr="00685F30">
        <w:rPr>
          <w:rFonts w:ascii="Verdana" w:hAnsi="Verdana"/>
          <w:i/>
          <w:sz w:val="14"/>
        </w:rPr>
        <w:t xml:space="preserve">Table </w:t>
      </w:r>
      <w:r w:rsidR="00F91D1F">
        <w:rPr>
          <w:rFonts w:ascii="Verdana" w:hAnsi="Verdana"/>
          <w:i/>
          <w:sz w:val="14"/>
        </w:rPr>
        <w:t>4</w:t>
      </w:r>
      <w:r w:rsidRPr="00685F30">
        <w:rPr>
          <w:rFonts w:ascii="Verdana" w:hAnsi="Verdana"/>
          <w:i/>
          <w:sz w:val="14"/>
        </w:rPr>
        <w:t>: A</w:t>
      </w:r>
      <w:r w:rsidR="004252E6">
        <w:rPr>
          <w:rFonts w:ascii="Verdana" w:hAnsi="Verdana"/>
          <w:i/>
          <w:sz w:val="14"/>
        </w:rPr>
        <w:t>2</w:t>
      </w:r>
      <w:r w:rsidRPr="00685F30">
        <w:rPr>
          <w:rFonts w:ascii="Verdana" w:hAnsi="Verdana"/>
          <w:i/>
          <w:sz w:val="14"/>
        </w:rPr>
        <w:t xml:space="preserve">- </w:t>
      </w:r>
      <w:r w:rsidR="004252E6">
        <w:rPr>
          <w:rFonts w:ascii="Verdana" w:hAnsi="Verdana"/>
          <w:i/>
          <w:sz w:val="14"/>
        </w:rPr>
        <w:t xml:space="preserve">Broken Authentication &amp; Session Management </w:t>
      </w:r>
      <w:r w:rsidR="004E6E82">
        <w:rPr>
          <w:rFonts w:ascii="Verdana" w:hAnsi="Verdana"/>
          <w:i/>
          <w:sz w:val="14"/>
        </w:rPr>
        <w:t>vulnerabilities</w:t>
      </w:r>
    </w:p>
    <w:p w14:paraId="7E19881A" w14:textId="348754FE" w:rsidR="00412968" w:rsidRDefault="00412968" w:rsidP="002638B2">
      <w:pPr>
        <w:pStyle w:val="BodyContent"/>
        <w:ind w:right="657"/>
        <w:rPr>
          <w:rFonts w:asciiTheme="minorHAnsi" w:hAnsiTheme="minorHAnsi" w:cstheme="minorHAnsi"/>
          <w:sz w:val="20"/>
          <w:szCs w:val="20"/>
        </w:rPr>
      </w:pPr>
    </w:p>
    <w:p w14:paraId="46D45E61" w14:textId="5C357B5D" w:rsidR="00412968" w:rsidRDefault="00412968" w:rsidP="002638B2">
      <w:pPr>
        <w:pStyle w:val="BodyContent"/>
        <w:ind w:right="657"/>
        <w:rPr>
          <w:rFonts w:asciiTheme="minorHAnsi" w:hAnsiTheme="minorHAnsi" w:cstheme="minorHAnsi"/>
          <w:sz w:val="20"/>
          <w:szCs w:val="20"/>
        </w:rPr>
      </w:pPr>
    </w:p>
    <w:p w14:paraId="0ACA8D9C" w14:textId="17A73F97" w:rsidR="00412968" w:rsidRDefault="00412968" w:rsidP="002638B2">
      <w:pPr>
        <w:pStyle w:val="BodyContent"/>
        <w:ind w:right="657"/>
        <w:rPr>
          <w:rFonts w:asciiTheme="minorHAnsi" w:hAnsiTheme="minorHAnsi" w:cstheme="minorHAnsi"/>
          <w:sz w:val="20"/>
          <w:szCs w:val="20"/>
        </w:rPr>
      </w:pPr>
    </w:p>
    <w:p w14:paraId="063F33E3" w14:textId="4954F890" w:rsidR="00957C7A" w:rsidRDefault="00957C7A">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303ABC0F" w14:textId="4491F423" w:rsidR="00F772DA" w:rsidRPr="00212651" w:rsidRDefault="00F772DA" w:rsidP="002638B2">
      <w:pPr>
        <w:pStyle w:val="Heading2"/>
        <w:spacing w:after="0"/>
        <w:ind w:left="540" w:right="657" w:hanging="540"/>
        <w:rPr>
          <w:rFonts w:eastAsia="Calibri"/>
        </w:rPr>
      </w:pPr>
      <w:bookmarkStart w:id="16" w:name="_Toc531862203"/>
      <w:bookmarkStart w:id="17" w:name="_Toc531948649"/>
      <w:r>
        <w:rPr>
          <w:rFonts w:eastAsia="Calibri"/>
          <w:lang w:val="en-US"/>
        </w:rPr>
        <w:lastRenderedPageBreak/>
        <w:t>OWASP -201</w:t>
      </w:r>
      <w:r w:rsidR="00501A32">
        <w:rPr>
          <w:rFonts w:eastAsia="Calibri"/>
          <w:lang w:val="en-US"/>
        </w:rPr>
        <w:t>3</w:t>
      </w:r>
      <w:r>
        <w:rPr>
          <w:rFonts w:eastAsia="Calibri"/>
          <w:lang w:val="en-US"/>
        </w:rPr>
        <w:t xml:space="preserve"> A</w:t>
      </w:r>
      <w:r w:rsidR="00343396">
        <w:rPr>
          <w:rFonts w:eastAsia="Calibri"/>
          <w:lang w:val="en-US"/>
        </w:rPr>
        <w:t>3</w:t>
      </w:r>
      <w:r>
        <w:rPr>
          <w:rFonts w:eastAsia="Calibri"/>
          <w:lang w:val="en-US"/>
        </w:rPr>
        <w:t xml:space="preserve"> – </w:t>
      </w:r>
      <w:r w:rsidR="00343396">
        <w:rPr>
          <w:rFonts w:eastAsia="Calibri"/>
          <w:lang w:val="en-US"/>
        </w:rPr>
        <w:t>Cross-Site Scripting</w:t>
      </w:r>
      <w:bookmarkEnd w:id="16"/>
      <w:bookmarkEnd w:id="17"/>
    </w:p>
    <w:p w14:paraId="3F3E629D" w14:textId="77777777" w:rsidR="00312257" w:rsidRDefault="00312257" w:rsidP="007023C3">
      <w:pPr>
        <w:tabs>
          <w:tab w:val="left" w:pos="2847"/>
        </w:tabs>
        <w:ind w:left="0" w:right="657"/>
        <w:rPr>
          <w:rFonts w:asciiTheme="minorHAnsi" w:hAnsiTheme="minorHAnsi" w:cstheme="minorHAnsi"/>
          <w:sz w:val="20"/>
        </w:rPr>
      </w:pPr>
    </w:p>
    <w:p w14:paraId="53887330" w14:textId="77777777" w:rsidR="00343396" w:rsidRDefault="00343396" w:rsidP="002638B2">
      <w:pPr>
        <w:pStyle w:val="BodyContent"/>
        <w:ind w:right="657"/>
        <w:rPr>
          <w:rFonts w:asciiTheme="minorHAnsi" w:hAnsiTheme="minorHAnsi" w:cstheme="minorHAnsi"/>
          <w:sz w:val="20"/>
          <w:szCs w:val="20"/>
        </w:rPr>
      </w:pPr>
      <w:r w:rsidRPr="00343396">
        <w:rPr>
          <w:rFonts w:asciiTheme="minorHAnsi" w:hAnsiTheme="minorHAnsi" w:cstheme="minorHAnsi"/>
          <w:sz w:val="20"/>
        </w:rPr>
        <w:t>XSS flaws occur whenever an application takes untrusted data and sends it to a web browser without proper validation or escaping. XSS allows attackers to execute scripts in the victim’s browser which can hijack user sessions, deface web sites, or redirect the user to malicious sites.</w:t>
      </w:r>
      <w:r w:rsidRPr="000D38D5">
        <w:rPr>
          <w:rFonts w:asciiTheme="minorHAnsi" w:hAnsiTheme="minorHAnsi" w:cstheme="minorHAnsi"/>
          <w:sz w:val="20"/>
          <w:szCs w:val="20"/>
        </w:rPr>
        <w:t xml:space="preserve"> </w:t>
      </w:r>
    </w:p>
    <w:p w14:paraId="6B4EF90C" w14:textId="40CEB759" w:rsidR="00F772DA" w:rsidRPr="000D38D5" w:rsidRDefault="00312257" w:rsidP="002638B2">
      <w:pPr>
        <w:pStyle w:val="BodyContent"/>
        <w:ind w:right="657"/>
        <w:rPr>
          <w:rFonts w:asciiTheme="minorHAnsi" w:hAnsiTheme="minorHAnsi" w:cstheme="minorHAnsi"/>
          <w:sz w:val="20"/>
          <w:szCs w:val="20"/>
        </w:rPr>
      </w:pPr>
      <w:r w:rsidRPr="000D38D5">
        <w:rPr>
          <w:rFonts w:asciiTheme="minorHAnsi" w:hAnsiTheme="minorHAnsi" w:cstheme="minorHAnsi"/>
          <w:sz w:val="20"/>
          <w:szCs w:val="20"/>
        </w:rPr>
        <w:t>List of A</w:t>
      </w:r>
      <w:r w:rsidR="00343396">
        <w:rPr>
          <w:rFonts w:asciiTheme="minorHAnsi" w:hAnsiTheme="minorHAnsi" w:cstheme="minorHAnsi"/>
          <w:sz w:val="20"/>
        </w:rPr>
        <w:t xml:space="preserve">3-Cross-site Scripting </w:t>
      </w:r>
      <w:r w:rsidR="00501A32">
        <w:rPr>
          <w:rFonts w:asciiTheme="minorHAnsi" w:hAnsiTheme="minorHAnsi" w:cstheme="minorHAnsi"/>
          <w:sz w:val="20"/>
          <w:szCs w:val="20"/>
        </w:rPr>
        <w:t>rules</w:t>
      </w:r>
      <w:r w:rsidRPr="000D38D5">
        <w:rPr>
          <w:rFonts w:asciiTheme="minorHAnsi" w:hAnsiTheme="minorHAnsi" w:cstheme="minorHAnsi"/>
          <w:sz w:val="20"/>
          <w:szCs w:val="20"/>
        </w:rPr>
        <w:t xml:space="preserve"> that had any findings in this application.</w:t>
      </w:r>
      <w:r w:rsidRPr="000D38D5">
        <w:rPr>
          <w:rFonts w:asciiTheme="minorHAnsi" w:hAnsiTheme="minorHAnsi" w:cstheme="minorHAnsi"/>
          <w:sz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3-2013"/>
      </w:tblPr>
      <w:tblGrid>
        <w:gridCol w:w="4585"/>
        <w:gridCol w:w="1440"/>
        <w:gridCol w:w="1530"/>
        <w:gridCol w:w="1445"/>
      </w:tblGrid>
      <w:tr w:rsidR="00F27186" w:rsidRPr="00AC5F7C" w14:paraId="31339EE6" w14:textId="77777777" w:rsidTr="004E6E8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585844F3" w14:textId="34789D5C" w:rsidR="00F27186" w:rsidRPr="00FC19A1" w:rsidRDefault="00E94684" w:rsidP="006E3137">
            <w:pPr>
              <w:ind w:left="330" w:right="657"/>
              <w:jc w:val="left"/>
              <w:rPr>
                <w:rFonts w:ascii="Open Sans" w:hAnsi="Open Sans" w:cs="Open Sans"/>
              </w:rPr>
            </w:pPr>
            <w:r>
              <w:rPr>
                <w:rFonts w:ascii="Open Sans" w:hAnsi="Open Sans" w:cs="Open Sans"/>
              </w:rPr>
              <w:t>CAST Rules</w:t>
            </w:r>
          </w:p>
        </w:tc>
        <w:tc>
          <w:tcPr>
            <w:tcW w:w="1440" w:type="dxa"/>
            <w:shd w:val="clear" w:color="auto" w:fill="DBE5F1" w:themeFill="accent1" w:themeFillTint="33"/>
            <w:vAlign w:val="center"/>
          </w:tcPr>
          <w:p w14:paraId="4D59F040" w14:textId="70D09FCF" w:rsidR="00F27186" w:rsidRPr="00AC5F7C" w:rsidRDefault="00F27186" w:rsidP="006E313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4E6E82">
              <w:rPr>
                <w:rFonts w:ascii="Open Sans" w:hAnsi="Open Sans" w:cs="Open Sans"/>
                <w:b w:val="0"/>
              </w:rPr>
              <w:t>Vulnerabilities</w:t>
            </w:r>
          </w:p>
        </w:tc>
        <w:tc>
          <w:tcPr>
            <w:tcW w:w="1530" w:type="dxa"/>
            <w:shd w:val="clear" w:color="auto" w:fill="DBE5F1" w:themeFill="accent1" w:themeFillTint="33"/>
            <w:vAlign w:val="center"/>
          </w:tcPr>
          <w:p w14:paraId="0E629627" w14:textId="3DFF1E0B" w:rsidR="00F27186" w:rsidRPr="00AC5F7C" w:rsidRDefault="00F27186" w:rsidP="006E313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4E6E82">
              <w:rPr>
                <w:rFonts w:ascii="Open Sans" w:hAnsi="Open Sans" w:cs="Open Sans"/>
                <w:b w:val="0"/>
              </w:rPr>
              <w:t>Vulnerabilities</w:t>
            </w:r>
          </w:p>
        </w:tc>
        <w:tc>
          <w:tcPr>
            <w:tcW w:w="1445" w:type="dxa"/>
            <w:shd w:val="clear" w:color="auto" w:fill="DBE5F1" w:themeFill="accent1" w:themeFillTint="33"/>
            <w:vAlign w:val="center"/>
          </w:tcPr>
          <w:p w14:paraId="772713E8" w14:textId="7E5AF8F0" w:rsidR="00F27186" w:rsidRPr="00934956" w:rsidRDefault="00F27186" w:rsidP="006E313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4E6E82">
              <w:rPr>
                <w:rFonts w:ascii="Open Sans" w:hAnsi="Open Sans" w:cs="Open Sans"/>
                <w:b w:val="0"/>
              </w:rPr>
              <w:t>Vulnerabilities</w:t>
            </w:r>
          </w:p>
        </w:tc>
      </w:tr>
      <w:tr w:rsidR="00F27186" w:rsidRPr="00CA2066" w14:paraId="69EDB5E3"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4639B86" w14:textId="77777777" w:rsidR="00F27186" w:rsidRPr="007675B2" w:rsidRDefault="00F27186" w:rsidP="00AA3BA0">
            <w:pPr>
              <w:ind w:right="657"/>
              <w:jc w:val="left"/>
              <w:rPr>
                <w:rFonts w:ascii="Open Sans" w:hAnsi="Open Sans" w:cs="Open Sans"/>
                <w:b w:val="0"/>
              </w:rPr>
            </w:pPr>
            <w:r>
              <w:rPr>
                <w:rFonts w:ascii="Open Sans" w:hAnsi="Open Sans" w:cs="Open Sans"/>
                <w:b w:val="0"/>
              </w:rPr>
              <w:t>Rule 1</w:t>
            </w:r>
          </w:p>
        </w:tc>
        <w:tc>
          <w:tcPr>
            <w:tcW w:w="1440" w:type="dxa"/>
          </w:tcPr>
          <w:p w14:paraId="1C521F7A"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58E3CDA"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C12D26"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664B823"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F67B050" w14:textId="77777777" w:rsidR="00F27186" w:rsidRPr="007675B2" w:rsidRDefault="00F27186" w:rsidP="00AA3BA0">
            <w:pPr>
              <w:ind w:right="657"/>
              <w:jc w:val="left"/>
              <w:rPr>
                <w:rFonts w:ascii="Open Sans" w:hAnsi="Open Sans" w:cs="Open Sans"/>
                <w:b w:val="0"/>
              </w:rPr>
            </w:pPr>
            <w:r>
              <w:rPr>
                <w:rFonts w:ascii="Open Sans" w:hAnsi="Open Sans" w:cs="Open Sans"/>
                <w:b w:val="0"/>
              </w:rPr>
              <w:t>Rule 2</w:t>
            </w:r>
          </w:p>
        </w:tc>
        <w:tc>
          <w:tcPr>
            <w:tcW w:w="1440" w:type="dxa"/>
          </w:tcPr>
          <w:p w14:paraId="27E3C7A7"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6F1C4B"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9D6628"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A5A0DE2"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0F90BFB" w14:textId="77777777" w:rsidR="00F27186" w:rsidRPr="007675B2" w:rsidRDefault="00F27186" w:rsidP="00AA3BA0">
            <w:pPr>
              <w:ind w:right="657"/>
              <w:jc w:val="left"/>
              <w:rPr>
                <w:rFonts w:ascii="Open Sans" w:hAnsi="Open Sans" w:cs="Open Sans"/>
                <w:b w:val="0"/>
              </w:rPr>
            </w:pPr>
            <w:r>
              <w:rPr>
                <w:rFonts w:ascii="Open Sans" w:hAnsi="Open Sans" w:cs="Open Sans"/>
                <w:b w:val="0"/>
              </w:rPr>
              <w:t>Rule 3</w:t>
            </w:r>
          </w:p>
        </w:tc>
        <w:tc>
          <w:tcPr>
            <w:tcW w:w="1440" w:type="dxa"/>
          </w:tcPr>
          <w:p w14:paraId="3D4D5A00"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828638"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63F27A"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1B835AF"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BD36F97" w14:textId="77777777" w:rsidR="00F27186" w:rsidRPr="007675B2" w:rsidRDefault="00F27186" w:rsidP="00AA3BA0">
            <w:pPr>
              <w:ind w:right="657"/>
              <w:jc w:val="left"/>
              <w:rPr>
                <w:rFonts w:ascii="Open Sans" w:hAnsi="Open Sans" w:cs="Open Sans"/>
                <w:b w:val="0"/>
              </w:rPr>
            </w:pPr>
            <w:r>
              <w:rPr>
                <w:rFonts w:ascii="Open Sans" w:hAnsi="Open Sans" w:cs="Open Sans"/>
                <w:b w:val="0"/>
              </w:rPr>
              <w:t>Rule 4</w:t>
            </w:r>
          </w:p>
        </w:tc>
        <w:tc>
          <w:tcPr>
            <w:tcW w:w="1440" w:type="dxa"/>
          </w:tcPr>
          <w:p w14:paraId="796CE18C"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15B510"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D014BC"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B97EE63"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2F035B2" w14:textId="77777777" w:rsidR="00F27186" w:rsidRPr="007675B2" w:rsidRDefault="00F27186" w:rsidP="00AA3BA0">
            <w:pPr>
              <w:ind w:right="657"/>
              <w:jc w:val="left"/>
              <w:rPr>
                <w:rFonts w:ascii="Open Sans" w:hAnsi="Open Sans" w:cs="Open Sans"/>
                <w:b w:val="0"/>
              </w:rPr>
            </w:pPr>
            <w:r>
              <w:rPr>
                <w:rFonts w:ascii="Open Sans" w:hAnsi="Open Sans" w:cs="Open Sans"/>
                <w:b w:val="0"/>
              </w:rPr>
              <w:t>Rule 5</w:t>
            </w:r>
          </w:p>
        </w:tc>
        <w:tc>
          <w:tcPr>
            <w:tcW w:w="1440" w:type="dxa"/>
          </w:tcPr>
          <w:p w14:paraId="2448AD35"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2995EF"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69B6D5"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FB520BE" w14:textId="77777777" w:rsidR="00F772DA" w:rsidRDefault="00F772DA" w:rsidP="002638B2">
      <w:pPr>
        <w:pStyle w:val="BodyContent"/>
        <w:ind w:right="657"/>
        <w:rPr>
          <w:rFonts w:asciiTheme="minorHAnsi" w:hAnsiTheme="minorHAnsi" w:cstheme="minorHAnsi"/>
          <w:sz w:val="20"/>
          <w:szCs w:val="20"/>
        </w:rPr>
      </w:pPr>
    </w:p>
    <w:p w14:paraId="72B5FBB4" w14:textId="25A451A1" w:rsidR="00C960EF" w:rsidRDefault="00685F30">
      <w:pPr>
        <w:spacing w:after="0" w:line="240" w:lineRule="auto"/>
        <w:ind w:left="0"/>
        <w:jc w:val="left"/>
        <w:rPr>
          <w:i/>
          <w:sz w:val="14"/>
        </w:rPr>
      </w:pPr>
      <w:r>
        <w:rPr>
          <w:i/>
          <w:sz w:val="14"/>
        </w:rPr>
        <w:t xml:space="preserve">Table </w:t>
      </w:r>
      <w:r w:rsidR="00F91D1F">
        <w:rPr>
          <w:i/>
          <w:sz w:val="14"/>
        </w:rPr>
        <w:t>5</w:t>
      </w:r>
      <w:r>
        <w:rPr>
          <w:i/>
          <w:sz w:val="14"/>
        </w:rPr>
        <w:t>: A</w:t>
      </w:r>
      <w:r w:rsidR="00343396">
        <w:rPr>
          <w:i/>
          <w:sz w:val="14"/>
        </w:rPr>
        <w:t>3</w:t>
      </w:r>
      <w:r>
        <w:rPr>
          <w:i/>
          <w:sz w:val="14"/>
        </w:rPr>
        <w:t xml:space="preserve">- </w:t>
      </w:r>
      <w:r w:rsidR="00343396">
        <w:rPr>
          <w:i/>
          <w:sz w:val="14"/>
        </w:rPr>
        <w:t>Cross-site scripting</w:t>
      </w:r>
      <w:r>
        <w:rPr>
          <w:i/>
          <w:sz w:val="14"/>
        </w:rPr>
        <w:t xml:space="preserve"> </w:t>
      </w:r>
      <w:r w:rsidR="004E6E82">
        <w:rPr>
          <w:i/>
          <w:sz w:val="14"/>
        </w:rPr>
        <w:t>vulnerabilities</w:t>
      </w:r>
    </w:p>
    <w:p w14:paraId="5249AA44" w14:textId="5CF7B37E" w:rsidR="00C960EF" w:rsidRDefault="00C960EF">
      <w:pPr>
        <w:spacing w:after="0" w:line="240" w:lineRule="auto"/>
        <w:ind w:left="0"/>
        <w:jc w:val="left"/>
        <w:rPr>
          <w:i/>
          <w:sz w:val="14"/>
        </w:rPr>
      </w:pPr>
    </w:p>
    <w:p w14:paraId="0BD9C5AB" w14:textId="5E60753C" w:rsidR="00F772DA" w:rsidRPr="00212651" w:rsidRDefault="00F772DA" w:rsidP="002638B2">
      <w:pPr>
        <w:pStyle w:val="Heading2"/>
        <w:spacing w:after="0"/>
        <w:ind w:left="540" w:right="657" w:hanging="540"/>
        <w:rPr>
          <w:rFonts w:eastAsia="Calibri"/>
        </w:rPr>
      </w:pPr>
      <w:bookmarkStart w:id="18" w:name="_Toc531862204"/>
      <w:bookmarkStart w:id="19" w:name="_Toc531948650"/>
      <w:r>
        <w:rPr>
          <w:rFonts w:eastAsia="Calibri"/>
          <w:lang w:val="en-US"/>
        </w:rPr>
        <w:t>OWASP -201</w:t>
      </w:r>
      <w:r w:rsidR="00501A32">
        <w:rPr>
          <w:rFonts w:eastAsia="Calibri"/>
          <w:lang w:val="en-US"/>
        </w:rPr>
        <w:t>3</w:t>
      </w:r>
      <w:r>
        <w:rPr>
          <w:rFonts w:eastAsia="Calibri"/>
          <w:lang w:val="en-US"/>
        </w:rPr>
        <w:t xml:space="preserve"> A</w:t>
      </w:r>
      <w:r w:rsidR="00501A32">
        <w:rPr>
          <w:rFonts w:eastAsia="Calibri"/>
          <w:lang w:val="en-US"/>
        </w:rPr>
        <w:t>4</w:t>
      </w:r>
      <w:r>
        <w:rPr>
          <w:rFonts w:eastAsia="Calibri"/>
          <w:lang w:val="en-US"/>
        </w:rPr>
        <w:t xml:space="preserve"> – </w:t>
      </w:r>
      <w:r w:rsidR="00501A32">
        <w:rPr>
          <w:rFonts w:eastAsia="Calibri"/>
          <w:lang w:val="en-US"/>
        </w:rPr>
        <w:t>Insecure Direct Object References</w:t>
      </w:r>
      <w:bookmarkEnd w:id="18"/>
      <w:bookmarkEnd w:id="19"/>
    </w:p>
    <w:p w14:paraId="5AC7B57A" w14:textId="77777777" w:rsidR="00312257" w:rsidRDefault="00312257" w:rsidP="002638B2">
      <w:pPr>
        <w:pStyle w:val="BodyContent"/>
        <w:ind w:right="657"/>
        <w:rPr>
          <w:rFonts w:asciiTheme="minorHAnsi" w:hAnsiTheme="minorHAnsi" w:cstheme="minorHAnsi"/>
          <w:sz w:val="20"/>
          <w:szCs w:val="20"/>
        </w:rPr>
      </w:pPr>
    </w:p>
    <w:p w14:paraId="213A60BE" w14:textId="77777777" w:rsidR="00501A32" w:rsidRDefault="00501A32" w:rsidP="002638B2">
      <w:pPr>
        <w:pStyle w:val="BodyContent"/>
        <w:ind w:right="657"/>
        <w:rPr>
          <w:rFonts w:asciiTheme="minorHAnsi" w:hAnsiTheme="minorHAnsi" w:cstheme="minorHAnsi"/>
          <w:sz w:val="20"/>
          <w:szCs w:val="20"/>
        </w:rPr>
      </w:pPr>
      <w:r w:rsidRPr="00501A32">
        <w:rPr>
          <w:rFonts w:asciiTheme="minorHAnsi" w:hAnsiTheme="minorHAnsi" w:cstheme="minorHAnsi"/>
          <w:sz w:val="20"/>
          <w:szCs w:val="20"/>
        </w:rPr>
        <w:t>A direct object reference occurs when a developer exposes a reference to an internal implementation object, such as a file, directory, or database key. Without an access control check or other protection, attackers can manipulate these references to access unauthorized data.</w:t>
      </w:r>
      <w:r>
        <w:rPr>
          <w:rFonts w:asciiTheme="minorHAnsi" w:hAnsiTheme="minorHAnsi" w:cstheme="minorHAnsi"/>
          <w:sz w:val="20"/>
          <w:szCs w:val="20"/>
        </w:rPr>
        <w:t xml:space="preserve"> </w:t>
      </w:r>
    </w:p>
    <w:p w14:paraId="6AF01F81" w14:textId="4981AE13" w:rsidR="00412968"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w:t>
      </w:r>
      <w:r w:rsidR="00501A32">
        <w:rPr>
          <w:rFonts w:asciiTheme="minorHAnsi" w:hAnsiTheme="minorHAnsi" w:cstheme="minorHAnsi"/>
          <w:sz w:val="20"/>
          <w:szCs w:val="20"/>
        </w:rPr>
        <w:t xml:space="preserve"> A4- Insecure Direct Object References</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4-2013"/>
      </w:tblPr>
      <w:tblGrid>
        <w:gridCol w:w="4585"/>
        <w:gridCol w:w="1440"/>
        <w:gridCol w:w="1530"/>
        <w:gridCol w:w="1445"/>
      </w:tblGrid>
      <w:tr w:rsidR="00F27186" w:rsidRPr="00AC5F7C" w14:paraId="45E5F5D8" w14:textId="77777777" w:rsidTr="004E6E8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5ADA2CE" w14:textId="44E9E9A5" w:rsidR="00F27186" w:rsidRPr="00FC19A1" w:rsidRDefault="00E94684" w:rsidP="006E3137">
            <w:pPr>
              <w:ind w:left="330" w:right="657"/>
              <w:jc w:val="left"/>
              <w:rPr>
                <w:rFonts w:ascii="Open Sans" w:hAnsi="Open Sans" w:cs="Open Sans"/>
              </w:rPr>
            </w:pPr>
            <w:r>
              <w:rPr>
                <w:rFonts w:ascii="Open Sans" w:hAnsi="Open Sans" w:cs="Open Sans"/>
              </w:rPr>
              <w:t xml:space="preserve">CAST </w:t>
            </w:r>
            <w:r w:rsidR="00F27186" w:rsidRPr="00FC19A1">
              <w:rPr>
                <w:rFonts w:ascii="Open Sans" w:hAnsi="Open Sans" w:cs="Open Sans"/>
              </w:rPr>
              <w:t>Rules</w:t>
            </w:r>
          </w:p>
        </w:tc>
        <w:tc>
          <w:tcPr>
            <w:tcW w:w="1440" w:type="dxa"/>
            <w:shd w:val="clear" w:color="auto" w:fill="DBE5F1" w:themeFill="accent1" w:themeFillTint="33"/>
            <w:vAlign w:val="center"/>
          </w:tcPr>
          <w:p w14:paraId="714B6531" w14:textId="40FF0F7E" w:rsidR="00F27186" w:rsidRPr="00AC5F7C" w:rsidRDefault="00F27186" w:rsidP="006E313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4E6E82">
              <w:rPr>
                <w:rFonts w:ascii="Open Sans" w:hAnsi="Open Sans" w:cs="Open Sans"/>
                <w:b w:val="0"/>
              </w:rPr>
              <w:t>Vulnerabilities</w:t>
            </w:r>
          </w:p>
        </w:tc>
        <w:tc>
          <w:tcPr>
            <w:tcW w:w="1530" w:type="dxa"/>
            <w:shd w:val="clear" w:color="auto" w:fill="DBE5F1" w:themeFill="accent1" w:themeFillTint="33"/>
            <w:vAlign w:val="center"/>
          </w:tcPr>
          <w:p w14:paraId="7475F704" w14:textId="33A9045D" w:rsidR="00F27186" w:rsidRPr="00AC5F7C" w:rsidRDefault="00F27186" w:rsidP="006E313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4E6E82">
              <w:rPr>
                <w:rFonts w:ascii="Open Sans" w:hAnsi="Open Sans" w:cs="Open Sans"/>
                <w:b w:val="0"/>
              </w:rPr>
              <w:t>Vulnerabilities</w:t>
            </w:r>
          </w:p>
        </w:tc>
        <w:tc>
          <w:tcPr>
            <w:tcW w:w="1445" w:type="dxa"/>
            <w:shd w:val="clear" w:color="auto" w:fill="DBE5F1" w:themeFill="accent1" w:themeFillTint="33"/>
            <w:vAlign w:val="center"/>
          </w:tcPr>
          <w:p w14:paraId="6C925C25" w14:textId="3DE2DCE3" w:rsidR="00F27186" w:rsidRPr="00934956" w:rsidRDefault="00F27186" w:rsidP="006E313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4E6E82">
              <w:rPr>
                <w:rFonts w:ascii="Open Sans" w:hAnsi="Open Sans" w:cs="Open Sans"/>
                <w:b w:val="0"/>
              </w:rPr>
              <w:t>Vulnerabilities</w:t>
            </w:r>
          </w:p>
        </w:tc>
      </w:tr>
      <w:tr w:rsidR="00F27186" w:rsidRPr="00CA2066" w14:paraId="694FF65F"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21549CB" w14:textId="77777777" w:rsidR="00F27186" w:rsidRPr="007675B2" w:rsidRDefault="00F27186" w:rsidP="00AA3BA0">
            <w:pPr>
              <w:ind w:right="657"/>
              <w:jc w:val="left"/>
              <w:rPr>
                <w:rFonts w:ascii="Open Sans" w:hAnsi="Open Sans" w:cs="Open Sans"/>
                <w:b w:val="0"/>
              </w:rPr>
            </w:pPr>
            <w:r>
              <w:rPr>
                <w:rFonts w:ascii="Open Sans" w:hAnsi="Open Sans" w:cs="Open Sans"/>
                <w:b w:val="0"/>
              </w:rPr>
              <w:t>Rule 1</w:t>
            </w:r>
          </w:p>
        </w:tc>
        <w:tc>
          <w:tcPr>
            <w:tcW w:w="1440" w:type="dxa"/>
          </w:tcPr>
          <w:p w14:paraId="25BCC0EC"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41DED9"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0EFEC0"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60AF0D8"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BAB868F" w14:textId="77777777" w:rsidR="00F27186" w:rsidRPr="007675B2" w:rsidRDefault="00F27186" w:rsidP="00AA3BA0">
            <w:pPr>
              <w:ind w:right="657"/>
              <w:jc w:val="left"/>
              <w:rPr>
                <w:rFonts w:ascii="Open Sans" w:hAnsi="Open Sans" w:cs="Open Sans"/>
                <w:b w:val="0"/>
              </w:rPr>
            </w:pPr>
            <w:r>
              <w:rPr>
                <w:rFonts w:ascii="Open Sans" w:hAnsi="Open Sans" w:cs="Open Sans"/>
                <w:b w:val="0"/>
              </w:rPr>
              <w:t>Rule 2</w:t>
            </w:r>
          </w:p>
        </w:tc>
        <w:tc>
          <w:tcPr>
            <w:tcW w:w="1440" w:type="dxa"/>
          </w:tcPr>
          <w:p w14:paraId="3E55F2F1"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55DCF9"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0AF2A2"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7CEF26D"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CC65D98" w14:textId="77777777" w:rsidR="00F27186" w:rsidRPr="007675B2" w:rsidRDefault="00F27186" w:rsidP="00AA3BA0">
            <w:pPr>
              <w:ind w:right="657"/>
              <w:jc w:val="left"/>
              <w:rPr>
                <w:rFonts w:ascii="Open Sans" w:hAnsi="Open Sans" w:cs="Open Sans"/>
                <w:b w:val="0"/>
              </w:rPr>
            </w:pPr>
            <w:r>
              <w:rPr>
                <w:rFonts w:ascii="Open Sans" w:hAnsi="Open Sans" w:cs="Open Sans"/>
                <w:b w:val="0"/>
              </w:rPr>
              <w:t>Rule 3</w:t>
            </w:r>
          </w:p>
        </w:tc>
        <w:tc>
          <w:tcPr>
            <w:tcW w:w="1440" w:type="dxa"/>
          </w:tcPr>
          <w:p w14:paraId="510162DD"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3A9F89"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073027"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ECBF345"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9372A86" w14:textId="77777777" w:rsidR="00F27186" w:rsidRPr="007675B2" w:rsidRDefault="00F27186" w:rsidP="00AA3BA0">
            <w:pPr>
              <w:ind w:right="657"/>
              <w:jc w:val="left"/>
              <w:rPr>
                <w:rFonts w:ascii="Open Sans" w:hAnsi="Open Sans" w:cs="Open Sans"/>
                <w:b w:val="0"/>
              </w:rPr>
            </w:pPr>
            <w:r>
              <w:rPr>
                <w:rFonts w:ascii="Open Sans" w:hAnsi="Open Sans" w:cs="Open Sans"/>
                <w:b w:val="0"/>
              </w:rPr>
              <w:t>Rule 4</w:t>
            </w:r>
          </w:p>
        </w:tc>
        <w:tc>
          <w:tcPr>
            <w:tcW w:w="1440" w:type="dxa"/>
          </w:tcPr>
          <w:p w14:paraId="246711E0"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12584E2"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767A905"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0B25CC1"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140585D" w14:textId="77777777" w:rsidR="00F27186" w:rsidRPr="007675B2" w:rsidRDefault="00F27186" w:rsidP="00AA3BA0">
            <w:pPr>
              <w:ind w:right="657"/>
              <w:jc w:val="left"/>
              <w:rPr>
                <w:rFonts w:ascii="Open Sans" w:hAnsi="Open Sans" w:cs="Open Sans"/>
                <w:b w:val="0"/>
              </w:rPr>
            </w:pPr>
            <w:r>
              <w:rPr>
                <w:rFonts w:ascii="Open Sans" w:hAnsi="Open Sans" w:cs="Open Sans"/>
                <w:b w:val="0"/>
              </w:rPr>
              <w:t>Rule 5</w:t>
            </w:r>
          </w:p>
        </w:tc>
        <w:tc>
          <w:tcPr>
            <w:tcW w:w="1440" w:type="dxa"/>
          </w:tcPr>
          <w:p w14:paraId="6C8AA766"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44D610"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D4EDC4"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1410C71" w14:textId="7787165A" w:rsidR="00412968" w:rsidRDefault="00412968" w:rsidP="002638B2">
      <w:pPr>
        <w:pStyle w:val="BodyContent"/>
        <w:ind w:right="657"/>
        <w:rPr>
          <w:rFonts w:asciiTheme="minorHAnsi" w:hAnsiTheme="minorHAnsi" w:cstheme="minorHAnsi"/>
          <w:sz w:val="20"/>
          <w:szCs w:val="20"/>
        </w:rPr>
      </w:pPr>
    </w:p>
    <w:p w14:paraId="56518F4D" w14:textId="294750DF" w:rsidR="00685F30" w:rsidRDefault="00685F30" w:rsidP="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F91D1F">
        <w:rPr>
          <w:i/>
          <w:sz w:val="14"/>
        </w:rPr>
        <w:t>6</w:t>
      </w:r>
      <w:r>
        <w:rPr>
          <w:i/>
          <w:sz w:val="14"/>
        </w:rPr>
        <w:t>: A</w:t>
      </w:r>
      <w:r w:rsidR="00501A32">
        <w:rPr>
          <w:i/>
          <w:sz w:val="14"/>
        </w:rPr>
        <w:t>4</w:t>
      </w:r>
      <w:r>
        <w:rPr>
          <w:i/>
          <w:sz w:val="14"/>
        </w:rPr>
        <w:t xml:space="preserve">- </w:t>
      </w:r>
      <w:r w:rsidR="00501A32">
        <w:rPr>
          <w:i/>
          <w:sz w:val="14"/>
        </w:rPr>
        <w:t>Insecure Direct Object References</w:t>
      </w:r>
      <w:r>
        <w:rPr>
          <w:i/>
          <w:sz w:val="14"/>
        </w:rPr>
        <w:t xml:space="preserve"> </w:t>
      </w:r>
      <w:r w:rsidR="004E6E82">
        <w:rPr>
          <w:i/>
          <w:sz w:val="14"/>
        </w:rPr>
        <w:t>vulnerabilities</w:t>
      </w:r>
    </w:p>
    <w:p w14:paraId="14716998" w14:textId="5DEC9919" w:rsidR="00412968" w:rsidRDefault="00412968" w:rsidP="002638B2">
      <w:pPr>
        <w:pStyle w:val="BodyContent"/>
        <w:ind w:right="657"/>
        <w:rPr>
          <w:rFonts w:asciiTheme="minorHAnsi" w:hAnsiTheme="minorHAnsi" w:cstheme="minorHAnsi"/>
          <w:sz w:val="20"/>
          <w:szCs w:val="20"/>
        </w:rPr>
      </w:pPr>
    </w:p>
    <w:p w14:paraId="58BA4CB7" w14:textId="7E1DF340" w:rsidR="00412968" w:rsidRDefault="00412968" w:rsidP="002638B2">
      <w:pPr>
        <w:pStyle w:val="BodyContent"/>
        <w:ind w:right="657"/>
        <w:rPr>
          <w:rFonts w:asciiTheme="minorHAnsi" w:hAnsiTheme="minorHAnsi" w:cstheme="minorHAnsi"/>
          <w:sz w:val="20"/>
          <w:szCs w:val="20"/>
        </w:rPr>
      </w:pPr>
    </w:p>
    <w:p w14:paraId="5E09D83B" w14:textId="3AB9448C" w:rsidR="00412968" w:rsidRDefault="00412968" w:rsidP="002638B2">
      <w:pPr>
        <w:pStyle w:val="BodyContent"/>
        <w:ind w:right="657"/>
        <w:rPr>
          <w:rFonts w:asciiTheme="minorHAnsi" w:hAnsiTheme="minorHAnsi" w:cstheme="minorHAnsi"/>
          <w:sz w:val="20"/>
          <w:szCs w:val="20"/>
        </w:rPr>
      </w:pPr>
    </w:p>
    <w:p w14:paraId="70878506" w14:textId="3C39BFB0" w:rsidR="00957C7A" w:rsidRDefault="00957C7A">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3E26C417" w14:textId="5229E333" w:rsidR="00F772DA" w:rsidRPr="00212651" w:rsidRDefault="00F772DA" w:rsidP="002638B2">
      <w:pPr>
        <w:pStyle w:val="Heading2"/>
        <w:spacing w:after="0"/>
        <w:ind w:left="540" w:right="657" w:hanging="540"/>
        <w:rPr>
          <w:rFonts w:eastAsia="Calibri"/>
        </w:rPr>
      </w:pPr>
      <w:bookmarkStart w:id="20" w:name="_Toc531862205"/>
      <w:bookmarkStart w:id="21" w:name="_Toc531948651"/>
      <w:r>
        <w:rPr>
          <w:rFonts w:eastAsia="Calibri"/>
          <w:lang w:val="en-US"/>
        </w:rPr>
        <w:lastRenderedPageBreak/>
        <w:t>OWASP -201</w:t>
      </w:r>
      <w:r w:rsidR="00EB21C9">
        <w:rPr>
          <w:rFonts w:eastAsia="Calibri"/>
          <w:lang w:val="en-US"/>
        </w:rPr>
        <w:t>3</w:t>
      </w:r>
      <w:r>
        <w:rPr>
          <w:rFonts w:eastAsia="Calibri"/>
          <w:lang w:val="en-US"/>
        </w:rPr>
        <w:t xml:space="preserve"> A</w:t>
      </w:r>
      <w:r w:rsidR="00501A32">
        <w:rPr>
          <w:rFonts w:eastAsia="Calibri"/>
          <w:lang w:val="en-US"/>
        </w:rPr>
        <w:t>5</w:t>
      </w:r>
      <w:r>
        <w:rPr>
          <w:rFonts w:eastAsia="Calibri"/>
          <w:lang w:val="en-US"/>
        </w:rPr>
        <w:t xml:space="preserve"> – </w:t>
      </w:r>
      <w:r w:rsidR="00501A32">
        <w:rPr>
          <w:rFonts w:eastAsia="Calibri"/>
          <w:lang w:val="en-US"/>
        </w:rPr>
        <w:t>Security Misconfiguration</w:t>
      </w:r>
      <w:bookmarkEnd w:id="20"/>
      <w:bookmarkEnd w:id="21"/>
    </w:p>
    <w:p w14:paraId="55C8EF83" w14:textId="77777777" w:rsidR="00312257" w:rsidRDefault="00312257" w:rsidP="002638B2">
      <w:pPr>
        <w:pStyle w:val="BodyContent"/>
        <w:ind w:right="657"/>
        <w:rPr>
          <w:rFonts w:asciiTheme="minorHAnsi" w:hAnsiTheme="minorHAnsi" w:cstheme="minorHAnsi"/>
          <w:sz w:val="20"/>
          <w:szCs w:val="20"/>
        </w:rPr>
      </w:pPr>
    </w:p>
    <w:p w14:paraId="4F552496" w14:textId="77777777" w:rsidR="00501A32" w:rsidRDefault="00501A32" w:rsidP="002638B2">
      <w:pPr>
        <w:pStyle w:val="BodyContent"/>
        <w:ind w:right="657"/>
        <w:rPr>
          <w:rFonts w:asciiTheme="minorHAnsi" w:hAnsiTheme="minorHAnsi" w:cstheme="minorHAnsi"/>
          <w:sz w:val="20"/>
          <w:szCs w:val="20"/>
        </w:rPr>
      </w:pPr>
      <w:r w:rsidRPr="00501A32">
        <w:rPr>
          <w:rFonts w:asciiTheme="minorHAnsi" w:hAnsiTheme="minorHAnsi" w:cstheme="minorHAnsi"/>
          <w:sz w:val="20"/>
          <w:szCs w:val="20"/>
        </w:rPr>
        <w:t>Good security requires having a secure configuration defined and deployed for the application, frameworks, application server, web server, database server, and platform. Secure settings should be defined, implemented, and maintained, as defaults are often insecure. Additionally, software should be kept up to date.</w:t>
      </w:r>
      <w:r>
        <w:rPr>
          <w:rFonts w:asciiTheme="minorHAnsi" w:hAnsiTheme="minorHAnsi" w:cstheme="minorHAnsi"/>
          <w:sz w:val="20"/>
          <w:szCs w:val="20"/>
        </w:rPr>
        <w:t xml:space="preserve"> </w:t>
      </w:r>
    </w:p>
    <w:p w14:paraId="6AF644AE" w14:textId="5CA8CF14" w:rsidR="00F772DA"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501A32">
        <w:rPr>
          <w:rFonts w:asciiTheme="minorHAnsi" w:hAnsiTheme="minorHAnsi" w:cstheme="minorHAnsi"/>
          <w:sz w:val="20"/>
          <w:szCs w:val="20"/>
        </w:rPr>
        <w:t xml:space="preserve">A5 – Security Misconfiguration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5-2013"/>
      </w:tblPr>
      <w:tblGrid>
        <w:gridCol w:w="4585"/>
        <w:gridCol w:w="1440"/>
        <w:gridCol w:w="1530"/>
        <w:gridCol w:w="1445"/>
      </w:tblGrid>
      <w:tr w:rsidR="007F169E" w:rsidRPr="00AC5F7C" w14:paraId="3DAB4BB5" w14:textId="77777777" w:rsidTr="004E6E8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259182D" w14:textId="341A1682" w:rsidR="007F169E" w:rsidRPr="00FC19A1" w:rsidRDefault="00E94684" w:rsidP="006E3137">
            <w:pPr>
              <w:ind w:left="330" w:right="657"/>
              <w:jc w:val="left"/>
              <w:rPr>
                <w:rFonts w:ascii="Open Sans" w:hAnsi="Open Sans" w:cs="Open Sans"/>
              </w:rPr>
            </w:pPr>
            <w:r>
              <w:rPr>
                <w:rFonts w:ascii="Open Sans" w:hAnsi="Open Sans" w:cs="Open Sans"/>
              </w:rPr>
              <w:t xml:space="preserve">CAST </w:t>
            </w:r>
            <w:r w:rsidR="007F169E" w:rsidRPr="00FC19A1">
              <w:rPr>
                <w:rFonts w:ascii="Open Sans" w:hAnsi="Open Sans" w:cs="Open Sans"/>
              </w:rPr>
              <w:t>Rules</w:t>
            </w:r>
          </w:p>
        </w:tc>
        <w:tc>
          <w:tcPr>
            <w:tcW w:w="1440" w:type="dxa"/>
            <w:shd w:val="clear" w:color="auto" w:fill="DBE5F1" w:themeFill="accent1" w:themeFillTint="33"/>
            <w:vAlign w:val="center"/>
          </w:tcPr>
          <w:p w14:paraId="1F0149F8" w14:textId="12E67D23" w:rsidR="007F169E" w:rsidRPr="00AC5F7C" w:rsidRDefault="007F169E" w:rsidP="006E313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4E6E82">
              <w:rPr>
                <w:rFonts w:ascii="Open Sans" w:hAnsi="Open Sans" w:cs="Open Sans"/>
                <w:b w:val="0"/>
              </w:rPr>
              <w:t>Vulnerabilities</w:t>
            </w:r>
          </w:p>
        </w:tc>
        <w:tc>
          <w:tcPr>
            <w:tcW w:w="1530" w:type="dxa"/>
            <w:shd w:val="clear" w:color="auto" w:fill="DBE5F1" w:themeFill="accent1" w:themeFillTint="33"/>
            <w:vAlign w:val="center"/>
          </w:tcPr>
          <w:p w14:paraId="0F7F7DD9" w14:textId="5F0B355E" w:rsidR="007F169E" w:rsidRPr="00AC5F7C" w:rsidRDefault="007F169E" w:rsidP="006E313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4E6E82">
              <w:rPr>
                <w:rFonts w:ascii="Open Sans" w:hAnsi="Open Sans" w:cs="Open Sans"/>
                <w:b w:val="0"/>
              </w:rPr>
              <w:t>Vulnerabilities</w:t>
            </w:r>
          </w:p>
        </w:tc>
        <w:tc>
          <w:tcPr>
            <w:tcW w:w="1445" w:type="dxa"/>
            <w:shd w:val="clear" w:color="auto" w:fill="DBE5F1" w:themeFill="accent1" w:themeFillTint="33"/>
            <w:vAlign w:val="center"/>
          </w:tcPr>
          <w:p w14:paraId="290B9DA3" w14:textId="66BED06C" w:rsidR="007F169E" w:rsidRPr="00934956" w:rsidRDefault="007F169E" w:rsidP="006E313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4E6E82">
              <w:rPr>
                <w:rFonts w:ascii="Open Sans" w:hAnsi="Open Sans" w:cs="Open Sans"/>
                <w:b w:val="0"/>
              </w:rPr>
              <w:t>Vulnerabilities</w:t>
            </w:r>
          </w:p>
        </w:tc>
      </w:tr>
      <w:tr w:rsidR="007F169E" w:rsidRPr="00CA2066" w14:paraId="425E9B48"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F844242" w14:textId="77777777" w:rsidR="007F169E" w:rsidRPr="007675B2" w:rsidRDefault="007F169E" w:rsidP="00AA3BA0">
            <w:pPr>
              <w:ind w:right="657"/>
              <w:jc w:val="left"/>
              <w:rPr>
                <w:rFonts w:ascii="Open Sans" w:hAnsi="Open Sans" w:cs="Open Sans"/>
                <w:b w:val="0"/>
              </w:rPr>
            </w:pPr>
            <w:r>
              <w:rPr>
                <w:rFonts w:ascii="Open Sans" w:hAnsi="Open Sans" w:cs="Open Sans"/>
                <w:b w:val="0"/>
              </w:rPr>
              <w:t>Rule 1</w:t>
            </w:r>
          </w:p>
        </w:tc>
        <w:tc>
          <w:tcPr>
            <w:tcW w:w="1440" w:type="dxa"/>
          </w:tcPr>
          <w:p w14:paraId="3FEEC035"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5509030"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B86099"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8A1ED25"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27800DB" w14:textId="77777777" w:rsidR="007F169E" w:rsidRPr="007675B2" w:rsidRDefault="007F169E" w:rsidP="00AA3BA0">
            <w:pPr>
              <w:ind w:right="657"/>
              <w:jc w:val="left"/>
              <w:rPr>
                <w:rFonts w:ascii="Open Sans" w:hAnsi="Open Sans" w:cs="Open Sans"/>
                <w:b w:val="0"/>
              </w:rPr>
            </w:pPr>
            <w:r>
              <w:rPr>
                <w:rFonts w:ascii="Open Sans" w:hAnsi="Open Sans" w:cs="Open Sans"/>
                <w:b w:val="0"/>
              </w:rPr>
              <w:t>Rule 2</w:t>
            </w:r>
          </w:p>
        </w:tc>
        <w:tc>
          <w:tcPr>
            <w:tcW w:w="1440" w:type="dxa"/>
          </w:tcPr>
          <w:p w14:paraId="10C5BA63"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C8C1FDD"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AF2817"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C032724"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71388C5" w14:textId="77777777" w:rsidR="007F169E" w:rsidRPr="007675B2" w:rsidRDefault="007F169E" w:rsidP="00AA3BA0">
            <w:pPr>
              <w:ind w:right="657"/>
              <w:jc w:val="left"/>
              <w:rPr>
                <w:rFonts w:ascii="Open Sans" w:hAnsi="Open Sans" w:cs="Open Sans"/>
                <w:b w:val="0"/>
              </w:rPr>
            </w:pPr>
            <w:r>
              <w:rPr>
                <w:rFonts w:ascii="Open Sans" w:hAnsi="Open Sans" w:cs="Open Sans"/>
                <w:b w:val="0"/>
              </w:rPr>
              <w:t>Rule 3</w:t>
            </w:r>
          </w:p>
        </w:tc>
        <w:tc>
          <w:tcPr>
            <w:tcW w:w="1440" w:type="dxa"/>
          </w:tcPr>
          <w:p w14:paraId="0372CFBA"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697C419"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4ACF64"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6CE99063"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0015490" w14:textId="77777777" w:rsidR="007F169E" w:rsidRPr="007675B2" w:rsidRDefault="007F169E" w:rsidP="00AA3BA0">
            <w:pPr>
              <w:ind w:right="657"/>
              <w:jc w:val="left"/>
              <w:rPr>
                <w:rFonts w:ascii="Open Sans" w:hAnsi="Open Sans" w:cs="Open Sans"/>
                <w:b w:val="0"/>
              </w:rPr>
            </w:pPr>
            <w:r>
              <w:rPr>
                <w:rFonts w:ascii="Open Sans" w:hAnsi="Open Sans" w:cs="Open Sans"/>
                <w:b w:val="0"/>
              </w:rPr>
              <w:t>Rule 4</w:t>
            </w:r>
          </w:p>
        </w:tc>
        <w:tc>
          <w:tcPr>
            <w:tcW w:w="1440" w:type="dxa"/>
          </w:tcPr>
          <w:p w14:paraId="2E15F2E7"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14528D"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AF9B66"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5AECAF9C"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7551B60" w14:textId="77777777" w:rsidR="007F169E" w:rsidRPr="007675B2" w:rsidRDefault="007F169E" w:rsidP="00AA3BA0">
            <w:pPr>
              <w:ind w:right="657"/>
              <w:jc w:val="left"/>
              <w:rPr>
                <w:rFonts w:ascii="Open Sans" w:hAnsi="Open Sans" w:cs="Open Sans"/>
                <w:b w:val="0"/>
              </w:rPr>
            </w:pPr>
            <w:r>
              <w:rPr>
                <w:rFonts w:ascii="Open Sans" w:hAnsi="Open Sans" w:cs="Open Sans"/>
                <w:b w:val="0"/>
              </w:rPr>
              <w:t>Rule 5</w:t>
            </w:r>
          </w:p>
        </w:tc>
        <w:tc>
          <w:tcPr>
            <w:tcW w:w="1440" w:type="dxa"/>
          </w:tcPr>
          <w:p w14:paraId="770823FD"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E599341"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D72DF49"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BA05E93" w14:textId="6A78B5C1" w:rsidR="00957C7A" w:rsidRDefault="00957C7A" w:rsidP="002638B2">
      <w:pPr>
        <w:pStyle w:val="BodyContent"/>
        <w:ind w:right="657"/>
        <w:rPr>
          <w:rFonts w:asciiTheme="minorHAnsi" w:hAnsiTheme="minorHAnsi" w:cstheme="minorHAnsi"/>
          <w:sz w:val="20"/>
          <w:szCs w:val="20"/>
        </w:rPr>
      </w:pPr>
    </w:p>
    <w:p w14:paraId="255F5E54" w14:textId="01CBA320" w:rsidR="00685F30" w:rsidRDefault="00685F30" w:rsidP="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F91D1F">
        <w:rPr>
          <w:i/>
          <w:sz w:val="14"/>
        </w:rPr>
        <w:t>7</w:t>
      </w:r>
      <w:r>
        <w:rPr>
          <w:i/>
          <w:sz w:val="14"/>
        </w:rPr>
        <w:t>: A</w:t>
      </w:r>
      <w:r w:rsidR="00501A32">
        <w:rPr>
          <w:i/>
          <w:sz w:val="14"/>
        </w:rPr>
        <w:t>5</w:t>
      </w:r>
      <w:r>
        <w:rPr>
          <w:i/>
          <w:sz w:val="14"/>
        </w:rPr>
        <w:t xml:space="preserve">- </w:t>
      </w:r>
      <w:r w:rsidR="00501A32">
        <w:rPr>
          <w:i/>
          <w:sz w:val="14"/>
        </w:rPr>
        <w:t>Security Misconfiguration</w:t>
      </w:r>
      <w:r>
        <w:rPr>
          <w:i/>
          <w:sz w:val="14"/>
        </w:rPr>
        <w:t xml:space="preserve"> </w:t>
      </w:r>
      <w:r w:rsidR="004E6E82">
        <w:rPr>
          <w:i/>
          <w:sz w:val="14"/>
        </w:rPr>
        <w:t>vulnerabilities</w:t>
      </w:r>
    </w:p>
    <w:p w14:paraId="33E18B86" w14:textId="25ADC490" w:rsidR="00957C7A" w:rsidRDefault="00957C7A">
      <w:pPr>
        <w:spacing w:after="0" w:line="240" w:lineRule="auto"/>
        <w:ind w:left="0"/>
        <w:jc w:val="left"/>
        <w:rPr>
          <w:rFonts w:asciiTheme="minorHAnsi" w:eastAsia="Perpetua" w:hAnsiTheme="minorHAnsi" w:cstheme="minorHAnsi"/>
          <w:color w:val="000000"/>
          <w:sz w:val="20"/>
          <w:lang w:eastAsia="en-US"/>
        </w:rPr>
      </w:pPr>
    </w:p>
    <w:p w14:paraId="04B5CA44" w14:textId="39DA9B6A" w:rsidR="00F772DA" w:rsidRPr="00212651" w:rsidRDefault="00F772DA" w:rsidP="002638B2">
      <w:pPr>
        <w:pStyle w:val="Heading2"/>
        <w:spacing w:after="0"/>
        <w:ind w:left="540" w:right="657" w:hanging="540"/>
        <w:rPr>
          <w:rFonts w:eastAsia="Calibri"/>
        </w:rPr>
      </w:pPr>
      <w:bookmarkStart w:id="22" w:name="_Toc531862206"/>
      <w:bookmarkStart w:id="23" w:name="_Toc531948652"/>
      <w:r>
        <w:rPr>
          <w:rFonts w:eastAsia="Calibri"/>
          <w:lang w:val="en-US"/>
        </w:rPr>
        <w:t>OWASP -201</w:t>
      </w:r>
      <w:r w:rsidR="00EB21C9">
        <w:rPr>
          <w:rFonts w:eastAsia="Calibri"/>
          <w:lang w:val="en-US"/>
        </w:rPr>
        <w:t>3</w:t>
      </w:r>
      <w:r>
        <w:rPr>
          <w:rFonts w:eastAsia="Calibri"/>
          <w:lang w:val="en-US"/>
        </w:rPr>
        <w:t xml:space="preserve"> A</w:t>
      </w:r>
      <w:r w:rsidR="00EB21C9">
        <w:rPr>
          <w:rFonts w:eastAsia="Calibri"/>
          <w:lang w:val="en-US"/>
        </w:rPr>
        <w:t>6</w:t>
      </w:r>
      <w:r>
        <w:rPr>
          <w:rFonts w:eastAsia="Calibri"/>
          <w:lang w:val="en-US"/>
        </w:rPr>
        <w:t xml:space="preserve"> – </w:t>
      </w:r>
      <w:r w:rsidR="00EB21C9">
        <w:rPr>
          <w:rFonts w:eastAsia="Calibri"/>
          <w:lang w:val="en-US"/>
        </w:rPr>
        <w:t>Sensitive Data Exposure</w:t>
      </w:r>
      <w:bookmarkEnd w:id="22"/>
      <w:bookmarkEnd w:id="23"/>
    </w:p>
    <w:p w14:paraId="6A25798A" w14:textId="77777777" w:rsidR="00312257" w:rsidRDefault="00312257" w:rsidP="002638B2">
      <w:pPr>
        <w:pStyle w:val="BodyContent"/>
        <w:ind w:right="657"/>
        <w:rPr>
          <w:rFonts w:asciiTheme="minorHAnsi" w:hAnsiTheme="minorHAnsi" w:cstheme="minorHAnsi"/>
          <w:sz w:val="20"/>
          <w:szCs w:val="20"/>
        </w:rPr>
      </w:pPr>
    </w:p>
    <w:p w14:paraId="3BE7CD6E" w14:textId="77777777" w:rsidR="00EB21C9" w:rsidRDefault="00EB21C9" w:rsidP="002638B2">
      <w:pPr>
        <w:pStyle w:val="BodyContent"/>
        <w:ind w:right="657"/>
        <w:rPr>
          <w:rFonts w:asciiTheme="minorHAnsi" w:hAnsiTheme="minorHAnsi" w:cstheme="minorHAnsi"/>
          <w:sz w:val="20"/>
          <w:szCs w:val="20"/>
        </w:rPr>
      </w:pPr>
      <w:r w:rsidRPr="00EB21C9">
        <w:rPr>
          <w:rFonts w:asciiTheme="minorHAnsi" w:hAnsiTheme="minorHAnsi" w:cstheme="minorHAnsi"/>
          <w:sz w:val="20"/>
          <w:szCs w:val="20"/>
        </w:rPr>
        <w:t>Many web applications do not properly protect sensitive data, such as credit cards, tax IDs, and authentication credentials. Attackers may steal or modify such weakly protected data to conduct credit card fraud, identity theft, or other crimes. Sensitive data deserves extra protection such as encryption at rest or in transit, as well as special precautions when exchanged with the browser.</w:t>
      </w:r>
      <w:r>
        <w:rPr>
          <w:rFonts w:asciiTheme="minorHAnsi" w:hAnsiTheme="minorHAnsi" w:cstheme="minorHAnsi"/>
          <w:sz w:val="20"/>
          <w:szCs w:val="20"/>
        </w:rPr>
        <w:t xml:space="preserve"> </w:t>
      </w:r>
    </w:p>
    <w:p w14:paraId="3BEF74F6" w14:textId="29CEAE5A" w:rsidR="00EB21C9" w:rsidRDefault="00EB21C9" w:rsidP="00EB21C9">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A6 – Sensitive Data Exposure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6-2013"/>
      </w:tblPr>
      <w:tblGrid>
        <w:gridCol w:w="4585"/>
        <w:gridCol w:w="1440"/>
        <w:gridCol w:w="1530"/>
        <w:gridCol w:w="1445"/>
      </w:tblGrid>
      <w:tr w:rsidR="007F169E" w:rsidRPr="00AC5F7C" w14:paraId="3ED7BC08" w14:textId="77777777" w:rsidTr="004E6E8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2A12C1F9" w14:textId="3D08F97C" w:rsidR="007F169E" w:rsidRPr="00FC19A1" w:rsidRDefault="00E94684" w:rsidP="006E3137">
            <w:pPr>
              <w:ind w:left="330" w:right="657"/>
              <w:jc w:val="left"/>
              <w:rPr>
                <w:rFonts w:ascii="Open Sans" w:hAnsi="Open Sans" w:cs="Open Sans"/>
              </w:rPr>
            </w:pPr>
            <w:r>
              <w:rPr>
                <w:rFonts w:ascii="Open Sans" w:hAnsi="Open Sans" w:cs="Open Sans"/>
              </w:rPr>
              <w:t xml:space="preserve">CAST </w:t>
            </w:r>
            <w:r w:rsidR="007F169E" w:rsidRPr="00FC19A1">
              <w:rPr>
                <w:rFonts w:ascii="Open Sans" w:hAnsi="Open Sans" w:cs="Open Sans"/>
              </w:rPr>
              <w:t>Rules</w:t>
            </w:r>
          </w:p>
        </w:tc>
        <w:tc>
          <w:tcPr>
            <w:tcW w:w="1440" w:type="dxa"/>
            <w:shd w:val="clear" w:color="auto" w:fill="DBE5F1" w:themeFill="accent1" w:themeFillTint="33"/>
            <w:vAlign w:val="center"/>
          </w:tcPr>
          <w:p w14:paraId="2CA845CD" w14:textId="688AFD94" w:rsidR="007F169E" w:rsidRPr="00AC5F7C" w:rsidRDefault="007F169E" w:rsidP="006E313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4E6E82">
              <w:rPr>
                <w:rFonts w:ascii="Open Sans" w:hAnsi="Open Sans" w:cs="Open Sans"/>
                <w:b w:val="0"/>
              </w:rPr>
              <w:t>Vulnerabilities</w:t>
            </w:r>
          </w:p>
        </w:tc>
        <w:tc>
          <w:tcPr>
            <w:tcW w:w="1530" w:type="dxa"/>
            <w:shd w:val="clear" w:color="auto" w:fill="DBE5F1" w:themeFill="accent1" w:themeFillTint="33"/>
            <w:vAlign w:val="center"/>
          </w:tcPr>
          <w:p w14:paraId="4E8A82DE" w14:textId="24CA772E" w:rsidR="007F169E" w:rsidRPr="00AC5F7C" w:rsidRDefault="007F169E" w:rsidP="006E313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4E6E82">
              <w:rPr>
                <w:rFonts w:ascii="Open Sans" w:hAnsi="Open Sans" w:cs="Open Sans"/>
                <w:b w:val="0"/>
              </w:rPr>
              <w:t>Vulnerabilities</w:t>
            </w:r>
          </w:p>
        </w:tc>
        <w:tc>
          <w:tcPr>
            <w:tcW w:w="1445" w:type="dxa"/>
            <w:shd w:val="clear" w:color="auto" w:fill="DBE5F1" w:themeFill="accent1" w:themeFillTint="33"/>
            <w:vAlign w:val="center"/>
          </w:tcPr>
          <w:p w14:paraId="32CB5DBC" w14:textId="0468B281" w:rsidR="007F169E" w:rsidRPr="00934956" w:rsidRDefault="007F169E" w:rsidP="006E313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4E6E82">
              <w:rPr>
                <w:rFonts w:ascii="Open Sans" w:hAnsi="Open Sans" w:cs="Open Sans"/>
                <w:b w:val="0"/>
              </w:rPr>
              <w:t>Vulnerabilities</w:t>
            </w:r>
          </w:p>
        </w:tc>
      </w:tr>
      <w:tr w:rsidR="007F169E" w:rsidRPr="00CA2066" w14:paraId="72BE9B0B"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555445D" w14:textId="77777777" w:rsidR="007F169E" w:rsidRPr="007675B2" w:rsidRDefault="007F169E" w:rsidP="00AA3BA0">
            <w:pPr>
              <w:ind w:right="657"/>
              <w:jc w:val="left"/>
              <w:rPr>
                <w:rFonts w:ascii="Open Sans" w:hAnsi="Open Sans" w:cs="Open Sans"/>
                <w:b w:val="0"/>
              </w:rPr>
            </w:pPr>
            <w:r>
              <w:rPr>
                <w:rFonts w:ascii="Open Sans" w:hAnsi="Open Sans" w:cs="Open Sans"/>
                <w:b w:val="0"/>
              </w:rPr>
              <w:t>Rule 1</w:t>
            </w:r>
          </w:p>
        </w:tc>
        <w:tc>
          <w:tcPr>
            <w:tcW w:w="1440" w:type="dxa"/>
          </w:tcPr>
          <w:p w14:paraId="632C8C3C"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CBBBB"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8AB7EB"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8872A7A"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54EEBAF" w14:textId="77777777" w:rsidR="007F169E" w:rsidRPr="007675B2" w:rsidRDefault="007F169E" w:rsidP="00AA3BA0">
            <w:pPr>
              <w:ind w:right="657"/>
              <w:jc w:val="left"/>
              <w:rPr>
                <w:rFonts w:ascii="Open Sans" w:hAnsi="Open Sans" w:cs="Open Sans"/>
                <w:b w:val="0"/>
              </w:rPr>
            </w:pPr>
            <w:r>
              <w:rPr>
                <w:rFonts w:ascii="Open Sans" w:hAnsi="Open Sans" w:cs="Open Sans"/>
                <w:b w:val="0"/>
              </w:rPr>
              <w:t>Rule 2</w:t>
            </w:r>
          </w:p>
        </w:tc>
        <w:tc>
          <w:tcPr>
            <w:tcW w:w="1440" w:type="dxa"/>
          </w:tcPr>
          <w:p w14:paraId="0FB467A0"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F830CE"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7513D8"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77A8E633"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475381A" w14:textId="77777777" w:rsidR="007F169E" w:rsidRPr="007675B2" w:rsidRDefault="007F169E" w:rsidP="00AA3BA0">
            <w:pPr>
              <w:ind w:right="657"/>
              <w:jc w:val="left"/>
              <w:rPr>
                <w:rFonts w:ascii="Open Sans" w:hAnsi="Open Sans" w:cs="Open Sans"/>
                <w:b w:val="0"/>
              </w:rPr>
            </w:pPr>
            <w:r>
              <w:rPr>
                <w:rFonts w:ascii="Open Sans" w:hAnsi="Open Sans" w:cs="Open Sans"/>
                <w:b w:val="0"/>
              </w:rPr>
              <w:t>Rule 3</w:t>
            </w:r>
          </w:p>
        </w:tc>
        <w:tc>
          <w:tcPr>
            <w:tcW w:w="1440" w:type="dxa"/>
          </w:tcPr>
          <w:p w14:paraId="5FF6169C"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CE3E5A"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3B012D"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62A8DA3"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41DFA" w14:textId="77777777" w:rsidR="007F169E" w:rsidRPr="007675B2" w:rsidRDefault="007F169E" w:rsidP="00AA3BA0">
            <w:pPr>
              <w:ind w:right="657"/>
              <w:jc w:val="left"/>
              <w:rPr>
                <w:rFonts w:ascii="Open Sans" w:hAnsi="Open Sans" w:cs="Open Sans"/>
                <w:b w:val="0"/>
              </w:rPr>
            </w:pPr>
            <w:r>
              <w:rPr>
                <w:rFonts w:ascii="Open Sans" w:hAnsi="Open Sans" w:cs="Open Sans"/>
                <w:b w:val="0"/>
              </w:rPr>
              <w:t>Rule 4</w:t>
            </w:r>
          </w:p>
        </w:tc>
        <w:tc>
          <w:tcPr>
            <w:tcW w:w="1440" w:type="dxa"/>
          </w:tcPr>
          <w:p w14:paraId="3E4EC594"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FE9CB9"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CF5CDE"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F34B08B"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98869A7" w14:textId="77777777" w:rsidR="007F169E" w:rsidRPr="007675B2" w:rsidRDefault="007F169E" w:rsidP="00AA3BA0">
            <w:pPr>
              <w:ind w:right="657"/>
              <w:jc w:val="left"/>
              <w:rPr>
                <w:rFonts w:ascii="Open Sans" w:hAnsi="Open Sans" w:cs="Open Sans"/>
                <w:b w:val="0"/>
              </w:rPr>
            </w:pPr>
            <w:r>
              <w:rPr>
                <w:rFonts w:ascii="Open Sans" w:hAnsi="Open Sans" w:cs="Open Sans"/>
                <w:b w:val="0"/>
              </w:rPr>
              <w:t>Rule 5</w:t>
            </w:r>
          </w:p>
        </w:tc>
        <w:tc>
          <w:tcPr>
            <w:tcW w:w="1440" w:type="dxa"/>
          </w:tcPr>
          <w:p w14:paraId="7149F16C"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BFC08F"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34AFF66"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11EAA6" w14:textId="774134B6" w:rsidR="007F169E" w:rsidRDefault="007F169E" w:rsidP="002638B2">
      <w:pPr>
        <w:pStyle w:val="BodyContent"/>
        <w:ind w:right="657"/>
        <w:rPr>
          <w:rFonts w:asciiTheme="minorHAnsi" w:hAnsiTheme="minorHAnsi" w:cstheme="minorHAnsi"/>
          <w:sz w:val="20"/>
          <w:szCs w:val="20"/>
        </w:rPr>
      </w:pPr>
    </w:p>
    <w:p w14:paraId="030250FE" w14:textId="12AB9701" w:rsidR="004C0949" w:rsidRDefault="004F5DAC" w:rsidP="004F5DAC">
      <w:pPr>
        <w:spacing w:after="0" w:line="240" w:lineRule="auto"/>
        <w:ind w:left="0"/>
        <w:jc w:val="left"/>
        <w:rPr>
          <w:i/>
          <w:sz w:val="14"/>
        </w:rPr>
      </w:pPr>
      <w:r>
        <w:rPr>
          <w:i/>
          <w:sz w:val="14"/>
        </w:rPr>
        <w:t xml:space="preserve">Table </w:t>
      </w:r>
      <w:r w:rsidR="00F91D1F">
        <w:rPr>
          <w:i/>
          <w:sz w:val="14"/>
        </w:rPr>
        <w:t>8</w:t>
      </w:r>
      <w:r>
        <w:rPr>
          <w:i/>
          <w:sz w:val="14"/>
        </w:rPr>
        <w:t>: A</w:t>
      </w:r>
      <w:r w:rsidR="00EB21C9">
        <w:rPr>
          <w:i/>
          <w:sz w:val="14"/>
        </w:rPr>
        <w:t>6</w:t>
      </w:r>
      <w:r>
        <w:rPr>
          <w:i/>
          <w:sz w:val="14"/>
        </w:rPr>
        <w:t xml:space="preserve"> – </w:t>
      </w:r>
      <w:r w:rsidR="00EB21C9">
        <w:rPr>
          <w:i/>
          <w:sz w:val="14"/>
        </w:rPr>
        <w:t>Sensitive Data Exposure</w:t>
      </w:r>
      <w:r>
        <w:rPr>
          <w:i/>
          <w:sz w:val="14"/>
        </w:rPr>
        <w:t xml:space="preserve"> </w:t>
      </w:r>
      <w:r w:rsidR="004E6E82">
        <w:rPr>
          <w:i/>
          <w:sz w:val="14"/>
        </w:rPr>
        <w:t>vulnerabilities</w:t>
      </w:r>
    </w:p>
    <w:p w14:paraId="5BCCB117" w14:textId="77777777" w:rsidR="004C0949" w:rsidRDefault="004C0949">
      <w:pPr>
        <w:spacing w:after="0" w:line="240" w:lineRule="auto"/>
        <w:ind w:left="0"/>
        <w:jc w:val="left"/>
        <w:rPr>
          <w:i/>
          <w:sz w:val="14"/>
        </w:rPr>
      </w:pPr>
      <w:r>
        <w:rPr>
          <w:i/>
          <w:sz w:val="14"/>
        </w:rPr>
        <w:br w:type="page"/>
      </w:r>
    </w:p>
    <w:p w14:paraId="7E7E312E" w14:textId="402014BE" w:rsidR="004C0949" w:rsidRPr="00212651" w:rsidRDefault="004C0949" w:rsidP="004C0949">
      <w:pPr>
        <w:pStyle w:val="Heading2"/>
        <w:spacing w:after="0"/>
        <w:ind w:left="540" w:right="657" w:hanging="540"/>
        <w:rPr>
          <w:rFonts w:eastAsia="Calibri"/>
        </w:rPr>
      </w:pPr>
      <w:bookmarkStart w:id="24" w:name="_Toc531948653"/>
      <w:r>
        <w:rPr>
          <w:rFonts w:eastAsia="Calibri"/>
          <w:lang w:val="en-US"/>
        </w:rPr>
        <w:lastRenderedPageBreak/>
        <w:t>OWASP -2013 A7 – Missing Function Level Access Control</w:t>
      </w:r>
      <w:bookmarkEnd w:id="24"/>
    </w:p>
    <w:p w14:paraId="4A31B74F" w14:textId="77777777" w:rsidR="004C0949" w:rsidRDefault="004C0949" w:rsidP="004C0949">
      <w:pPr>
        <w:pStyle w:val="BodyContent"/>
        <w:ind w:right="657"/>
        <w:rPr>
          <w:rFonts w:asciiTheme="minorHAnsi" w:hAnsiTheme="minorHAnsi" w:cstheme="minorHAnsi"/>
          <w:sz w:val="20"/>
          <w:szCs w:val="20"/>
        </w:rPr>
      </w:pPr>
    </w:p>
    <w:p w14:paraId="70522671" w14:textId="6DAE2299" w:rsidR="004C0949" w:rsidRDefault="004C0949" w:rsidP="004C0949">
      <w:pPr>
        <w:pStyle w:val="BodyContent"/>
        <w:ind w:right="657"/>
        <w:rPr>
          <w:rFonts w:asciiTheme="minorHAnsi" w:hAnsiTheme="minorHAnsi" w:cstheme="minorHAnsi"/>
          <w:sz w:val="20"/>
          <w:szCs w:val="20"/>
        </w:rPr>
      </w:pPr>
      <w:r w:rsidRPr="004C0949">
        <w:rPr>
          <w:rFonts w:asciiTheme="minorHAnsi" w:hAnsiTheme="minorHAnsi" w:cstheme="minorHAnsi"/>
          <w:sz w:val="20"/>
          <w:szCs w:val="20"/>
        </w:rPr>
        <w:t>Most web applications verify function level access rights before making that functionality visible in the UI. However, applications need to perform the same access control checks on the server when each function is accessed. If requests are not verified, attackers will be able to forge requests in order to access functionality without proper authorization</w:t>
      </w:r>
      <w:r>
        <w:rPr>
          <w:rFonts w:asciiTheme="minorHAnsi" w:hAnsiTheme="minorHAnsi" w:cstheme="minorHAnsi"/>
          <w:sz w:val="20"/>
          <w:szCs w:val="20"/>
        </w:rPr>
        <w:t xml:space="preserve">. </w:t>
      </w:r>
    </w:p>
    <w:p w14:paraId="1A99A79A" w14:textId="3C93F8D1" w:rsidR="004C0949" w:rsidRDefault="004C0949" w:rsidP="004C0949">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A7 – Missing Function Level Access Control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7-2013"/>
      </w:tblPr>
      <w:tblGrid>
        <w:gridCol w:w="4585"/>
        <w:gridCol w:w="1440"/>
        <w:gridCol w:w="1530"/>
        <w:gridCol w:w="1445"/>
      </w:tblGrid>
      <w:tr w:rsidR="004C0949" w:rsidRPr="00AC5F7C" w14:paraId="59AA0CF5" w14:textId="77777777" w:rsidTr="00C36CF0">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13BF7DD0" w14:textId="77777777" w:rsidR="004C0949" w:rsidRPr="00FC19A1" w:rsidRDefault="004C0949" w:rsidP="00C36CF0">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344A5740" w14:textId="77777777" w:rsidR="004C0949" w:rsidRPr="00AC5F7C" w:rsidRDefault="004C0949" w:rsidP="00C36CF0">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Vulnerabilities</w:t>
            </w:r>
          </w:p>
        </w:tc>
        <w:tc>
          <w:tcPr>
            <w:tcW w:w="1530" w:type="dxa"/>
            <w:shd w:val="clear" w:color="auto" w:fill="DBE5F1" w:themeFill="accent1" w:themeFillTint="33"/>
            <w:vAlign w:val="center"/>
          </w:tcPr>
          <w:p w14:paraId="2301FF0E" w14:textId="77777777" w:rsidR="004C0949" w:rsidRPr="00AC5F7C" w:rsidRDefault="004C0949" w:rsidP="00C36CF0">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Vulnerabilities</w:t>
            </w:r>
          </w:p>
        </w:tc>
        <w:tc>
          <w:tcPr>
            <w:tcW w:w="1445" w:type="dxa"/>
            <w:shd w:val="clear" w:color="auto" w:fill="DBE5F1" w:themeFill="accent1" w:themeFillTint="33"/>
            <w:vAlign w:val="center"/>
          </w:tcPr>
          <w:p w14:paraId="1EA27688" w14:textId="77777777" w:rsidR="004C0949" w:rsidRPr="00934956" w:rsidRDefault="004C0949" w:rsidP="00C36CF0">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Pr>
                <w:rFonts w:ascii="Open Sans" w:hAnsi="Open Sans" w:cs="Open Sans"/>
                <w:b w:val="0"/>
              </w:rPr>
              <w:t>Vulnerabilities</w:t>
            </w:r>
          </w:p>
        </w:tc>
      </w:tr>
      <w:tr w:rsidR="004C0949" w:rsidRPr="00CA2066" w14:paraId="7EF5258F" w14:textId="77777777" w:rsidTr="00C36CF0">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BBFECC4" w14:textId="77777777" w:rsidR="004C0949" w:rsidRPr="007675B2" w:rsidRDefault="004C0949" w:rsidP="00AA3BA0">
            <w:pPr>
              <w:ind w:right="657"/>
              <w:jc w:val="left"/>
              <w:rPr>
                <w:rFonts w:ascii="Open Sans" w:hAnsi="Open Sans" w:cs="Open Sans"/>
                <w:b w:val="0"/>
              </w:rPr>
            </w:pPr>
            <w:r>
              <w:rPr>
                <w:rFonts w:ascii="Open Sans" w:hAnsi="Open Sans" w:cs="Open Sans"/>
                <w:b w:val="0"/>
              </w:rPr>
              <w:t>Rule 1</w:t>
            </w:r>
          </w:p>
        </w:tc>
        <w:tc>
          <w:tcPr>
            <w:tcW w:w="1440" w:type="dxa"/>
          </w:tcPr>
          <w:p w14:paraId="3CEB0C45" w14:textId="77777777" w:rsidR="004C0949" w:rsidRPr="00CA2066" w:rsidRDefault="004C0949" w:rsidP="00C36CF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04290A7" w14:textId="77777777" w:rsidR="004C0949" w:rsidRPr="00CA2066" w:rsidRDefault="004C094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4B42B7D" w14:textId="77777777" w:rsidR="004C0949" w:rsidRPr="00CA2066" w:rsidRDefault="004C094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C0949" w:rsidRPr="00CA2066" w14:paraId="5489BB12" w14:textId="77777777" w:rsidTr="00C36CF0">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DAEE646" w14:textId="77777777" w:rsidR="004C0949" w:rsidRPr="007675B2" w:rsidRDefault="004C0949" w:rsidP="00AA3BA0">
            <w:pPr>
              <w:ind w:right="657"/>
              <w:jc w:val="left"/>
              <w:rPr>
                <w:rFonts w:ascii="Open Sans" w:hAnsi="Open Sans" w:cs="Open Sans"/>
                <w:b w:val="0"/>
              </w:rPr>
            </w:pPr>
            <w:r>
              <w:rPr>
                <w:rFonts w:ascii="Open Sans" w:hAnsi="Open Sans" w:cs="Open Sans"/>
                <w:b w:val="0"/>
              </w:rPr>
              <w:t>Rule 2</w:t>
            </w:r>
          </w:p>
        </w:tc>
        <w:tc>
          <w:tcPr>
            <w:tcW w:w="1440" w:type="dxa"/>
          </w:tcPr>
          <w:p w14:paraId="59C4C0B4" w14:textId="77777777" w:rsidR="004C0949" w:rsidRPr="00CA2066" w:rsidRDefault="004C0949" w:rsidP="00C36CF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C2198D9" w14:textId="77777777" w:rsidR="004C0949" w:rsidRPr="00CA2066" w:rsidRDefault="004C094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FF1A668" w14:textId="77777777" w:rsidR="004C0949" w:rsidRPr="00CA2066" w:rsidRDefault="004C094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C0949" w:rsidRPr="00CA2066" w14:paraId="6B9E6262" w14:textId="77777777" w:rsidTr="00C36CF0">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2DA92D5" w14:textId="77777777" w:rsidR="004C0949" w:rsidRPr="007675B2" w:rsidRDefault="004C0949" w:rsidP="00AA3BA0">
            <w:pPr>
              <w:ind w:right="657"/>
              <w:jc w:val="left"/>
              <w:rPr>
                <w:rFonts w:ascii="Open Sans" w:hAnsi="Open Sans" w:cs="Open Sans"/>
                <w:b w:val="0"/>
              </w:rPr>
            </w:pPr>
            <w:r>
              <w:rPr>
                <w:rFonts w:ascii="Open Sans" w:hAnsi="Open Sans" w:cs="Open Sans"/>
                <w:b w:val="0"/>
              </w:rPr>
              <w:t>Rule 3</w:t>
            </w:r>
          </w:p>
        </w:tc>
        <w:tc>
          <w:tcPr>
            <w:tcW w:w="1440" w:type="dxa"/>
          </w:tcPr>
          <w:p w14:paraId="563FC16E" w14:textId="77777777" w:rsidR="004C0949" w:rsidRPr="00CA2066" w:rsidRDefault="004C0949" w:rsidP="00C36CF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6EC80CF" w14:textId="77777777" w:rsidR="004C0949" w:rsidRPr="00CA2066" w:rsidRDefault="004C094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A167BF7" w14:textId="77777777" w:rsidR="004C0949" w:rsidRPr="00CA2066" w:rsidRDefault="004C094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C0949" w:rsidRPr="00CA2066" w14:paraId="56027C0B" w14:textId="77777777" w:rsidTr="00C36CF0">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6313786" w14:textId="77777777" w:rsidR="004C0949" w:rsidRPr="007675B2" w:rsidRDefault="004C0949" w:rsidP="00AA3BA0">
            <w:pPr>
              <w:ind w:right="657"/>
              <w:jc w:val="left"/>
              <w:rPr>
                <w:rFonts w:ascii="Open Sans" w:hAnsi="Open Sans" w:cs="Open Sans"/>
                <w:b w:val="0"/>
              </w:rPr>
            </w:pPr>
            <w:r>
              <w:rPr>
                <w:rFonts w:ascii="Open Sans" w:hAnsi="Open Sans" w:cs="Open Sans"/>
                <w:b w:val="0"/>
              </w:rPr>
              <w:t>Rule 4</w:t>
            </w:r>
          </w:p>
        </w:tc>
        <w:tc>
          <w:tcPr>
            <w:tcW w:w="1440" w:type="dxa"/>
          </w:tcPr>
          <w:p w14:paraId="192BD524" w14:textId="77777777" w:rsidR="004C0949" w:rsidRPr="00CA2066" w:rsidRDefault="004C0949" w:rsidP="00C36CF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9C882A" w14:textId="77777777" w:rsidR="004C0949" w:rsidRPr="00CA2066" w:rsidRDefault="004C094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D20950A" w14:textId="77777777" w:rsidR="004C0949" w:rsidRPr="00CA2066" w:rsidRDefault="004C094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C0949" w:rsidRPr="00CA2066" w14:paraId="373C8FEE" w14:textId="77777777" w:rsidTr="00C36CF0">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85DA2EA" w14:textId="77777777" w:rsidR="004C0949" w:rsidRPr="007675B2" w:rsidRDefault="004C0949" w:rsidP="00AA3BA0">
            <w:pPr>
              <w:ind w:right="657"/>
              <w:jc w:val="left"/>
              <w:rPr>
                <w:rFonts w:ascii="Open Sans" w:hAnsi="Open Sans" w:cs="Open Sans"/>
                <w:b w:val="0"/>
              </w:rPr>
            </w:pPr>
            <w:r>
              <w:rPr>
                <w:rFonts w:ascii="Open Sans" w:hAnsi="Open Sans" w:cs="Open Sans"/>
                <w:b w:val="0"/>
              </w:rPr>
              <w:t>Rule 5</w:t>
            </w:r>
          </w:p>
        </w:tc>
        <w:tc>
          <w:tcPr>
            <w:tcW w:w="1440" w:type="dxa"/>
          </w:tcPr>
          <w:p w14:paraId="7B3FBA94" w14:textId="77777777" w:rsidR="004C0949" w:rsidRPr="00CA2066" w:rsidRDefault="004C0949" w:rsidP="00C36CF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6E5BC38" w14:textId="77777777" w:rsidR="004C0949" w:rsidRPr="00CA2066" w:rsidRDefault="004C094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72A54F" w14:textId="77777777" w:rsidR="004C0949" w:rsidRPr="00CA2066" w:rsidRDefault="004C094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96A7B33" w14:textId="77777777" w:rsidR="004C0949" w:rsidRDefault="004C0949" w:rsidP="004C0949">
      <w:pPr>
        <w:pStyle w:val="BodyContent"/>
        <w:ind w:right="657"/>
        <w:rPr>
          <w:rFonts w:asciiTheme="minorHAnsi" w:hAnsiTheme="minorHAnsi" w:cstheme="minorHAnsi"/>
          <w:sz w:val="20"/>
          <w:szCs w:val="20"/>
        </w:rPr>
      </w:pPr>
    </w:p>
    <w:p w14:paraId="52F33B77" w14:textId="26F6ADA8" w:rsidR="007E4D20" w:rsidRDefault="004C0949">
      <w:pPr>
        <w:spacing w:after="0" w:line="240" w:lineRule="auto"/>
        <w:ind w:left="0"/>
        <w:jc w:val="left"/>
        <w:rPr>
          <w:i/>
          <w:sz w:val="14"/>
        </w:rPr>
      </w:pPr>
      <w:r>
        <w:rPr>
          <w:i/>
          <w:sz w:val="14"/>
        </w:rPr>
        <w:t>Table 9: A7 – Missing Function Level Access Control vulnerabilities</w:t>
      </w:r>
    </w:p>
    <w:p w14:paraId="6066BD31" w14:textId="4A2073B8" w:rsidR="00EB21C9" w:rsidRPr="00212651" w:rsidRDefault="00EB21C9" w:rsidP="00EB21C9">
      <w:pPr>
        <w:pStyle w:val="Heading2"/>
        <w:spacing w:after="0"/>
        <w:ind w:left="540" w:right="657" w:hanging="540"/>
        <w:rPr>
          <w:rFonts w:eastAsia="Calibri"/>
        </w:rPr>
      </w:pPr>
      <w:bookmarkStart w:id="25" w:name="_Toc531862207"/>
      <w:bookmarkStart w:id="26" w:name="_Toc531948654"/>
      <w:r>
        <w:rPr>
          <w:rFonts w:eastAsia="Calibri"/>
          <w:lang w:val="en-US"/>
        </w:rPr>
        <w:t>OWASP -2013 A</w:t>
      </w:r>
      <w:r w:rsidR="00B424D0">
        <w:rPr>
          <w:rFonts w:eastAsia="Calibri"/>
          <w:lang w:val="en-US"/>
        </w:rPr>
        <w:t>8</w:t>
      </w:r>
      <w:r>
        <w:rPr>
          <w:rFonts w:eastAsia="Calibri"/>
          <w:lang w:val="en-US"/>
        </w:rPr>
        <w:t xml:space="preserve"> – </w:t>
      </w:r>
      <w:r w:rsidR="00B424D0">
        <w:rPr>
          <w:rFonts w:eastAsia="Calibri"/>
          <w:lang w:val="en-US"/>
        </w:rPr>
        <w:t>Cross Site Request Forgery</w:t>
      </w:r>
      <w:bookmarkEnd w:id="25"/>
      <w:bookmarkEnd w:id="26"/>
    </w:p>
    <w:p w14:paraId="6074E44E" w14:textId="77777777" w:rsidR="00EB21C9" w:rsidRDefault="00EB21C9" w:rsidP="00EB21C9">
      <w:pPr>
        <w:pStyle w:val="BodyContent"/>
        <w:ind w:right="657"/>
        <w:rPr>
          <w:rFonts w:asciiTheme="minorHAnsi" w:hAnsiTheme="minorHAnsi" w:cstheme="minorHAnsi"/>
          <w:sz w:val="20"/>
          <w:szCs w:val="20"/>
        </w:rPr>
      </w:pPr>
    </w:p>
    <w:p w14:paraId="21513B1C" w14:textId="77777777" w:rsidR="00B424D0" w:rsidRDefault="00B424D0" w:rsidP="00EB21C9">
      <w:pPr>
        <w:pStyle w:val="BodyContent"/>
        <w:ind w:right="657"/>
        <w:rPr>
          <w:rFonts w:asciiTheme="minorHAnsi" w:hAnsiTheme="minorHAnsi" w:cstheme="minorHAnsi"/>
          <w:sz w:val="20"/>
          <w:szCs w:val="20"/>
        </w:rPr>
      </w:pPr>
      <w:r w:rsidRPr="00B424D0">
        <w:rPr>
          <w:rFonts w:asciiTheme="minorHAnsi" w:hAnsiTheme="minorHAnsi" w:cstheme="minorHAnsi"/>
          <w:sz w:val="20"/>
          <w:szCs w:val="20"/>
        </w:rPr>
        <w:t>A CSRF attack forces a logged-on victim’s browser to send a forged HTTP request, including the victim’s session cookie and any other automatically included authentication information, to a vulnerable web application. This allows the attacker to force the victim’s browser to generate requests the vulnerable application thinks are legitimate requests from the victim.</w:t>
      </w:r>
    </w:p>
    <w:p w14:paraId="3CD6A789" w14:textId="747387D5" w:rsidR="00EB21C9" w:rsidRDefault="00EB21C9" w:rsidP="00EB21C9">
      <w:pPr>
        <w:pStyle w:val="BodyContent"/>
        <w:ind w:right="657"/>
        <w:rPr>
          <w:rFonts w:asciiTheme="minorHAnsi" w:hAnsiTheme="minorHAnsi" w:cstheme="minorHAnsi"/>
          <w:sz w:val="20"/>
          <w:szCs w:val="20"/>
        </w:rPr>
      </w:pPr>
      <w:r>
        <w:rPr>
          <w:rFonts w:asciiTheme="minorHAnsi" w:hAnsiTheme="minorHAnsi" w:cstheme="minorHAnsi"/>
          <w:sz w:val="20"/>
          <w:szCs w:val="20"/>
        </w:rPr>
        <w:t>List of A</w:t>
      </w:r>
      <w:r w:rsidR="00B424D0">
        <w:rPr>
          <w:rFonts w:asciiTheme="minorHAnsi" w:hAnsiTheme="minorHAnsi" w:cstheme="minorHAnsi"/>
          <w:sz w:val="20"/>
          <w:szCs w:val="20"/>
        </w:rPr>
        <w:t>8</w:t>
      </w:r>
      <w:r>
        <w:rPr>
          <w:rFonts w:asciiTheme="minorHAnsi" w:hAnsiTheme="minorHAnsi" w:cstheme="minorHAnsi"/>
          <w:sz w:val="20"/>
          <w:szCs w:val="20"/>
        </w:rPr>
        <w:t xml:space="preserve"> – </w:t>
      </w:r>
      <w:r w:rsidR="00B424D0">
        <w:rPr>
          <w:rFonts w:asciiTheme="minorHAnsi" w:hAnsiTheme="minorHAnsi" w:cstheme="minorHAnsi"/>
          <w:sz w:val="20"/>
          <w:szCs w:val="20"/>
        </w:rPr>
        <w:t>Cross site Request Forgery</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8-2013"/>
      </w:tblPr>
      <w:tblGrid>
        <w:gridCol w:w="4585"/>
        <w:gridCol w:w="1440"/>
        <w:gridCol w:w="1530"/>
        <w:gridCol w:w="1445"/>
      </w:tblGrid>
      <w:tr w:rsidR="00EB21C9" w:rsidRPr="00AC5F7C" w14:paraId="49268AAD" w14:textId="77777777" w:rsidTr="004E6E8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11E60B1D" w14:textId="5681BB00" w:rsidR="00EB21C9" w:rsidRPr="00FC19A1" w:rsidRDefault="00E94684" w:rsidP="006E3137">
            <w:pPr>
              <w:ind w:left="330" w:right="657"/>
              <w:jc w:val="left"/>
              <w:rPr>
                <w:rFonts w:ascii="Open Sans" w:hAnsi="Open Sans" w:cs="Open Sans"/>
              </w:rPr>
            </w:pPr>
            <w:r>
              <w:rPr>
                <w:rFonts w:ascii="Open Sans" w:hAnsi="Open Sans" w:cs="Open Sans"/>
              </w:rPr>
              <w:t xml:space="preserve">CAST </w:t>
            </w:r>
            <w:r w:rsidR="00EB21C9" w:rsidRPr="00FC19A1">
              <w:rPr>
                <w:rFonts w:ascii="Open Sans" w:hAnsi="Open Sans" w:cs="Open Sans"/>
              </w:rPr>
              <w:t>Rules</w:t>
            </w:r>
          </w:p>
        </w:tc>
        <w:tc>
          <w:tcPr>
            <w:tcW w:w="1440" w:type="dxa"/>
            <w:shd w:val="clear" w:color="auto" w:fill="DBE5F1" w:themeFill="accent1" w:themeFillTint="33"/>
            <w:vAlign w:val="center"/>
          </w:tcPr>
          <w:p w14:paraId="414510EE" w14:textId="7A1D1A35" w:rsidR="00EB21C9" w:rsidRPr="00AC5F7C" w:rsidRDefault="00EB21C9" w:rsidP="006E313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4E6E82">
              <w:rPr>
                <w:rFonts w:ascii="Open Sans" w:hAnsi="Open Sans" w:cs="Open Sans"/>
                <w:b w:val="0"/>
              </w:rPr>
              <w:t>Vulnerabilities</w:t>
            </w:r>
          </w:p>
        </w:tc>
        <w:tc>
          <w:tcPr>
            <w:tcW w:w="1530" w:type="dxa"/>
            <w:shd w:val="clear" w:color="auto" w:fill="DBE5F1" w:themeFill="accent1" w:themeFillTint="33"/>
            <w:vAlign w:val="center"/>
          </w:tcPr>
          <w:p w14:paraId="11A7598C" w14:textId="5193C55A" w:rsidR="00EB21C9" w:rsidRPr="00AC5F7C" w:rsidRDefault="00EB21C9" w:rsidP="006E313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4E6E82">
              <w:rPr>
                <w:rFonts w:ascii="Open Sans" w:hAnsi="Open Sans" w:cs="Open Sans"/>
                <w:b w:val="0"/>
              </w:rPr>
              <w:t>Vulnerabilities</w:t>
            </w:r>
          </w:p>
        </w:tc>
        <w:tc>
          <w:tcPr>
            <w:tcW w:w="1445" w:type="dxa"/>
            <w:shd w:val="clear" w:color="auto" w:fill="DBE5F1" w:themeFill="accent1" w:themeFillTint="33"/>
            <w:vAlign w:val="center"/>
          </w:tcPr>
          <w:p w14:paraId="5C231697" w14:textId="7E93D16D" w:rsidR="00EB21C9" w:rsidRPr="00934956" w:rsidRDefault="00EB21C9" w:rsidP="006E313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4E6E82">
              <w:rPr>
                <w:rFonts w:ascii="Open Sans" w:hAnsi="Open Sans" w:cs="Open Sans"/>
                <w:b w:val="0"/>
              </w:rPr>
              <w:t>Vulnerabilities</w:t>
            </w:r>
          </w:p>
        </w:tc>
      </w:tr>
      <w:tr w:rsidR="00EB21C9" w:rsidRPr="00CA2066" w14:paraId="71772356"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6A2F74C" w14:textId="77777777" w:rsidR="00EB21C9" w:rsidRPr="007675B2" w:rsidRDefault="00EB21C9" w:rsidP="00AA3BA0">
            <w:pPr>
              <w:ind w:right="657"/>
              <w:jc w:val="left"/>
              <w:rPr>
                <w:rFonts w:ascii="Open Sans" w:hAnsi="Open Sans" w:cs="Open Sans"/>
                <w:b w:val="0"/>
              </w:rPr>
            </w:pPr>
            <w:r>
              <w:rPr>
                <w:rFonts w:ascii="Open Sans" w:hAnsi="Open Sans" w:cs="Open Sans"/>
                <w:b w:val="0"/>
              </w:rPr>
              <w:t>Rule 1</w:t>
            </w:r>
          </w:p>
        </w:tc>
        <w:tc>
          <w:tcPr>
            <w:tcW w:w="1440" w:type="dxa"/>
          </w:tcPr>
          <w:p w14:paraId="14F60065" w14:textId="77777777" w:rsidR="00EB21C9" w:rsidRPr="00CA2066" w:rsidRDefault="00EB21C9"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79D7BE" w14:textId="77777777" w:rsidR="00EB21C9" w:rsidRPr="00CA2066" w:rsidRDefault="00EB21C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9565E94" w14:textId="77777777" w:rsidR="00EB21C9" w:rsidRPr="00CA2066" w:rsidRDefault="00EB21C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1090DBB1"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29396B4" w14:textId="77777777" w:rsidR="00EB21C9" w:rsidRPr="007675B2" w:rsidRDefault="00EB21C9" w:rsidP="00AA3BA0">
            <w:pPr>
              <w:ind w:right="657"/>
              <w:jc w:val="left"/>
              <w:rPr>
                <w:rFonts w:ascii="Open Sans" w:hAnsi="Open Sans" w:cs="Open Sans"/>
                <w:b w:val="0"/>
              </w:rPr>
            </w:pPr>
            <w:r>
              <w:rPr>
                <w:rFonts w:ascii="Open Sans" w:hAnsi="Open Sans" w:cs="Open Sans"/>
                <w:b w:val="0"/>
              </w:rPr>
              <w:t>Rule 2</w:t>
            </w:r>
          </w:p>
        </w:tc>
        <w:tc>
          <w:tcPr>
            <w:tcW w:w="1440" w:type="dxa"/>
          </w:tcPr>
          <w:p w14:paraId="73091FA0" w14:textId="77777777" w:rsidR="00EB21C9" w:rsidRPr="00CA2066" w:rsidRDefault="00EB21C9"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00F2BB9" w14:textId="77777777" w:rsidR="00EB21C9" w:rsidRPr="00CA2066" w:rsidRDefault="00EB21C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10D26A9" w14:textId="77777777" w:rsidR="00EB21C9" w:rsidRPr="00CA2066" w:rsidRDefault="00EB21C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1AB093F1"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048D4EB" w14:textId="77777777" w:rsidR="00EB21C9" w:rsidRPr="007675B2" w:rsidRDefault="00EB21C9" w:rsidP="00AA3BA0">
            <w:pPr>
              <w:ind w:right="657"/>
              <w:jc w:val="left"/>
              <w:rPr>
                <w:rFonts w:ascii="Open Sans" w:hAnsi="Open Sans" w:cs="Open Sans"/>
                <w:b w:val="0"/>
              </w:rPr>
            </w:pPr>
            <w:r>
              <w:rPr>
                <w:rFonts w:ascii="Open Sans" w:hAnsi="Open Sans" w:cs="Open Sans"/>
                <w:b w:val="0"/>
              </w:rPr>
              <w:t>Rule 3</w:t>
            </w:r>
          </w:p>
        </w:tc>
        <w:tc>
          <w:tcPr>
            <w:tcW w:w="1440" w:type="dxa"/>
          </w:tcPr>
          <w:p w14:paraId="251CF704" w14:textId="77777777" w:rsidR="00EB21C9" w:rsidRPr="00CA2066" w:rsidRDefault="00EB21C9"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33D1E68" w14:textId="77777777" w:rsidR="00EB21C9" w:rsidRPr="00CA2066" w:rsidRDefault="00EB21C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AC46056" w14:textId="77777777" w:rsidR="00EB21C9" w:rsidRPr="00CA2066" w:rsidRDefault="00EB21C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62356328"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3285015" w14:textId="77777777" w:rsidR="00EB21C9" w:rsidRPr="007675B2" w:rsidRDefault="00EB21C9" w:rsidP="00AA3BA0">
            <w:pPr>
              <w:ind w:right="657"/>
              <w:jc w:val="left"/>
              <w:rPr>
                <w:rFonts w:ascii="Open Sans" w:hAnsi="Open Sans" w:cs="Open Sans"/>
                <w:b w:val="0"/>
              </w:rPr>
            </w:pPr>
            <w:r>
              <w:rPr>
                <w:rFonts w:ascii="Open Sans" w:hAnsi="Open Sans" w:cs="Open Sans"/>
                <w:b w:val="0"/>
              </w:rPr>
              <w:t>Rule 4</w:t>
            </w:r>
          </w:p>
        </w:tc>
        <w:tc>
          <w:tcPr>
            <w:tcW w:w="1440" w:type="dxa"/>
          </w:tcPr>
          <w:p w14:paraId="3C94ECB4" w14:textId="77777777" w:rsidR="00EB21C9" w:rsidRPr="00CA2066" w:rsidRDefault="00EB21C9"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497C47" w14:textId="77777777" w:rsidR="00EB21C9" w:rsidRPr="00CA2066" w:rsidRDefault="00EB21C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3173D3" w14:textId="77777777" w:rsidR="00EB21C9" w:rsidRPr="00CA2066" w:rsidRDefault="00EB21C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2DB1837D"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529D8F6" w14:textId="77777777" w:rsidR="00EB21C9" w:rsidRPr="007675B2" w:rsidRDefault="00EB21C9" w:rsidP="00AA3BA0">
            <w:pPr>
              <w:ind w:right="657"/>
              <w:jc w:val="left"/>
              <w:rPr>
                <w:rFonts w:ascii="Open Sans" w:hAnsi="Open Sans" w:cs="Open Sans"/>
                <w:b w:val="0"/>
              </w:rPr>
            </w:pPr>
            <w:r>
              <w:rPr>
                <w:rFonts w:ascii="Open Sans" w:hAnsi="Open Sans" w:cs="Open Sans"/>
                <w:b w:val="0"/>
              </w:rPr>
              <w:t>Rule 5</w:t>
            </w:r>
          </w:p>
        </w:tc>
        <w:tc>
          <w:tcPr>
            <w:tcW w:w="1440" w:type="dxa"/>
          </w:tcPr>
          <w:p w14:paraId="217530A2" w14:textId="77777777" w:rsidR="00EB21C9" w:rsidRPr="00CA2066" w:rsidRDefault="00EB21C9"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7D77378" w14:textId="77777777" w:rsidR="00EB21C9" w:rsidRPr="00CA2066" w:rsidRDefault="00EB21C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759A6A" w14:textId="77777777" w:rsidR="00EB21C9" w:rsidRPr="00CA2066" w:rsidRDefault="00EB21C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E0E27FB" w14:textId="77777777" w:rsidR="00EB21C9" w:rsidRDefault="00EB21C9" w:rsidP="00EB21C9">
      <w:pPr>
        <w:pStyle w:val="BodyContent"/>
        <w:ind w:right="657"/>
        <w:rPr>
          <w:rFonts w:asciiTheme="minorHAnsi" w:hAnsiTheme="minorHAnsi" w:cstheme="minorHAnsi"/>
          <w:sz w:val="20"/>
          <w:szCs w:val="20"/>
        </w:rPr>
      </w:pPr>
    </w:p>
    <w:p w14:paraId="50208C4B" w14:textId="0DDD1A27" w:rsidR="004C0949" w:rsidRDefault="00EB21C9" w:rsidP="00EB21C9">
      <w:pPr>
        <w:spacing w:after="0" w:line="240" w:lineRule="auto"/>
        <w:ind w:left="0"/>
        <w:jc w:val="left"/>
        <w:rPr>
          <w:i/>
          <w:sz w:val="14"/>
        </w:rPr>
      </w:pPr>
      <w:r>
        <w:rPr>
          <w:i/>
          <w:sz w:val="14"/>
        </w:rPr>
        <w:t xml:space="preserve">Table </w:t>
      </w:r>
      <w:r w:rsidR="004C0949">
        <w:rPr>
          <w:i/>
          <w:sz w:val="14"/>
        </w:rPr>
        <w:t>10</w:t>
      </w:r>
      <w:r>
        <w:rPr>
          <w:i/>
          <w:sz w:val="14"/>
        </w:rPr>
        <w:t>: A</w:t>
      </w:r>
      <w:r w:rsidR="00B424D0">
        <w:rPr>
          <w:i/>
          <w:sz w:val="14"/>
        </w:rPr>
        <w:t>8</w:t>
      </w:r>
      <w:r>
        <w:rPr>
          <w:i/>
          <w:sz w:val="14"/>
        </w:rPr>
        <w:t xml:space="preserve"> – </w:t>
      </w:r>
      <w:r w:rsidR="00B424D0">
        <w:rPr>
          <w:i/>
          <w:sz w:val="14"/>
        </w:rPr>
        <w:t>Cross Site Request Forgery</w:t>
      </w:r>
      <w:r>
        <w:rPr>
          <w:i/>
          <w:sz w:val="14"/>
        </w:rPr>
        <w:t xml:space="preserve"> </w:t>
      </w:r>
      <w:r w:rsidR="004E6E82">
        <w:rPr>
          <w:i/>
          <w:sz w:val="14"/>
        </w:rPr>
        <w:t>vulnerabilities</w:t>
      </w:r>
    </w:p>
    <w:p w14:paraId="2571E220" w14:textId="77777777" w:rsidR="004C0949" w:rsidRDefault="004C0949">
      <w:pPr>
        <w:spacing w:after="0" w:line="240" w:lineRule="auto"/>
        <w:ind w:left="0"/>
        <w:jc w:val="left"/>
        <w:rPr>
          <w:i/>
          <w:sz w:val="14"/>
        </w:rPr>
      </w:pPr>
      <w:r>
        <w:rPr>
          <w:i/>
          <w:sz w:val="14"/>
        </w:rPr>
        <w:br w:type="page"/>
      </w:r>
    </w:p>
    <w:p w14:paraId="63A354D3" w14:textId="7AC85E34" w:rsidR="007E4D20" w:rsidRPr="00212651" w:rsidRDefault="007E4D20" w:rsidP="007E4D20">
      <w:pPr>
        <w:pStyle w:val="Heading2"/>
        <w:spacing w:after="0"/>
        <w:ind w:left="540" w:right="657" w:hanging="540"/>
        <w:rPr>
          <w:rFonts w:eastAsia="Calibri"/>
        </w:rPr>
      </w:pPr>
      <w:bookmarkStart w:id="27" w:name="_Toc531862208"/>
      <w:bookmarkStart w:id="28" w:name="_Toc531948655"/>
      <w:r>
        <w:rPr>
          <w:rFonts w:eastAsia="Calibri"/>
          <w:lang w:val="en-US"/>
        </w:rPr>
        <w:lastRenderedPageBreak/>
        <w:t>OWASP -2013 A9 – Using Components with Known Vulnerabilities</w:t>
      </w:r>
      <w:bookmarkEnd w:id="27"/>
      <w:bookmarkEnd w:id="28"/>
    </w:p>
    <w:p w14:paraId="0BFA084C" w14:textId="77777777" w:rsidR="007E4D20" w:rsidRDefault="007E4D20" w:rsidP="007E4D20">
      <w:pPr>
        <w:pStyle w:val="BodyContent"/>
        <w:ind w:right="657"/>
        <w:rPr>
          <w:rFonts w:asciiTheme="minorHAnsi" w:hAnsiTheme="minorHAnsi" w:cstheme="minorHAnsi"/>
          <w:sz w:val="20"/>
          <w:szCs w:val="20"/>
        </w:rPr>
      </w:pPr>
    </w:p>
    <w:p w14:paraId="1BD7BFBE" w14:textId="77777777" w:rsidR="007E4D20" w:rsidRDefault="007E4D20" w:rsidP="007E4D20">
      <w:pPr>
        <w:pStyle w:val="BodyContent"/>
        <w:ind w:right="657"/>
        <w:rPr>
          <w:rFonts w:asciiTheme="minorHAnsi" w:hAnsiTheme="minorHAnsi" w:cstheme="minorHAnsi"/>
          <w:sz w:val="20"/>
          <w:szCs w:val="20"/>
        </w:rPr>
      </w:pPr>
      <w:r w:rsidRPr="007E4D20">
        <w:rPr>
          <w:rFonts w:asciiTheme="minorHAnsi" w:hAnsiTheme="minorHAnsi" w:cstheme="minorHAnsi"/>
          <w:sz w:val="20"/>
          <w:szCs w:val="20"/>
        </w:rPr>
        <w:t>Components, such as libraries, frameworks, and other software modules, almost always run with full privileges. If a vulnerable component is exploited, such an attack can facilitate serious data loss or server takeover. Applications using components with known vulnerabilities may undermine application defenses and enable a range of possible attacks and impacts.</w:t>
      </w:r>
    </w:p>
    <w:p w14:paraId="7CDA6784" w14:textId="26ACEFD2" w:rsidR="007E4D20" w:rsidRDefault="007E4D20" w:rsidP="007E4D2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A9 – Using Components with known vulnerabilities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9-2013"/>
      </w:tblPr>
      <w:tblGrid>
        <w:gridCol w:w="4585"/>
        <w:gridCol w:w="1440"/>
        <w:gridCol w:w="1530"/>
        <w:gridCol w:w="1445"/>
      </w:tblGrid>
      <w:tr w:rsidR="007E4D20" w:rsidRPr="00AC5F7C" w14:paraId="1311C8F4" w14:textId="77777777" w:rsidTr="004E6E8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61C226F1" w14:textId="2C0A93C4" w:rsidR="007E4D20" w:rsidRPr="00FC19A1" w:rsidRDefault="00E94684" w:rsidP="006E3137">
            <w:pPr>
              <w:ind w:left="330" w:right="657"/>
              <w:jc w:val="left"/>
              <w:rPr>
                <w:rFonts w:ascii="Open Sans" w:hAnsi="Open Sans" w:cs="Open Sans"/>
              </w:rPr>
            </w:pPr>
            <w:r>
              <w:rPr>
                <w:rFonts w:ascii="Open Sans" w:hAnsi="Open Sans" w:cs="Open Sans"/>
              </w:rPr>
              <w:t xml:space="preserve">CAST </w:t>
            </w:r>
            <w:r w:rsidR="007E4D20" w:rsidRPr="00FC19A1">
              <w:rPr>
                <w:rFonts w:ascii="Open Sans" w:hAnsi="Open Sans" w:cs="Open Sans"/>
              </w:rPr>
              <w:t>Rules</w:t>
            </w:r>
          </w:p>
        </w:tc>
        <w:tc>
          <w:tcPr>
            <w:tcW w:w="1440" w:type="dxa"/>
            <w:shd w:val="clear" w:color="auto" w:fill="DBE5F1" w:themeFill="accent1" w:themeFillTint="33"/>
            <w:vAlign w:val="center"/>
          </w:tcPr>
          <w:p w14:paraId="705CCC48" w14:textId="599F5615" w:rsidR="007E4D20" w:rsidRPr="00AC5F7C" w:rsidRDefault="007E4D20" w:rsidP="006E313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4E6E82">
              <w:rPr>
                <w:rFonts w:ascii="Open Sans" w:hAnsi="Open Sans" w:cs="Open Sans"/>
                <w:b w:val="0"/>
              </w:rPr>
              <w:t>Vulnerabilities</w:t>
            </w:r>
          </w:p>
        </w:tc>
        <w:tc>
          <w:tcPr>
            <w:tcW w:w="1530" w:type="dxa"/>
            <w:shd w:val="clear" w:color="auto" w:fill="DBE5F1" w:themeFill="accent1" w:themeFillTint="33"/>
            <w:vAlign w:val="center"/>
          </w:tcPr>
          <w:p w14:paraId="3315D31A" w14:textId="7C74BE56" w:rsidR="007E4D20" w:rsidRPr="00AC5F7C" w:rsidRDefault="007E4D20" w:rsidP="006E313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4E6E82">
              <w:rPr>
                <w:rFonts w:ascii="Open Sans" w:hAnsi="Open Sans" w:cs="Open Sans"/>
                <w:b w:val="0"/>
              </w:rPr>
              <w:t>Vulnerabilities</w:t>
            </w:r>
          </w:p>
        </w:tc>
        <w:tc>
          <w:tcPr>
            <w:tcW w:w="1445" w:type="dxa"/>
            <w:shd w:val="clear" w:color="auto" w:fill="DBE5F1" w:themeFill="accent1" w:themeFillTint="33"/>
            <w:vAlign w:val="center"/>
          </w:tcPr>
          <w:p w14:paraId="67506A7A" w14:textId="75D0249A" w:rsidR="007E4D20" w:rsidRPr="00934956" w:rsidRDefault="007E4D20" w:rsidP="006E313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4E6E82">
              <w:rPr>
                <w:rFonts w:ascii="Open Sans" w:hAnsi="Open Sans" w:cs="Open Sans"/>
                <w:b w:val="0"/>
              </w:rPr>
              <w:t>Vulnerabilities</w:t>
            </w:r>
          </w:p>
        </w:tc>
      </w:tr>
      <w:tr w:rsidR="007E4D20" w:rsidRPr="00CA2066" w14:paraId="523F5E06"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C56EB12" w14:textId="77777777" w:rsidR="007E4D20" w:rsidRPr="007675B2" w:rsidRDefault="007E4D20" w:rsidP="00AA3BA0">
            <w:pPr>
              <w:ind w:right="657"/>
              <w:jc w:val="left"/>
              <w:rPr>
                <w:rFonts w:ascii="Open Sans" w:hAnsi="Open Sans" w:cs="Open Sans"/>
                <w:b w:val="0"/>
              </w:rPr>
            </w:pPr>
            <w:r>
              <w:rPr>
                <w:rFonts w:ascii="Open Sans" w:hAnsi="Open Sans" w:cs="Open Sans"/>
                <w:b w:val="0"/>
              </w:rPr>
              <w:t>Rule 1</w:t>
            </w:r>
          </w:p>
        </w:tc>
        <w:tc>
          <w:tcPr>
            <w:tcW w:w="1440" w:type="dxa"/>
          </w:tcPr>
          <w:p w14:paraId="1D84CE62"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AEE4BF6"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E4E558"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6B29F7E8"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406EC29" w14:textId="77777777" w:rsidR="007E4D20" w:rsidRPr="007675B2" w:rsidRDefault="007E4D20" w:rsidP="00AA3BA0">
            <w:pPr>
              <w:ind w:right="657"/>
              <w:jc w:val="left"/>
              <w:rPr>
                <w:rFonts w:ascii="Open Sans" w:hAnsi="Open Sans" w:cs="Open Sans"/>
                <w:b w:val="0"/>
              </w:rPr>
            </w:pPr>
            <w:r>
              <w:rPr>
                <w:rFonts w:ascii="Open Sans" w:hAnsi="Open Sans" w:cs="Open Sans"/>
                <w:b w:val="0"/>
              </w:rPr>
              <w:t>Rule 2</w:t>
            </w:r>
          </w:p>
        </w:tc>
        <w:tc>
          <w:tcPr>
            <w:tcW w:w="1440" w:type="dxa"/>
          </w:tcPr>
          <w:p w14:paraId="789ED4E1"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059C2D7"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945267"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704F414F"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4187A38" w14:textId="77777777" w:rsidR="007E4D20" w:rsidRPr="007675B2" w:rsidRDefault="007E4D20" w:rsidP="00AA3BA0">
            <w:pPr>
              <w:ind w:right="657"/>
              <w:jc w:val="left"/>
              <w:rPr>
                <w:rFonts w:ascii="Open Sans" w:hAnsi="Open Sans" w:cs="Open Sans"/>
                <w:b w:val="0"/>
              </w:rPr>
            </w:pPr>
            <w:r>
              <w:rPr>
                <w:rFonts w:ascii="Open Sans" w:hAnsi="Open Sans" w:cs="Open Sans"/>
                <w:b w:val="0"/>
              </w:rPr>
              <w:t>Rule 3</w:t>
            </w:r>
          </w:p>
        </w:tc>
        <w:tc>
          <w:tcPr>
            <w:tcW w:w="1440" w:type="dxa"/>
          </w:tcPr>
          <w:p w14:paraId="7A159AD2"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9E15A62"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5553140"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3F6CE17A"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B896478" w14:textId="77777777" w:rsidR="007E4D20" w:rsidRPr="007675B2" w:rsidRDefault="007E4D20" w:rsidP="00AA3BA0">
            <w:pPr>
              <w:ind w:right="657"/>
              <w:jc w:val="left"/>
              <w:rPr>
                <w:rFonts w:ascii="Open Sans" w:hAnsi="Open Sans" w:cs="Open Sans"/>
                <w:b w:val="0"/>
              </w:rPr>
            </w:pPr>
            <w:r>
              <w:rPr>
                <w:rFonts w:ascii="Open Sans" w:hAnsi="Open Sans" w:cs="Open Sans"/>
                <w:b w:val="0"/>
              </w:rPr>
              <w:t>Rule 4</w:t>
            </w:r>
          </w:p>
        </w:tc>
        <w:tc>
          <w:tcPr>
            <w:tcW w:w="1440" w:type="dxa"/>
          </w:tcPr>
          <w:p w14:paraId="50E0114E"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4C2A4"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4ABD73C"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21B87056"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F12E680" w14:textId="77777777" w:rsidR="007E4D20" w:rsidRPr="007675B2" w:rsidRDefault="007E4D20" w:rsidP="00AA3BA0">
            <w:pPr>
              <w:ind w:right="657"/>
              <w:jc w:val="left"/>
              <w:rPr>
                <w:rFonts w:ascii="Open Sans" w:hAnsi="Open Sans" w:cs="Open Sans"/>
                <w:b w:val="0"/>
              </w:rPr>
            </w:pPr>
            <w:r>
              <w:rPr>
                <w:rFonts w:ascii="Open Sans" w:hAnsi="Open Sans" w:cs="Open Sans"/>
                <w:b w:val="0"/>
              </w:rPr>
              <w:t>Rule 5</w:t>
            </w:r>
          </w:p>
        </w:tc>
        <w:tc>
          <w:tcPr>
            <w:tcW w:w="1440" w:type="dxa"/>
          </w:tcPr>
          <w:p w14:paraId="2321ACE5"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F29259"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E55346"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BBA46CB" w14:textId="77777777" w:rsidR="007E4D20" w:rsidRDefault="007E4D20" w:rsidP="007E4D20">
      <w:pPr>
        <w:pStyle w:val="BodyContent"/>
        <w:ind w:right="657"/>
        <w:rPr>
          <w:rFonts w:asciiTheme="minorHAnsi" w:hAnsiTheme="minorHAnsi" w:cstheme="minorHAnsi"/>
          <w:sz w:val="20"/>
          <w:szCs w:val="20"/>
        </w:rPr>
      </w:pPr>
    </w:p>
    <w:p w14:paraId="0DAA73CC" w14:textId="21648E21" w:rsidR="007E4D20" w:rsidRDefault="007E4D20">
      <w:pPr>
        <w:spacing w:after="0" w:line="240" w:lineRule="auto"/>
        <w:ind w:left="0"/>
        <w:jc w:val="left"/>
        <w:rPr>
          <w:i/>
          <w:sz w:val="14"/>
        </w:rPr>
      </w:pPr>
      <w:r>
        <w:rPr>
          <w:i/>
          <w:sz w:val="14"/>
        </w:rPr>
        <w:t xml:space="preserve">Table </w:t>
      </w:r>
      <w:r w:rsidR="00F91D1F">
        <w:rPr>
          <w:i/>
          <w:sz w:val="14"/>
        </w:rPr>
        <w:t>1</w:t>
      </w:r>
      <w:r w:rsidR="004C0949">
        <w:rPr>
          <w:i/>
          <w:sz w:val="14"/>
        </w:rPr>
        <w:t>1</w:t>
      </w:r>
      <w:r>
        <w:rPr>
          <w:i/>
          <w:sz w:val="14"/>
        </w:rPr>
        <w:t>: A9 – Using Components with Known Vulnerabilities</w:t>
      </w:r>
    </w:p>
    <w:p w14:paraId="43BE309A" w14:textId="34D38504" w:rsidR="007E4D20" w:rsidRPr="00212651" w:rsidRDefault="007E4D20" w:rsidP="007E4D20">
      <w:pPr>
        <w:pStyle w:val="Heading2"/>
        <w:spacing w:after="0"/>
        <w:ind w:left="540" w:right="657" w:hanging="540"/>
        <w:rPr>
          <w:rFonts w:eastAsia="Calibri"/>
        </w:rPr>
      </w:pPr>
      <w:bookmarkStart w:id="29" w:name="_Toc531862209"/>
      <w:bookmarkStart w:id="30" w:name="_Toc531948656"/>
      <w:r>
        <w:rPr>
          <w:rFonts w:eastAsia="Calibri"/>
          <w:lang w:val="en-US"/>
        </w:rPr>
        <w:t>OWASP -2013 A10 – Unvalidated Redirects &amp; Forwards</w:t>
      </w:r>
      <w:bookmarkEnd w:id="29"/>
      <w:bookmarkEnd w:id="30"/>
    </w:p>
    <w:p w14:paraId="725B49B3" w14:textId="77777777" w:rsidR="007E4D20" w:rsidRDefault="007E4D20" w:rsidP="007E4D20">
      <w:pPr>
        <w:pStyle w:val="BodyContent"/>
        <w:ind w:right="657"/>
        <w:rPr>
          <w:rFonts w:asciiTheme="minorHAnsi" w:hAnsiTheme="minorHAnsi" w:cstheme="minorHAnsi"/>
          <w:sz w:val="20"/>
          <w:szCs w:val="20"/>
        </w:rPr>
      </w:pPr>
    </w:p>
    <w:p w14:paraId="3601134C" w14:textId="5B45D3A7" w:rsidR="007E4D20" w:rsidRPr="007E4D20" w:rsidRDefault="007E4D20" w:rsidP="007E4D20">
      <w:pPr>
        <w:pStyle w:val="BodyContent"/>
        <w:ind w:right="657"/>
        <w:rPr>
          <w:rFonts w:asciiTheme="minorHAnsi" w:hAnsiTheme="minorHAnsi" w:cstheme="minorHAnsi"/>
          <w:sz w:val="20"/>
          <w:szCs w:val="20"/>
        </w:rPr>
      </w:pPr>
      <w:r w:rsidRPr="007E4D20">
        <w:rPr>
          <w:rFonts w:asciiTheme="minorHAnsi" w:hAnsiTheme="minorHAnsi" w:cstheme="minorHAnsi"/>
          <w:sz w:val="20"/>
          <w:szCs w:val="20"/>
        </w:rPr>
        <w:t>Web applications frequently redirect and forward users to other pages and websites and use untrusted data to determine the destination pages. Without proper validation, attackers can redirect victims to phishing or malware sites, or use forwards to access unauthorized pages</w:t>
      </w:r>
    </w:p>
    <w:p w14:paraId="080EBA25" w14:textId="43A5ED47" w:rsidR="007E4D20" w:rsidRDefault="007E4D20" w:rsidP="007E4D2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A10 – Using Unvalidated Redirects &amp; Forwards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10-2013"/>
      </w:tblPr>
      <w:tblGrid>
        <w:gridCol w:w="4585"/>
        <w:gridCol w:w="1440"/>
        <w:gridCol w:w="1530"/>
        <w:gridCol w:w="1445"/>
      </w:tblGrid>
      <w:tr w:rsidR="007E4D20" w:rsidRPr="00AC5F7C" w14:paraId="7F436450" w14:textId="77777777" w:rsidTr="004E6E8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807E1ED" w14:textId="11E7DC98" w:rsidR="007E4D20" w:rsidRPr="00FC19A1" w:rsidRDefault="006500C9" w:rsidP="006E3137">
            <w:pPr>
              <w:ind w:left="330" w:right="657"/>
              <w:jc w:val="left"/>
              <w:rPr>
                <w:rFonts w:ascii="Open Sans" w:hAnsi="Open Sans" w:cs="Open Sans"/>
              </w:rPr>
            </w:pPr>
            <w:r>
              <w:rPr>
                <w:rFonts w:ascii="Open Sans" w:hAnsi="Open Sans" w:cs="Open Sans"/>
              </w:rPr>
              <w:t xml:space="preserve">CAST </w:t>
            </w:r>
            <w:r w:rsidR="007E4D20" w:rsidRPr="00FC19A1">
              <w:rPr>
                <w:rFonts w:ascii="Open Sans" w:hAnsi="Open Sans" w:cs="Open Sans"/>
              </w:rPr>
              <w:t>Rules</w:t>
            </w:r>
          </w:p>
        </w:tc>
        <w:tc>
          <w:tcPr>
            <w:tcW w:w="1440" w:type="dxa"/>
            <w:shd w:val="clear" w:color="auto" w:fill="DBE5F1" w:themeFill="accent1" w:themeFillTint="33"/>
            <w:vAlign w:val="center"/>
          </w:tcPr>
          <w:p w14:paraId="21731BB0" w14:textId="51FDB98B" w:rsidR="007E4D20" w:rsidRPr="00AC5F7C" w:rsidRDefault="007E4D20" w:rsidP="006E313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4E6E82">
              <w:rPr>
                <w:rFonts w:ascii="Open Sans" w:hAnsi="Open Sans" w:cs="Open Sans"/>
                <w:b w:val="0"/>
              </w:rPr>
              <w:t>Vulnerabilities</w:t>
            </w:r>
          </w:p>
        </w:tc>
        <w:tc>
          <w:tcPr>
            <w:tcW w:w="1530" w:type="dxa"/>
            <w:shd w:val="clear" w:color="auto" w:fill="DBE5F1" w:themeFill="accent1" w:themeFillTint="33"/>
            <w:vAlign w:val="center"/>
          </w:tcPr>
          <w:p w14:paraId="57F9F991" w14:textId="2F038B45" w:rsidR="007E4D20" w:rsidRPr="00AC5F7C" w:rsidRDefault="007E4D20" w:rsidP="006E313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4E6E82">
              <w:rPr>
                <w:rFonts w:ascii="Open Sans" w:hAnsi="Open Sans" w:cs="Open Sans"/>
                <w:b w:val="0"/>
              </w:rPr>
              <w:t>Vulnerabilities</w:t>
            </w:r>
          </w:p>
        </w:tc>
        <w:tc>
          <w:tcPr>
            <w:tcW w:w="1445" w:type="dxa"/>
            <w:shd w:val="clear" w:color="auto" w:fill="DBE5F1" w:themeFill="accent1" w:themeFillTint="33"/>
            <w:vAlign w:val="center"/>
          </w:tcPr>
          <w:p w14:paraId="2BE80638" w14:textId="1CFB6D4C" w:rsidR="007E4D20" w:rsidRPr="00934956" w:rsidRDefault="007E4D20" w:rsidP="006E313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4E6E82">
              <w:rPr>
                <w:rFonts w:ascii="Open Sans" w:hAnsi="Open Sans" w:cs="Open Sans"/>
                <w:b w:val="0"/>
              </w:rPr>
              <w:t>Vulnerabilities</w:t>
            </w:r>
          </w:p>
        </w:tc>
      </w:tr>
      <w:tr w:rsidR="007E4D20" w:rsidRPr="00CA2066" w14:paraId="7A867F8A"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76C4653" w14:textId="77777777" w:rsidR="007E4D20" w:rsidRPr="007675B2" w:rsidRDefault="007E4D20" w:rsidP="00AA3BA0">
            <w:pPr>
              <w:ind w:right="657"/>
              <w:jc w:val="left"/>
              <w:rPr>
                <w:rFonts w:ascii="Open Sans" w:hAnsi="Open Sans" w:cs="Open Sans"/>
                <w:b w:val="0"/>
              </w:rPr>
            </w:pPr>
            <w:bookmarkStart w:id="31" w:name="_GoBack" w:colFirst="0" w:colLast="0"/>
            <w:r>
              <w:rPr>
                <w:rFonts w:ascii="Open Sans" w:hAnsi="Open Sans" w:cs="Open Sans"/>
                <w:b w:val="0"/>
              </w:rPr>
              <w:t>Rule 1</w:t>
            </w:r>
          </w:p>
        </w:tc>
        <w:tc>
          <w:tcPr>
            <w:tcW w:w="1440" w:type="dxa"/>
          </w:tcPr>
          <w:p w14:paraId="6FD2C254"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3760B1A"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2949E37"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6B7CFB78"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4D7CFFD" w14:textId="77777777" w:rsidR="007E4D20" w:rsidRPr="007675B2" w:rsidRDefault="007E4D20" w:rsidP="00AA3BA0">
            <w:pPr>
              <w:ind w:right="657"/>
              <w:jc w:val="left"/>
              <w:rPr>
                <w:rFonts w:ascii="Open Sans" w:hAnsi="Open Sans" w:cs="Open Sans"/>
                <w:b w:val="0"/>
              </w:rPr>
            </w:pPr>
            <w:r>
              <w:rPr>
                <w:rFonts w:ascii="Open Sans" w:hAnsi="Open Sans" w:cs="Open Sans"/>
                <w:b w:val="0"/>
              </w:rPr>
              <w:t>Rule 2</w:t>
            </w:r>
          </w:p>
        </w:tc>
        <w:tc>
          <w:tcPr>
            <w:tcW w:w="1440" w:type="dxa"/>
          </w:tcPr>
          <w:p w14:paraId="3652E451"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50DD53D"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EBA4886"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3B31711D"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4C80CAD" w14:textId="77777777" w:rsidR="007E4D20" w:rsidRPr="007675B2" w:rsidRDefault="007E4D20" w:rsidP="00AA3BA0">
            <w:pPr>
              <w:ind w:right="657"/>
              <w:jc w:val="left"/>
              <w:rPr>
                <w:rFonts w:ascii="Open Sans" w:hAnsi="Open Sans" w:cs="Open Sans"/>
                <w:b w:val="0"/>
              </w:rPr>
            </w:pPr>
            <w:r>
              <w:rPr>
                <w:rFonts w:ascii="Open Sans" w:hAnsi="Open Sans" w:cs="Open Sans"/>
                <w:b w:val="0"/>
              </w:rPr>
              <w:t>Rule 3</w:t>
            </w:r>
          </w:p>
        </w:tc>
        <w:tc>
          <w:tcPr>
            <w:tcW w:w="1440" w:type="dxa"/>
          </w:tcPr>
          <w:p w14:paraId="799B19D8"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E3B5ADF"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619E9F6"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723E28F7"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2CD2AD7" w14:textId="77777777" w:rsidR="007E4D20" w:rsidRPr="007675B2" w:rsidRDefault="007E4D20" w:rsidP="00AA3BA0">
            <w:pPr>
              <w:ind w:right="657"/>
              <w:jc w:val="left"/>
              <w:rPr>
                <w:rFonts w:ascii="Open Sans" w:hAnsi="Open Sans" w:cs="Open Sans"/>
                <w:b w:val="0"/>
              </w:rPr>
            </w:pPr>
            <w:r>
              <w:rPr>
                <w:rFonts w:ascii="Open Sans" w:hAnsi="Open Sans" w:cs="Open Sans"/>
                <w:b w:val="0"/>
              </w:rPr>
              <w:t>Rule 4</w:t>
            </w:r>
          </w:p>
        </w:tc>
        <w:tc>
          <w:tcPr>
            <w:tcW w:w="1440" w:type="dxa"/>
          </w:tcPr>
          <w:p w14:paraId="43F17AFB"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07D936"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224A0EB"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59D66C49"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5B68484" w14:textId="77777777" w:rsidR="007E4D20" w:rsidRPr="007675B2" w:rsidRDefault="007E4D20" w:rsidP="00AA3BA0">
            <w:pPr>
              <w:ind w:right="657"/>
              <w:jc w:val="left"/>
              <w:rPr>
                <w:rFonts w:ascii="Open Sans" w:hAnsi="Open Sans" w:cs="Open Sans"/>
                <w:b w:val="0"/>
              </w:rPr>
            </w:pPr>
            <w:r>
              <w:rPr>
                <w:rFonts w:ascii="Open Sans" w:hAnsi="Open Sans" w:cs="Open Sans"/>
                <w:b w:val="0"/>
              </w:rPr>
              <w:t>Rule 5</w:t>
            </w:r>
          </w:p>
        </w:tc>
        <w:tc>
          <w:tcPr>
            <w:tcW w:w="1440" w:type="dxa"/>
          </w:tcPr>
          <w:p w14:paraId="56068E4C"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DEB59"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38AAB31"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bookmarkEnd w:id="31"/>
    </w:tbl>
    <w:p w14:paraId="12052588" w14:textId="77777777" w:rsidR="007E4D20" w:rsidRDefault="007E4D20" w:rsidP="007E4D20">
      <w:pPr>
        <w:pStyle w:val="BodyContent"/>
        <w:ind w:right="657"/>
        <w:rPr>
          <w:rFonts w:asciiTheme="minorHAnsi" w:hAnsiTheme="minorHAnsi" w:cstheme="minorHAnsi"/>
          <w:sz w:val="20"/>
          <w:szCs w:val="20"/>
        </w:rPr>
      </w:pPr>
    </w:p>
    <w:p w14:paraId="6A7D934B" w14:textId="3B1BE228" w:rsidR="007E4D20" w:rsidRDefault="007E4D20" w:rsidP="007E4D2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F91D1F">
        <w:rPr>
          <w:i/>
          <w:sz w:val="14"/>
        </w:rPr>
        <w:t>11</w:t>
      </w:r>
      <w:r>
        <w:rPr>
          <w:i/>
          <w:sz w:val="14"/>
        </w:rPr>
        <w:t xml:space="preserve">: A10 – Unvalidated Redirects &amp; Forward </w:t>
      </w:r>
      <w:r w:rsidR="004E6E82">
        <w:rPr>
          <w:i/>
          <w:sz w:val="14"/>
        </w:rPr>
        <w:t>vulnerabilities</w:t>
      </w:r>
    </w:p>
    <w:p w14:paraId="6E88899F" w14:textId="77777777" w:rsidR="007E4D20" w:rsidRDefault="007E4D20" w:rsidP="007E4D20">
      <w:pPr>
        <w:spacing w:after="0" w:line="240" w:lineRule="auto"/>
        <w:ind w:left="0"/>
        <w:jc w:val="left"/>
        <w:rPr>
          <w:rFonts w:asciiTheme="minorHAnsi" w:eastAsia="Perpetua" w:hAnsiTheme="minorHAnsi" w:cstheme="minorHAnsi"/>
          <w:color w:val="000000"/>
          <w:sz w:val="20"/>
          <w:lang w:eastAsia="en-US"/>
        </w:rPr>
      </w:pPr>
    </w:p>
    <w:p w14:paraId="2CF4BB32" w14:textId="77777777" w:rsidR="007E4D20" w:rsidRDefault="007E4D20" w:rsidP="004F5DAC">
      <w:pPr>
        <w:spacing w:after="0" w:line="240" w:lineRule="auto"/>
        <w:ind w:left="0"/>
        <w:jc w:val="left"/>
        <w:rPr>
          <w:rFonts w:asciiTheme="minorHAnsi" w:eastAsia="Perpetua" w:hAnsiTheme="minorHAnsi" w:cstheme="minorHAnsi"/>
          <w:color w:val="000000"/>
          <w:sz w:val="20"/>
          <w:lang w:eastAsia="en-US"/>
        </w:rPr>
      </w:pPr>
    </w:p>
    <w:p w14:paraId="1B901F02" w14:textId="77777777" w:rsidR="004F5DAC" w:rsidRPr="00F772DA" w:rsidRDefault="004F5DAC" w:rsidP="002638B2">
      <w:pPr>
        <w:pStyle w:val="BodyContent"/>
        <w:ind w:right="657"/>
        <w:rPr>
          <w:rFonts w:asciiTheme="minorHAnsi" w:hAnsiTheme="minorHAnsi" w:cstheme="minorHAnsi"/>
          <w:sz w:val="20"/>
          <w:szCs w:val="20"/>
        </w:rPr>
      </w:pPr>
    </w:p>
    <w:p w14:paraId="61051B28" w14:textId="77777777" w:rsidR="00CA74F4" w:rsidRDefault="00E560F3" w:rsidP="002638B2">
      <w:pPr>
        <w:pStyle w:val="Heading1"/>
        <w:ind w:right="657"/>
      </w:pPr>
      <w:bookmarkStart w:id="32" w:name="_Toc531862210"/>
      <w:bookmarkStart w:id="33" w:name="_Toc531948657"/>
      <w:r>
        <w:lastRenderedPageBreak/>
        <w:t>A</w:t>
      </w:r>
      <w:r w:rsidR="00CA74F4">
        <w:t>ppendix</w:t>
      </w:r>
      <w:bookmarkEnd w:id="32"/>
      <w:bookmarkEnd w:id="33"/>
      <w:r w:rsidR="00CA74F4">
        <w:t xml:space="preserve"> </w:t>
      </w:r>
    </w:p>
    <w:p w14:paraId="48916227" w14:textId="1845DF32" w:rsidR="00010552" w:rsidRDefault="00010552" w:rsidP="002638B2">
      <w:pPr>
        <w:pStyle w:val="Heading2"/>
        <w:spacing w:after="0"/>
        <w:ind w:left="540" w:right="657" w:hanging="540"/>
        <w:rPr>
          <w:lang w:val="en-US"/>
        </w:rPr>
      </w:pPr>
      <w:bookmarkStart w:id="34" w:name="_Toc531862211"/>
      <w:bookmarkStart w:id="35" w:name="_Toc531948658"/>
      <w:bookmarkStart w:id="36" w:name="_Hlk529891554"/>
      <w:r>
        <w:rPr>
          <w:lang w:val="en-US"/>
        </w:rPr>
        <w:t>About CAST Software Intelligence</w:t>
      </w:r>
      <w:bookmarkEnd w:id="34"/>
      <w:bookmarkEnd w:id="35"/>
    </w:p>
    <w:p w14:paraId="4B904114" w14:textId="7DAA21F6" w:rsidR="00010552" w:rsidRDefault="00010552" w:rsidP="00010552">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02E5D6AD" w14:textId="46696B83" w:rsidR="00010552" w:rsidRDefault="00010552" w:rsidP="00010552">
      <w:pPr>
        <w:ind w:right="657"/>
      </w:pPr>
    </w:p>
    <w:p w14:paraId="2C1A5FE9" w14:textId="77777777" w:rsidR="004E6E82" w:rsidRPr="004A59A5" w:rsidRDefault="00781550" w:rsidP="004E6E82">
      <w:pPr>
        <w:ind w:right="657"/>
      </w:pPr>
      <w:hyperlink r:id="rId13" w:history="1">
        <w:r w:rsidR="004E6E82" w:rsidRPr="00036206">
          <w:rPr>
            <w:rStyle w:val="Hyperlink"/>
          </w:rPr>
          <w:t>Click here</w:t>
        </w:r>
      </w:hyperlink>
      <w:r w:rsidR="004E6E82">
        <w:t xml:space="preserve"> for more information about CAST Software Intelligence. </w:t>
      </w:r>
    </w:p>
    <w:p w14:paraId="2DC980E8" w14:textId="1C5574AF" w:rsidR="00513557" w:rsidRDefault="00513557" w:rsidP="002638B2">
      <w:pPr>
        <w:ind w:right="657"/>
        <w:rPr>
          <w:rFonts w:cs="Arial"/>
        </w:rPr>
      </w:pPr>
    </w:p>
    <w:p w14:paraId="23C9129E" w14:textId="77777777" w:rsidR="004E6E82" w:rsidRDefault="004E6E82" w:rsidP="004E6E82">
      <w:pPr>
        <w:pStyle w:val="Heading2"/>
        <w:spacing w:after="0"/>
        <w:ind w:left="540" w:right="657" w:hanging="540"/>
      </w:pPr>
      <w:bookmarkStart w:id="37" w:name="_Toc529890287"/>
      <w:bookmarkStart w:id="38" w:name="_Toc531862212"/>
      <w:bookmarkStart w:id="39" w:name="_Toc531948659"/>
      <w:r>
        <w:rPr>
          <w:lang w:val="en-US"/>
        </w:rPr>
        <w:t>About CAST Security</w:t>
      </w:r>
      <w:bookmarkEnd w:id="37"/>
      <w:bookmarkEnd w:id="38"/>
      <w:bookmarkEnd w:id="39"/>
    </w:p>
    <w:p w14:paraId="73DBFB0E" w14:textId="77777777" w:rsidR="004E6E82" w:rsidRDefault="004E6E82" w:rsidP="004E6E82">
      <w:pPr>
        <w:ind w:right="657"/>
      </w:pPr>
    </w:p>
    <w:p w14:paraId="593B491C" w14:textId="77777777" w:rsidR="004E6E82" w:rsidRDefault="004E6E82" w:rsidP="004E6E82">
      <w:pPr>
        <w:ind w:right="657"/>
      </w:pPr>
      <w:r w:rsidRPr="00BB40D4">
        <w:t xml:space="preserve">Cyber risk and </w:t>
      </w:r>
      <w:r>
        <w:t xml:space="preserve">application </w:t>
      </w:r>
      <w:r w:rsidRPr="00BB40D4">
        <w:t xml:space="preserve">security require a proactive and intelligence-driven approach. </w:t>
      </w:r>
      <w:r>
        <w:t xml:space="preserve">CAST </w:t>
      </w:r>
      <w:r w:rsidRPr="00BB40D4">
        <w:t>Software Intelligence shifts insight into security strategy blind spots before development starts.</w:t>
      </w:r>
      <w:r>
        <w:t xml:space="preserve"> With its unique ability to do dataflow and system-level analysis, CAST provides the most accurate security findings, reducing a lot of false positives. CAST Security rules are adapted from best-in-class industry standards – CISQ, CWE, and OWASP.</w:t>
      </w:r>
    </w:p>
    <w:p w14:paraId="5270AF48" w14:textId="77777777" w:rsidR="004E6E82" w:rsidRDefault="004E6E82" w:rsidP="004E6E82">
      <w:pPr>
        <w:ind w:right="657"/>
      </w:pPr>
      <w:r>
        <w:t xml:space="preserve">To find out more about CAST Security, </w:t>
      </w:r>
      <w:hyperlink r:id="rId14" w:history="1">
        <w:r w:rsidRPr="00DE3825">
          <w:rPr>
            <w:rStyle w:val="Hyperlink"/>
          </w:rPr>
          <w:t>click here</w:t>
        </w:r>
      </w:hyperlink>
      <w:r>
        <w:t>.</w:t>
      </w:r>
    </w:p>
    <w:bookmarkEnd w:id="36"/>
    <w:p w14:paraId="156A22E3" w14:textId="77777777" w:rsidR="004E6E82" w:rsidRDefault="004E6E82"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15"/>
      <w:footerReference w:type="default" r:id="rId16"/>
      <w:headerReference w:type="first" r:id="rId17"/>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4FACB1" w14:textId="77777777" w:rsidR="00781550" w:rsidRDefault="00781550">
      <w:r>
        <w:separator/>
      </w:r>
    </w:p>
  </w:endnote>
  <w:endnote w:type="continuationSeparator" w:id="0">
    <w:p w14:paraId="4F584C31" w14:textId="77777777" w:rsidR="00781550" w:rsidRDefault="007815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C57C1E" w:rsidRDefault="00C57C1E"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C57C1E" w:rsidRDefault="00C57C1E">
    <w:pPr>
      <w:pStyle w:val="Footer"/>
    </w:pPr>
    <w:r>
      <w:rPr>
        <w:noProof/>
        <w:lang w:eastAsia="en-US"/>
      </w:rPr>
      <w:drawing>
        <wp:inline distT="0" distB="0" distL="0" distR="0" wp14:anchorId="2591E445" wp14:editId="050510E6">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C57C1E" w:rsidRDefault="00C57C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30D39C" w14:textId="77777777" w:rsidR="00781550" w:rsidRDefault="00781550">
      <w:r>
        <w:separator/>
      </w:r>
    </w:p>
  </w:footnote>
  <w:footnote w:type="continuationSeparator" w:id="0">
    <w:p w14:paraId="7C5023C9" w14:textId="77777777" w:rsidR="00781550" w:rsidRDefault="007815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5D145816" w:rsidR="00C57C1E" w:rsidRPr="00501CAD" w:rsidRDefault="00C57C1E" w:rsidP="00874417">
    <w:pPr>
      <w:spacing w:after="0" w:line="240" w:lineRule="auto"/>
      <w:jc w:val="center"/>
      <w:rPr>
        <w:rFonts w:asciiTheme="majorHAnsi" w:hAnsiTheme="majorHAnsi"/>
        <w:noProof/>
        <w:sz w:val="24"/>
        <w:szCs w:val="24"/>
      </w:rPr>
    </w:pPr>
    <w:r>
      <w:rPr>
        <w:rFonts w:asciiTheme="majorHAnsi" w:hAnsiTheme="majorHAnsi"/>
        <w:noProof/>
        <w:sz w:val="20"/>
        <w:szCs w:val="24"/>
      </w:rPr>
      <w:t>OWASP 2013 Top 10 Summary Report</w:t>
    </w:r>
  </w:p>
  <w:p w14:paraId="09BF77A7" w14:textId="77777777" w:rsidR="00C57C1E" w:rsidRPr="00501CAD" w:rsidRDefault="00C57C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5594A2D2" w:rsidR="00C57C1E" w:rsidRDefault="00C57C1E"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C180DF6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tKwFAO3octYtAAAA"/>
  </w:docVars>
  <w:rsids>
    <w:rsidRoot w:val="005C3E74"/>
    <w:rsid w:val="00000213"/>
    <w:rsid w:val="00000CAD"/>
    <w:rsid w:val="00001A16"/>
    <w:rsid w:val="00002D9F"/>
    <w:rsid w:val="00002E9A"/>
    <w:rsid w:val="000042D0"/>
    <w:rsid w:val="00005A79"/>
    <w:rsid w:val="00005E98"/>
    <w:rsid w:val="00005F4A"/>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B34"/>
    <w:rsid w:val="0004093F"/>
    <w:rsid w:val="000418A9"/>
    <w:rsid w:val="00041C42"/>
    <w:rsid w:val="00041F4A"/>
    <w:rsid w:val="000421A3"/>
    <w:rsid w:val="00042D51"/>
    <w:rsid w:val="0004317E"/>
    <w:rsid w:val="0004445C"/>
    <w:rsid w:val="00045D73"/>
    <w:rsid w:val="00045E0F"/>
    <w:rsid w:val="00046D35"/>
    <w:rsid w:val="00046DFB"/>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4A06"/>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346"/>
    <w:rsid w:val="000A4867"/>
    <w:rsid w:val="000A4ADD"/>
    <w:rsid w:val="000A6CEA"/>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1352"/>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2088"/>
    <w:rsid w:val="001652A1"/>
    <w:rsid w:val="0016739E"/>
    <w:rsid w:val="001678FE"/>
    <w:rsid w:val="001708A0"/>
    <w:rsid w:val="00170F0A"/>
    <w:rsid w:val="00172114"/>
    <w:rsid w:val="001724DA"/>
    <w:rsid w:val="00172AFB"/>
    <w:rsid w:val="00172DEA"/>
    <w:rsid w:val="00172E7F"/>
    <w:rsid w:val="00173B3F"/>
    <w:rsid w:val="00173D4A"/>
    <w:rsid w:val="00173E74"/>
    <w:rsid w:val="00174A40"/>
    <w:rsid w:val="00175973"/>
    <w:rsid w:val="00175D58"/>
    <w:rsid w:val="001772EC"/>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43"/>
    <w:rsid w:val="001A03DB"/>
    <w:rsid w:val="001A0C04"/>
    <w:rsid w:val="001A0F80"/>
    <w:rsid w:val="001A102C"/>
    <w:rsid w:val="001A15CA"/>
    <w:rsid w:val="001A2B7A"/>
    <w:rsid w:val="001A2F6E"/>
    <w:rsid w:val="001A36C1"/>
    <w:rsid w:val="001A4961"/>
    <w:rsid w:val="001A51AE"/>
    <w:rsid w:val="001A6194"/>
    <w:rsid w:val="001A6438"/>
    <w:rsid w:val="001A72B2"/>
    <w:rsid w:val="001A7478"/>
    <w:rsid w:val="001B01BD"/>
    <w:rsid w:val="001B1771"/>
    <w:rsid w:val="001B19D1"/>
    <w:rsid w:val="001B410C"/>
    <w:rsid w:val="001B4B47"/>
    <w:rsid w:val="001B4BA9"/>
    <w:rsid w:val="001B5D6F"/>
    <w:rsid w:val="001B75D9"/>
    <w:rsid w:val="001B7CA6"/>
    <w:rsid w:val="001C1805"/>
    <w:rsid w:val="001C2099"/>
    <w:rsid w:val="001C444B"/>
    <w:rsid w:val="001C52E5"/>
    <w:rsid w:val="001C6504"/>
    <w:rsid w:val="001C66D0"/>
    <w:rsid w:val="001C6DDF"/>
    <w:rsid w:val="001C78DD"/>
    <w:rsid w:val="001D09D7"/>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0BEE"/>
    <w:rsid w:val="00261774"/>
    <w:rsid w:val="00262753"/>
    <w:rsid w:val="00262DB6"/>
    <w:rsid w:val="0026328C"/>
    <w:rsid w:val="002638B2"/>
    <w:rsid w:val="00264EB9"/>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2F46"/>
    <w:rsid w:val="002A4408"/>
    <w:rsid w:val="002A5283"/>
    <w:rsid w:val="002A5B1A"/>
    <w:rsid w:val="002A63B3"/>
    <w:rsid w:val="002A6F5D"/>
    <w:rsid w:val="002A7147"/>
    <w:rsid w:val="002A77E3"/>
    <w:rsid w:val="002B1100"/>
    <w:rsid w:val="002B12D7"/>
    <w:rsid w:val="002B18AA"/>
    <w:rsid w:val="002B1DEB"/>
    <w:rsid w:val="002B7975"/>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3BA4"/>
    <w:rsid w:val="002F5419"/>
    <w:rsid w:val="002F5502"/>
    <w:rsid w:val="002F72F7"/>
    <w:rsid w:val="0030030F"/>
    <w:rsid w:val="0030175A"/>
    <w:rsid w:val="0030281F"/>
    <w:rsid w:val="003028BF"/>
    <w:rsid w:val="0030351C"/>
    <w:rsid w:val="00304222"/>
    <w:rsid w:val="0030482C"/>
    <w:rsid w:val="0030508E"/>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A42"/>
    <w:rsid w:val="00340EF4"/>
    <w:rsid w:val="003410DE"/>
    <w:rsid w:val="00341C15"/>
    <w:rsid w:val="003422CF"/>
    <w:rsid w:val="003427ED"/>
    <w:rsid w:val="00343396"/>
    <w:rsid w:val="00345E79"/>
    <w:rsid w:val="0034695D"/>
    <w:rsid w:val="00346C22"/>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81B7B"/>
    <w:rsid w:val="00381C8F"/>
    <w:rsid w:val="00382B8C"/>
    <w:rsid w:val="00384127"/>
    <w:rsid w:val="003844E2"/>
    <w:rsid w:val="00387187"/>
    <w:rsid w:val="003872A8"/>
    <w:rsid w:val="00387E23"/>
    <w:rsid w:val="0039000C"/>
    <w:rsid w:val="00390299"/>
    <w:rsid w:val="00391E4D"/>
    <w:rsid w:val="00392916"/>
    <w:rsid w:val="0039562F"/>
    <w:rsid w:val="003963AA"/>
    <w:rsid w:val="003A12EF"/>
    <w:rsid w:val="003A1A30"/>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5E9"/>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49D3"/>
    <w:rsid w:val="004252E6"/>
    <w:rsid w:val="00425494"/>
    <w:rsid w:val="004254D4"/>
    <w:rsid w:val="004255D2"/>
    <w:rsid w:val="00426BB3"/>
    <w:rsid w:val="00430E08"/>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154C"/>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0949"/>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E6E82"/>
    <w:rsid w:val="004F0D29"/>
    <w:rsid w:val="004F2DE1"/>
    <w:rsid w:val="004F33B5"/>
    <w:rsid w:val="004F3401"/>
    <w:rsid w:val="004F493F"/>
    <w:rsid w:val="004F5DAC"/>
    <w:rsid w:val="004F7054"/>
    <w:rsid w:val="0050018B"/>
    <w:rsid w:val="00501A32"/>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0F6"/>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74"/>
    <w:rsid w:val="005D258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17BF6"/>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8BD"/>
    <w:rsid w:val="00642BE2"/>
    <w:rsid w:val="00642CE3"/>
    <w:rsid w:val="006445F6"/>
    <w:rsid w:val="0064468B"/>
    <w:rsid w:val="00644F07"/>
    <w:rsid w:val="006462D5"/>
    <w:rsid w:val="006500C9"/>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4A6"/>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E1E0C"/>
    <w:rsid w:val="006E3137"/>
    <w:rsid w:val="006E4146"/>
    <w:rsid w:val="006E472D"/>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074DD"/>
    <w:rsid w:val="007105C2"/>
    <w:rsid w:val="00710C9E"/>
    <w:rsid w:val="00710FF1"/>
    <w:rsid w:val="007116F7"/>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61B6"/>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1550"/>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B20"/>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4D20"/>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48F6"/>
    <w:rsid w:val="008079D6"/>
    <w:rsid w:val="00807FA5"/>
    <w:rsid w:val="00811786"/>
    <w:rsid w:val="00811B5D"/>
    <w:rsid w:val="00811E6E"/>
    <w:rsid w:val="0081298A"/>
    <w:rsid w:val="008131C9"/>
    <w:rsid w:val="008139D4"/>
    <w:rsid w:val="00813E9A"/>
    <w:rsid w:val="00814488"/>
    <w:rsid w:val="00814941"/>
    <w:rsid w:val="0081512D"/>
    <w:rsid w:val="00820E35"/>
    <w:rsid w:val="008213FC"/>
    <w:rsid w:val="0082194D"/>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58D"/>
    <w:rsid w:val="00842E53"/>
    <w:rsid w:val="00843710"/>
    <w:rsid w:val="00845232"/>
    <w:rsid w:val="0084674F"/>
    <w:rsid w:val="0085034C"/>
    <w:rsid w:val="008514BA"/>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1A1"/>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10A4"/>
    <w:rsid w:val="008F12B3"/>
    <w:rsid w:val="008F16A8"/>
    <w:rsid w:val="008F1E56"/>
    <w:rsid w:val="008F2778"/>
    <w:rsid w:val="008F41F0"/>
    <w:rsid w:val="008F5ABE"/>
    <w:rsid w:val="008F664F"/>
    <w:rsid w:val="008F6E88"/>
    <w:rsid w:val="008F7F24"/>
    <w:rsid w:val="00900C0D"/>
    <w:rsid w:val="00901E71"/>
    <w:rsid w:val="00901FF8"/>
    <w:rsid w:val="00904490"/>
    <w:rsid w:val="009055D7"/>
    <w:rsid w:val="009067EF"/>
    <w:rsid w:val="00907314"/>
    <w:rsid w:val="00907383"/>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6214"/>
    <w:rsid w:val="00936BE0"/>
    <w:rsid w:val="009370F3"/>
    <w:rsid w:val="0094081E"/>
    <w:rsid w:val="00941318"/>
    <w:rsid w:val="009418D5"/>
    <w:rsid w:val="009430C5"/>
    <w:rsid w:val="009433D0"/>
    <w:rsid w:val="00943F88"/>
    <w:rsid w:val="00945167"/>
    <w:rsid w:val="00945276"/>
    <w:rsid w:val="00946459"/>
    <w:rsid w:val="0095049B"/>
    <w:rsid w:val="00950E40"/>
    <w:rsid w:val="009520CA"/>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304"/>
    <w:rsid w:val="0096450C"/>
    <w:rsid w:val="009659B5"/>
    <w:rsid w:val="00966185"/>
    <w:rsid w:val="00967C2C"/>
    <w:rsid w:val="0097147F"/>
    <w:rsid w:val="009724FD"/>
    <w:rsid w:val="009725A2"/>
    <w:rsid w:val="009740C4"/>
    <w:rsid w:val="00974538"/>
    <w:rsid w:val="00974D6D"/>
    <w:rsid w:val="00974DBE"/>
    <w:rsid w:val="00980036"/>
    <w:rsid w:val="009808E6"/>
    <w:rsid w:val="0098095C"/>
    <w:rsid w:val="00981096"/>
    <w:rsid w:val="00981A29"/>
    <w:rsid w:val="00983A75"/>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5B"/>
    <w:rsid w:val="009A3900"/>
    <w:rsid w:val="009A5112"/>
    <w:rsid w:val="009A6816"/>
    <w:rsid w:val="009A693A"/>
    <w:rsid w:val="009A7596"/>
    <w:rsid w:val="009B016C"/>
    <w:rsid w:val="009B08BE"/>
    <w:rsid w:val="009B156A"/>
    <w:rsid w:val="009B33DF"/>
    <w:rsid w:val="009B4DF8"/>
    <w:rsid w:val="009B530C"/>
    <w:rsid w:val="009B5957"/>
    <w:rsid w:val="009B5B5B"/>
    <w:rsid w:val="009B6686"/>
    <w:rsid w:val="009B66BC"/>
    <w:rsid w:val="009C0028"/>
    <w:rsid w:val="009C0F1C"/>
    <w:rsid w:val="009C232A"/>
    <w:rsid w:val="009C25D2"/>
    <w:rsid w:val="009C294F"/>
    <w:rsid w:val="009C331E"/>
    <w:rsid w:val="009C4B1B"/>
    <w:rsid w:val="009C4FE2"/>
    <w:rsid w:val="009C5C45"/>
    <w:rsid w:val="009C60DD"/>
    <w:rsid w:val="009C6A58"/>
    <w:rsid w:val="009D0E8E"/>
    <w:rsid w:val="009D1900"/>
    <w:rsid w:val="009D1F41"/>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584"/>
    <w:rsid w:val="009F7AA1"/>
    <w:rsid w:val="00A000B6"/>
    <w:rsid w:val="00A00982"/>
    <w:rsid w:val="00A00DA6"/>
    <w:rsid w:val="00A02FFE"/>
    <w:rsid w:val="00A04AB4"/>
    <w:rsid w:val="00A05663"/>
    <w:rsid w:val="00A058E8"/>
    <w:rsid w:val="00A05BCD"/>
    <w:rsid w:val="00A05E6D"/>
    <w:rsid w:val="00A102D9"/>
    <w:rsid w:val="00A1054B"/>
    <w:rsid w:val="00A133F8"/>
    <w:rsid w:val="00A17F12"/>
    <w:rsid w:val="00A2017A"/>
    <w:rsid w:val="00A21943"/>
    <w:rsid w:val="00A21C4B"/>
    <w:rsid w:val="00A22F72"/>
    <w:rsid w:val="00A238D4"/>
    <w:rsid w:val="00A242F4"/>
    <w:rsid w:val="00A25916"/>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57FE2"/>
    <w:rsid w:val="00A61789"/>
    <w:rsid w:val="00A61E96"/>
    <w:rsid w:val="00A64717"/>
    <w:rsid w:val="00A655DA"/>
    <w:rsid w:val="00A669E9"/>
    <w:rsid w:val="00A67268"/>
    <w:rsid w:val="00A7073D"/>
    <w:rsid w:val="00A70E6B"/>
    <w:rsid w:val="00A7260E"/>
    <w:rsid w:val="00A727D0"/>
    <w:rsid w:val="00A72A44"/>
    <w:rsid w:val="00A73107"/>
    <w:rsid w:val="00A73AC5"/>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CC5"/>
    <w:rsid w:val="00AA3BA0"/>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D6A62"/>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566D"/>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425"/>
    <w:rsid w:val="00B37B64"/>
    <w:rsid w:val="00B40BF7"/>
    <w:rsid w:val="00B424D0"/>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5681"/>
    <w:rsid w:val="00B86768"/>
    <w:rsid w:val="00B8790E"/>
    <w:rsid w:val="00B90E57"/>
    <w:rsid w:val="00B91AAF"/>
    <w:rsid w:val="00B91AF0"/>
    <w:rsid w:val="00B95DA9"/>
    <w:rsid w:val="00BA019D"/>
    <w:rsid w:val="00BA0BBE"/>
    <w:rsid w:val="00BA1942"/>
    <w:rsid w:val="00BA2149"/>
    <w:rsid w:val="00BA2257"/>
    <w:rsid w:val="00BA40D5"/>
    <w:rsid w:val="00BA44E6"/>
    <w:rsid w:val="00BA5BB5"/>
    <w:rsid w:val="00BA6131"/>
    <w:rsid w:val="00BB12C5"/>
    <w:rsid w:val="00BB3288"/>
    <w:rsid w:val="00BB48C1"/>
    <w:rsid w:val="00BB6056"/>
    <w:rsid w:val="00BB64DC"/>
    <w:rsid w:val="00BB713E"/>
    <w:rsid w:val="00BC02CD"/>
    <w:rsid w:val="00BC1953"/>
    <w:rsid w:val="00BC3ECA"/>
    <w:rsid w:val="00BC48C7"/>
    <w:rsid w:val="00BC49B3"/>
    <w:rsid w:val="00BC4A24"/>
    <w:rsid w:val="00BC4B2A"/>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3C"/>
    <w:rsid w:val="00C2299E"/>
    <w:rsid w:val="00C22EB7"/>
    <w:rsid w:val="00C23059"/>
    <w:rsid w:val="00C246C3"/>
    <w:rsid w:val="00C256AE"/>
    <w:rsid w:val="00C26C85"/>
    <w:rsid w:val="00C27C3B"/>
    <w:rsid w:val="00C3005F"/>
    <w:rsid w:val="00C31A89"/>
    <w:rsid w:val="00C31E69"/>
    <w:rsid w:val="00C32FCB"/>
    <w:rsid w:val="00C332BC"/>
    <w:rsid w:val="00C33B3D"/>
    <w:rsid w:val="00C3480D"/>
    <w:rsid w:val="00C34CF6"/>
    <w:rsid w:val="00C359D9"/>
    <w:rsid w:val="00C36A3F"/>
    <w:rsid w:val="00C37566"/>
    <w:rsid w:val="00C408DA"/>
    <w:rsid w:val="00C40C54"/>
    <w:rsid w:val="00C40D09"/>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C1E"/>
    <w:rsid w:val="00C57D57"/>
    <w:rsid w:val="00C60C03"/>
    <w:rsid w:val="00C60E64"/>
    <w:rsid w:val="00C617C6"/>
    <w:rsid w:val="00C6204D"/>
    <w:rsid w:val="00C62C41"/>
    <w:rsid w:val="00C63658"/>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6B9"/>
    <w:rsid w:val="00CE2C22"/>
    <w:rsid w:val="00CE30D5"/>
    <w:rsid w:val="00CE3320"/>
    <w:rsid w:val="00CE36AA"/>
    <w:rsid w:val="00CE4524"/>
    <w:rsid w:val="00CE4A6C"/>
    <w:rsid w:val="00CE4D7A"/>
    <w:rsid w:val="00CE5417"/>
    <w:rsid w:val="00CE576B"/>
    <w:rsid w:val="00CE591D"/>
    <w:rsid w:val="00CE64A6"/>
    <w:rsid w:val="00CE69D5"/>
    <w:rsid w:val="00CE6B94"/>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39D1"/>
    <w:rsid w:val="00D44B5A"/>
    <w:rsid w:val="00D463CE"/>
    <w:rsid w:val="00D47EEA"/>
    <w:rsid w:val="00D47FF3"/>
    <w:rsid w:val="00D500C3"/>
    <w:rsid w:val="00D50A70"/>
    <w:rsid w:val="00D50A83"/>
    <w:rsid w:val="00D511EE"/>
    <w:rsid w:val="00D517ED"/>
    <w:rsid w:val="00D51AF5"/>
    <w:rsid w:val="00D51E83"/>
    <w:rsid w:val="00D528CD"/>
    <w:rsid w:val="00D52EB9"/>
    <w:rsid w:val="00D531BE"/>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24C"/>
    <w:rsid w:val="00D92FCD"/>
    <w:rsid w:val="00D931E1"/>
    <w:rsid w:val="00D948B2"/>
    <w:rsid w:val="00D95B57"/>
    <w:rsid w:val="00D96660"/>
    <w:rsid w:val="00D970D2"/>
    <w:rsid w:val="00D97103"/>
    <w:rsid w:val="00DA0B37"/>
    <w:rsid w:val="00DA17F4"/>
    <w:rsid w:val="00DA1D9F"/>
    <w:rsid w:val="00DA51D8"/>
    <w:rsid w:val="00DA67F0"/>
    <w:rsid w:val="00DA7D16"/>
    <w:rsid w:val="00DB2B2F"/>
    <w:rsid w:val="00DB3580"/>
    <w:rsid w:val="00DB3FB9"/>
    <w:rsid w:val="00DB4CD7"/>
    <w:rsid w:val="00DB5592"/>
    <w:rsid w:val="00DB5823"/>
    <w:rsid w:val="00DB64A8"/>
    <w:rsid w:val="00DB6D06"/>
    <w:rsid w:val="00DB705D"/>
    <w:rsid w:val="00DC0D3A"/>
    <w:rsid w:val="00DC19EC"/>
    <w:rsid w:val="00DC1D9A"/>
    <w:rsid w:val="00DC51DA"/>
    <w:rsid w:val="00DC61C7"/>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485E"/>
    <w:rsid w:val="00DE4B7F"/>
    <w:rsid w:val="00DE5505"/>
    <w:rsid w:val="00DE69D8"/>
    <w:rsid w:val="00DE7034"/>
    <w:rsid w:val="00DE7ABA"/>
    <w:rsid w:val="00DE7ABB"/>
    <w:rsid w:val="00DF1564"/>
    <w:rsid w:val="00DF19E7"/>
    <w:rsid w:val="00DF2B1B"/>
    <w:rsid w:val="00DF3436"/>
    <w:rsid w:val="00DF401D"/>
    <w:rsid w:val="00DF418B"/>
    <w:rsid w:val="00DF44C5"/>
    <w:rsid w:val="00DF49EB"/>
    <w:rsid w:val="00DF5E17"/>
    <w:rsid w:val="00DF68EA"/>
    <w:rsid w:val="00DF7105"/>
    <w:rsid w:val="00E00C85"/>
    <w:rsid w:val="00E01D33"/>
    <w:rsid w:val="00E03A78"/>
    <w:rsid w:val="00E066F7"/>
    <w:rsid w:val="00E07B1A"/>
    <w:rsid w:val="00E10ACB"/>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415"/>
    <w:rsid w:val="00E475DB"/>
    <w:rsid w:val="00E479D5"/>
    <w:rsid w:val="00E47E8A"/>
    <w:rsid w:val="00E506AB"/>
    <w:rsid w:val="00E512AF"/>
    <w:rsid w:val="00E5181E"/>
    <w:rsid w:val="00E525BB"/>
    <w:rsid w:val="00E54694"/>
    <w:rsid w:val="00E560F3"/>
    <w:rsid w:val="00E56315"/>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F22"/>
    <w:rsid w:val="00E7680E"/>
    <w:rsid w:val="00E76AE4"/>
    <w:rsid w:val="00E76DEF"/>
    <w:rsid w:val="00E7708C"/>
    <w:rsid w:val="00E80100"/>
    <w:rsid w:val="00E80703"/>
    <w:rsid w:val="00E81998"/>
    <w:rsid w:val="00E81C43"/>
    <w:rsid w:val="00E82626"/>
    <w:rsid w:val="00E82704"/>
    <w:rsid w:val="00E8402F"/>
    <w:rsid w:val="00E84619"/>
    <w:rsid w:val="00E84CE2"/>
    <w:rsid w:val="00E84D25"/>
    <w:rsid w:val="00E85D8F"/>
    <w:rsid w:val="00E86EA7"/>
    <w:rsid w:val="00E86F90"/>
    <w:rsid w:val="00E87511"/>
    <w:rsid w:val="00E87F29"/>
    <w:rsid w:val="00E91592"/>
    <w:rsid w:val="00E91F75"/>
    <w:rsid w:val="00E9289F"/>
    <w:rsid w:val="00E94684"/>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1F9E"/>
    <w:rsid w:val="00EB21C9"/>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39"/>
    <w:rsid w:val="00F30B69"/>
    <w:rsid w:val="00F3140C"/>
    <w:rsid w:val="00F32F9A"/>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603A7"/>
    <w:rsid w:val="00F60414"/>
    <w:rsid w:val="00F6122F"/>
    <w:rsid w:val="00F613E4"/>
    <w:rsid w:val="00F6174A"/>
    <w:rsid w:val="00F61A0E"/>
    <w:rsid w:val="00F62A07"/>
    <w:rsid w:val="00F63A4D"/>
    <w:rsid w:val="00F640DF"/>
    <w:rsid w:val="00F64336"/>
    <w:rsid w:val="00F64B67"/>
    <w:rsid w:val="00F65443"/>
    <w:rsid w:val="00F65B6C"/>
    <w:rsid w:val="00F70D8E"/>
    <w:rsid w:val="00F73125"/>
    <w:rsid w:val="00F732C8"/>
    <w:rsid w:val="00F735BE"/>
    <w:rsid w:val="00F73EC6"/>
    <w:rsid w:val="00F74467"/>
    <w:rsid w:val="00F74473"/>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1D1F"/>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clear" w:pos="432"/>
        <w:tab w:val="num" w:pos="-1605"/>
        <w:tab w:val="left" w:leader="dot" w:pos="567"/>
      </w:tabs>
      <w:spacing w:before="480" w:after="240" w:line="240" w:lineRule="auto"/>
      <w:ind w:left="-1605"/>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4-Accent6">
    <w:name w:val="Grid Table 4 Accent 6"/>
    <w:basedOn w:val="TableNormal"/>
    <w:uiPriority w:val="49"/>
    <w:rsid w:val="00C63658"/>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software-intelligence"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owasp.org/index.php/Top_10_2013-Top_10"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owasp.org/index.php/Top_10_2013-Top_10"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astsoftware.com/use-cases/application-security"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6">
                  <a:tint val="54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E1B0-4C5B-94D2-A9335FC0678F}"/>
              </c:ext>
            </c:extLst>
          </c:dPt>
          <c:dPt>
            <c:idx val="1"/>
            <c:bubble3D val="0"/>
            <c:spPr>
              <a:solidFill>
                <a:schemeClr val="accent6">
                  <a:tint val="77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E1B0-4C5B-94D2-A9335FC0678F}"/>
              </c:ext>
            </c:extLst>
          </c:dPt>
          <c:dPt>
            <c:idx val="2"/>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E1B0-4C5B-94D2-A9335FC0678F}"/>
              </c:ext>
            </c:extLst>
          </c:dPt>
          <c:dPt>
            <c:idx val="3"/>
            <c:bubble3D val="0"/>
            <c:spPr>
              <a:solidFill>
                <a:schemeClr val="accent6">
                  <a:shade val="76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7-E1B0-4C5B-94D2-A9335FC0678F}"/>
              </c:ext>
            </c:extLst>
          </c:dPt>
          <c:dPt>
            <c:idx val="4"/>
            <c:bubble3D val="0"/>
            <c:spPr>
              <a:solidFill>
                <a:schemeClr val="accent6">
                  <a:shade val="53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9-E1B0-4C5B-94D2-A9335FC0678F}"/>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E1B0-4C5B-94D2-A9335FC0678F}"/>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E1B0-4C5B-94D2-A9335FC0678F}"/>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E1B0-4C5B-94D2-A9335FC0678F}"/>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BB8903-9A26-4867-A3A6-3C8EA0DFF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141</TotalTime>
  <Pages>1</Pages>
  <Words>1588</Words>
  <Characters>9055</Characters>
  <Application>Microsoft Office Word</Application>
  <DocSecurity>0</DocSecurity>
  <Lines>75</Lines>
  <Paragraphs>21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10622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59</cp:revision>
  <cp:lastPrinted>2014-04-04T13:22:00Z</cp:lastPrinted>
  <dcterms:created xsi:type="dcterms:W3CDTF">2018-09-23T05:15:00Z</dcterms:created>
  <dcterms:modified xsi:type="dcterms:W3CDTF">2019-07-18T12:56:00Z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