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26A8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Default="0030771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4B596B">
        <w:rPr>
          <w:noProof/>
        </w:rPr>
        <w:t>Table of Content</w:t>
      </w:r>
    </w:p>
    <w:p w14:paraId="66EFB7EE"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5700CF1"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13E98">
        <w:rPr>
          <w:noProof/>
        </w:rPr>
        <w:t>Application Characteristics</w:t>
      </w:r>
    </w:p>
    <w:p w14:paraId="06AD271C"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CISQ Security</w:t>
      </w:r>
    </w:p>
    <w:p w14:paraId="3BC2216F"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13E98">
        <w:rPr>
          <w:rFonts w:eastAsia="Calibri"/>
          <w:noProof/>
        </w:rPr>
        <w:t>CISQ Security Vulnerabilities Summary</w:t>
      </w:r>
    </w:p>
    <w:p w14:paraId="21896502"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sidRPr="00B13E98">
        <w:rPr>
          <w:rFonts w:eastAsia="Calibri"/>
          <w:noProof/>
        </w:rPr>
        <w:t>3.</w:t>
      </w:r>
      <w:r>
        <w:rPr>
          <w:rFonts w:asciiTheme="minorHAnsi" w:eastAsiaTheme="minorEastAsia" w:hAnsiTheme="minorHAnsi" w:cstheme="minorBidi"/>
          <w:b w:val="0"/>
          <w:caps w:val="0"/>
          <w:noProof/>
          <w:color w:val="auto"/>
          <w:sz w:val="22"/>
          <w:szCs w:val="22"/>
          <w:lang w:eastAsia="zh-CN"/>
        </w:rPr>
        <w:tab/>
      </w:r>
      <w:r w:rsidRPr="00B13E98">
        <w:rPr>
          <w:rFonts w:eastAsia="Calibri"/>
          <w:noProof/>
        </w:rPr>
        <w:t>CAST Findings for CISQ Security</w:t>
      </w:r>
    </w:p>
    <w:p w14:paraId="2EF4D4B8"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01916C44"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2F322E0"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59DECCD"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77777777"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CISQ Sec</w:t>
      </w:r>
      <w:r w:rsidR="00DC2E36">
        <w:t>u</w:t>
      </w:r>
      <w:r>
        <w:t>r</w:t>
      </w:r>
      <w:r w:rsidR="00DC2E36">
        <w:t>i</w:t>
      </w:r>
      <w:r>
        <w:t>ty</w:t>
      </w:r>
      <w:bookmarkEnd w:id="21"/>
      <w:bookmarkEnd w:id="22"/>
      <w:bookmarkEnd w:id="23"/>
      <w:bookmarkEnd w:id="24"/>
      <w:bookmarkEnd w:id="25"/>
      <w:bookmarkEnd w:id="26"/>
    </w:p>
    <w:p w14:paraId="70E3BA0B" w14:textId="77777777" w:rsidR="0093684D" w:rsidRPr="004B596B" w:rsidRDefault="0093684D" w:rsidP="004B596B">
      <w:pPr>
        <w:ind w:left="0" w:right="657"/>
        <w:jc w:val="left"/>
        <w:rPr>
          <w:noProof/>
          <w:szCs w:val="18"/>
        </w:rPr>
      </w:pPr>
      <w:bookmarkStart w:id="27" w:name="_Toc531862714"/>
      <w:bookmarkStart w:id="28" w:name="_Toc14695414"/>
      <w:bookmarkStart w:id="29" w:name="_Toc14780878"/>
      <w:bookmarkStart w:id="30" w:name="_Toc14780929"/>
      <w:bookmarkStart w:id="31" w:name="_Toc14781327"/>
      <w:bookmarkStart w:id="32" w:name="_Hlk530663856"/>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w:t>
      </w:r>
      <w:bookmarkStart w:id="33" w:name="_GoBack"/>
      <w:bookmarkEnd w:id="33"/>
      <w:r w:rsidRPr="004B596B">
        <w:rPr>
          <w:noProof/>
          <w:szCs w:val="18"/>
        </w:rPr>
        <w:t>curity problems have been studied extensively by the Software Assurance community and have been codified in the Common Weakness Enumeration (CWE) at </w:t>
      </w:r>
      <w:hyperlink r:id="rId11"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2"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77777777" w:rsidR="0093684D" w:rsidRPr="009C1EA4" w:rsidRDefault="0093684D" w:rsidP="0093684D">
      <w:pPr>
        <w:ind w:left="0" w:right="657"/>
        <w:jc w:val="left"/>
        <w:rPr>
          <w:noProof/>
          <w:szCs w:val="18"/>
        </w:rPr>
      </w:pPr>
      <w:r w:rsidRPr="009C1EA4">
        <w:rPr>
          <w:noProof/>
          <w:szCs w:val="18"/>
        </w:rPr>
        <w:t>This section provide a summary of the most severe security vulnerability identified in the structural quality analysis and mesurement by CAST AIP against the CISQ standard. Details about CISQ Security Standard can be found</w:t>
      </w:r>
      <w:r w:rsidRPr="009C1EA4">
        <w:rPr>
          <w:rStyle w:val="Hyperlink"/>
          <w:noProof/>
          <w:szCs w:val="18"/>
        </w:rPr>
        <w:t xml:space="preserve"> </w:t>
      </w:r>
      <w:hyperlink r:id="rId13"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34" w:name="_Toc15285472"/>
      <w:bookmarkEnd w:id="32"/>
      <w:r>
        <w:rPr>
          <w:rFonts w:eastAsia="Calibri"/>
          <w:lang w:val="en-US"/>
        </w:rPr>
        <w:t xml:space="preserve">CISQ </w:t>
      </w:r>
      <w:r w:rsidR="005F3F53">
        <w:rPr>
          <w:rFonts w:eastAsia="Calibri"/>
          <w:lang w:val="en-US"/>
        </w:rPr>
        <w:t>Security</w:t>
      </w:r>
      <w:r w:rsidR="000B1DF2">
        <w:rPr>
          <w:rFonts w:eastAsia="Calibri"/>
          <w:lang w:val="en-US"/>
        </w:rPr>
        <w:t xml:space="preserve"> </w:t>
      </w:r>
      <w:bookmarkEnd w:id="27"/>
      <w:r w:rsidR="0093684D">
        <w:rPr>
          <w:rFonts w:eastAsia="Calibri"/>
          <w:lang w:val="en-US"/>
        </w:rPr>
        <w:t xml:space="preserve">Vulnerabilities </w:t>
      </w:r>
      <w:r w:rsidR="009C1EA4">
        <w:rPr>
          <w:rFonts w:eastAsia="Calibri"/>
          <w:lang w:val="en-US"/>
        </w:rPr>
        <w:t>Summary</w:t>
      </w:r>
      <w:bookmarkEnd w:id="28"/>
      <w:bookmarkEnd w:id="29"/>
      <w:bookmarkEnd w:id="30"/>
      <w:bookmarkEnd w:id="31"/>
      <w:bookmarkEnd w:id="34"/>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35" w:name="_Toc14695415"/>
      <w:bookmarkStart w:id="36" w:name="_Toc14780879"/>
      <w:bookmarkStart w:id="37" w:name="_Toc14780930"/>
      <w:bookmarkStart w:id="38" w:name="_Toc14781328"/>
      <w:bookmarkStart w:id="39" w:name="_Toc531862715"/>
      <w:bookmarkStart w:id="40" w:name="_Toc15285473"/>
      <w:r>
        <w:rPr>
          <w:rFonts w:eastAsia="Calibri"/>
        </w:rPr>
        <w:lastRenderedPageBreak/>
        <w:t xml:space="preserve">CAST Findings for </w:t>
      </w:r>
      <w:r w:rsidR="00D81C2E">
        <w:rPr>
          <w:rFonts w:eastAsia="Calibri"/>
        </w:rPr>
        <w:t>CISQ Security</w:t>
      </w:r>
      <w:bookmarkEnd w:id="35"/>
      <w:bookmarkEnd w:id="36"/>
      <w:bookmarkEnd w:id="37"/>
      <w:bookmarkEnd w:id="38"/>
      <w:bookmarkEnd w:id="40"/>
    </w:p>
    <w:bookmarkEnd w:id="39"/>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1" w:name="_Toc531862737"/>
      <w:bookmarkStart w:id="42" w:name="_Toc14695416"/>
      <w:bookmarkStart w:id="43" w:name="_Toc14780880"/>
      <w:bookmarkStart w:id="44" w:name="_Toc14780931"/>
      <w:bookmarkStart w:id="45" w:name="_Toc14781329"/>
      <w:bookmarkStart w:id="46" w:name="_Toc15285474"/>
      <w:r>
        <w:lastRenderedPageBreak/>
        <w:t>A</w:t>
      </w:r>
      <w:r w:rsidR="00CA74F4">
        <w:t>ppendix</w:t>
      </w:r>
      <w:bookmarkEnd w:id="41"/>
      <w:bookmarkEnd w:id="42"/>
      <w:bookmarkEnd w:id="43"/>
      <w:bookmarkEnd w:id="44"/>
      <w:bookmarkEnd w:id="45"/>
      <w:bookmarkEnd w:id="46"/>
      <w:r w:rsidR="00CA74F4">
        <w:t xml:space="preserve"> </w:t>
      </w:r>
    </w:p>
    <w:p w14:paraId="5A62E350" w14:textId="77777777" w:rsidR="00FA7EDB" w:rsidRDefault="00FA7EDB" w:rsidP="00FA7EDB">
      <w:pPr>
        <w:pStyle w:val="Heading2"/>
        <w:tabs>
          <w:tab w:val="clear" w:pos="-1605"/>
          <w:tab w:val="num" w:pos="432"/>
        </w:tabs>
        <w:ind w:left="432" w:right="657"/>
      </w:pPr>
      <w:bookmarkStart w:id="47" w:name="_Toc14688965"/>
      <w:bookmarkStart w:id="48" w:name="_Toc14689045"/>
      <w:bookmarkStart w:id="49" w:name="_Toc14680777"/>
      <w:bookmarkStart w:id="50" w:name="_Toc14685932"/>
      <w:bookmarkStart w:id="51" w:name="_Toc14687791"/>
      <w:bookmarkStart w:id="52" w:name="_Toc14694641"/>
      <w:bookmarkStart w:id="53" w:name="_Toc14780881"/>
      <w:bookmarkStart w:id="54" w:name="_Toc14780932"/>
      <w:bookmarkStart w:id="55" w:name="_Toc14781330"/>
      <w:bookmarkStart w:id="56" w:name="_Toc15285475"/>
      <w:r w:rsidRPr="0095797F">
        <w:t>About CAST Software Intelligence</w:t>
      </w:r>
      <w:bookmarkEnd w:id="47"/>
      <w:bookmarkEnd w:id="48"/>
      <w:bookmarkEnd w:id="49"/>
      <w:bookmarkEnd w:id="50"/>
      <w:bookmarkEnd w:id="51"/>
      <w:bookmarkEnd w:id="52"/>
      <w:bookmarkEnd w:id="53"/>
      <w:bookmarkEnd w:id="54"/>
      <w:bookmarkEnd w:id="55"/>
      <w:bookmarkEnd w:id="56"/>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226A8D" w:rsidP="00FA7EDB">
      <w:pPr>
        <w:ind w:right="657"/>
        <w:rPr>
          <w:rFonts w:cs="Arial"/>
        </w:rPr>
      </w:pPr>
      <w:hyperlink r:id="rId14"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7" w:name="_Toc14688966"/>
      <w:bookmarkStart w:id="58" w:name="_Toc14689046"/>
      <w:bookmarkStart w:id="59" w:name="_Toc14680778"/>
      <w:bookmarkStart w:id="60" w:name="_Toc14685933"/>
      <w:bookmarkStart w:id="61" w:name="_Toc14687792"/>
      <w:bookmarkStart w:id="62" w:name="_Toc14694642"/>
      <w:bookmarkStart w:id="63" w:name="_Toc14780882"/>
      <w:bookmarkStart w:id="64" w:name="_Toc14780933"/>
      <w:bookmarkStart w:id="65" w:name="_Toc14781331"/>
      <w:bookmarkStart w:id="66" w:name="_Toc15285476"/>
      <w:r w:rsidRPr="0095797F">
        <w:t>About CAST Security</w:t>
      </w:r>
      <w:bookmarkEnd w:id="57"/>
      <w:bookmarkEnd w:id="58"/>
      <w:bookmarkEnd w:id="59"/>
      <w:bookmarkEnd w:id="60"/>
      <w:bookmarkEnd w:id="61"/>
      <w:bookmarkEnd w:id="62"/>
      <w:bookmarkEnd w:id="63"/>
      <w:bookmarkEnd w:id="64"/>
      <w:bookmarkEnd w:id="65"/>
      <w:bookmarkEnd w:id="6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5"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26BE" w14:textId="77777777" w:rsidR="00226A8D" w:rsidRDefault="00226A8D">
      <w:r>
        <w:separator/>
      </w:r>
    </w:p>
  </w:endnote>
  <w:endnote w:type="continuationSeparator" w:id="0">
    <w:p w14:paraId="626F634C" w14:textId="77777777" w:rsidR="00226A8D" w:rsidRDefault="0022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1757C" w14:textId="77777777" w:rsidR="00226A8D" w:rsidRDefault="00226A8D">
      <w:r>
        <w:separator/>
      </w:r>
    </w:p>
  </w:footnote>
  <w:footnote w:type="continuationSeparator" w:id="0">
    <w:p w14:paraId="3780A829" w14:textId="77777777" w:rsidR="00226A8D" w:rsidRDefault="00226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6E5A34B"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3684D">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we.mitre.org/top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cwe.mitre.org" TargetMode="External"/><Relationship Id="rId5" Type="http://schemas.openxmlformats.org/officeDocument/2006/relationships/settings" Target="settings.xml"/><Relationship Id="rId15" Type="http://schemas.openxmlformats.org/officeDocument/2006/relationships/hyperlink" Target="https://www.castsoftware.com/products/security-dashboard"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B45B0-6B48-4933-8BBC-3F29104C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567</TotalTime>
  <Pages>6</Pages>
  <Words>726</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79</cp:revision>
  <cp:lastPrinted>2014-04-04T13:22:00Z</cp:lastPrinted>
  <dcterms:created xsi:type="dcterms:W3CDTF">2018-09-23T06:31:00Z</dcterms:created>
  <dcterms:modified xsi:type="dcterms:W3CDTF">2019-07-29T07:38:00Z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