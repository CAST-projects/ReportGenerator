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F323CAC" w:rsidR="00CB4A2C" w:rsidRDefault="00CE440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634316E7" wp14:editId="7FF3A64D">
                <wp:simplePos x="0" y="0"/>
                <wp:positionH relativeFrom="margin">
                  <wp:posOffset>3985260</wp:posOffset>
                </wp:positionH>
                <wp:positionV relativeFrom="paragraph">
                  <wp:posOffset>46990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214FB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214FB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3251A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3251A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480E39AF" w:rsidR="00CA74F4" w:rsidRPr="00CA74F4" w:rsidRDefault="00CA74F4" w:rsidP="002638B2">
          <w:pPr>
            <w:ind w:right="657"/>
            <w:rPr>
              <w:rFonts w:asciiTheme="minorHAnsi" w:hAnsiTheme="minorHAnsi"/>
              <w:sz w:val="22"/>
            </w:rPr>
          </w:pPr>
        </w:p>
        <w:p w14:paraId="25D296FB" w14:textId="241801EA"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00FDEA">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51FBDB68" w:rsidR="00C973B1" w:rsidRPr="00C973B1" w:rsidRDefault="007822DC"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Compliance</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51FBDB68" w:rsidR="00C973B1" w:rsidRPr="00C973B1" w:rsidRDefault="007822DC"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Compliance</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14FB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17537">
      <w:pPr>
        <w:pStyle w:val="Heading1"/>
        <w:numPr>
          <w:ilvl w:val="0"/>
          <w:numId w:val="0"/>
        </w:numPr>
        <w:ind w:left="357"/>
      </w:pPr>
      <w:r w:rsidRPr="00015B29">
        <w:lastRenderedPageBreak/>
        <w:tab/>
      </w:r>
      <w:bookmarkStart w:id="1" w:name="_Toc14781736"/>
      <w:bookmarkStart w:id="2" w:name="_Toc14781747"/>
      <w:bookmarkStart w:id="3" w:name="_Toc15305902"/>
      <w:bookmarkStart w:id="4" w:name="_Toc20225882"/>
      <w:bookmarkStart w:id="5" w:name="_Toc20231280"/>
      <w:bookmarkStart w:id="6" w:name="_Toc20231334"/>
      <w:r w:rsidR="00D36C46">
        <w:t>Table of Content</w:t>
      </w:r>
      <w:bookmarkEnd w:id="1"/>
      <w:bookmarkEnd w:id="2"/>
      <w:bookmarkEnd w:id="3"/>
      <w:bookmarkEnd w:id="4"/>
      <w:bookmarkEnd w:id="5"/>
      <w:bookmarkEnd w:id="6"/>
      <w:r w:rsidR="00020F50">
        <w:tab/>
      </w:r>
    </w:p>
    <w:p w14:paraId="07AC36A2" w14:textId="77777777" w:rsidR="009E6548" w:rsidRDefault="00754437">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9E6548">
        <w:rPr>
          <w:noProof/>
        </w:rPr>
        <w:t>Table of Content</w:t>
      </w:r>
    </w:p>
    <w:p w14:paraId="74B8A6A3"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6ADDA77C"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8415E">
        <w:rPr>
          <w:noProof/>
        </w:rPr>
        <w:t>Application Characteristics</w:t>
      </w:r>
    </w:p>
    <w:p w14:paraId="546F2C05"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STIG Ver 4 Release 8</w:t>
      </w:r>
      <w:r>
        <w:rPr>
          <w:noProof/>
        </w:rPr>
        <w:t xml:space="preserve"> Summary</w:t>
      </w:r>
    </w:p>
    <w:p w14:paraId="47F88BEA"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8415E">
        <w:rPr>
          <w:rFonts w:eastAsia="Calibri"/>
          <w:noProof/>
        </w:rPr>
        <w:t>STIG Ver 4 Release 8 Vulnerabilities Summary</w:t>
      </w:r>
    </w:p>
    <w:p w14:paraId="251C7084"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sidRPr="00C8415E">
        <w:rPr>
          <w:rFonts w:eastAsia="Calibri"/>
          <w:noProof/>
        </w:rPr>
        <w:t>3.</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CAST Findings for STIG Ver 4 Release 8 CAT I</w:t>
      </w:r>
    </w:p>
    <w:p w14:paraId="4F154FFE"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sidRPr="00C8415E">
        <w:rPr>
          <w:rFonts w:eastAsia="Calibri"/>
          <w:noProof/>
        </w:rPr>
        <w:t>4.</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CAST Findings for STIG Ver 4 Release 8 CAT II</w:t>
      </w:r>
    </w:p>
    <w:p w14:paraId="7FAAAD85"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sidRPr="00C8415E">
        <w:rPr>
          <w:rFonts w:eastAsia="Calibri"/>
          <w:noProof/>
        </w:rPr>
        <w:t>5.</w:t>
      </w:r>
      <w:r>
        <w:rPr>
          <w:rFonts w:asciiTheme="minorHAnsi" w:eastAsiaTheme="minorEastAsia" w:hAnsiTheme="minorHAnsi" w:cstheme="minorBidi"/>
          <w:b w:val="0"/>
          <w:caps w:val="0"/>
          <w:noProof/>
          <w:color w:val="auto"/>
          <w:sz w:val="22"/>
          <w:szCs w:val="22"/>
          <w:lang w:eastAsia="zh-CN"/>
        </w:rPr>
        <w:tab/>
      </w:r>
      <w:r w:rsidRPr="00C8415E">
        <w:rPr>
          <w:rFonts w:eastAsia="Calibri"/>
          <w:noProof/>
        </w:rPr>
        <w:t>CAST Findings for STIG Ver 4 Release 8 CAT III</w:t>
      </w:r>
    </w:p>
    <w:p w14:paraId="51CFB6E2" w14:textId="77777777" w:rsidR="009E6548" w:rsidRDefault="009E6548">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6.</w:t>
      </w:r>
      <w:r>
        <w:rPr>
          <w:rFonts w:asciiTheme="minorHAnsi" w:eastAsiaTheme="minorEastAsia" w:hAnsiTheme="minorHAnsi" w:cstheme="minorBidi"/>
          <w:b w:val="0"/>
          <w:caps w:val="0"/>
          <w:noProof/>
          <w:color w:val="auto"/>
          <w:sz w:val="22"/>
          <w:szCs w:val="22"/>
          <w:lang w:eastAsia="zh-CN"/>
        </w:rPr>
        <w:tab/>
      </w:r>
      <w:r>
        <w:rPr>
          <w:noProof/>
        </w:rPr>
        <w:t>Appendix</w:t>
      </w:r>
    </w:p>
    <w:p w14:paraId="28A7E7C6"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4C737171"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Pr>
          <w:noProof/>
        </w:rPr>
        <w:t>About CAST Security</w:t>
      </w:r>
    </w:p>
    <w:p w14:paraId="03D3E614" w14:textId="77777777" w:rsidR="009E6548" w:rsidRDefault="009E6548">
      <w:pPr>
        <w:pStyle w:val="TOC2"/>
        <w:tabs>
          <w:tab w:val="left" w:pos="1000"/>
        </w:tabs>
        <w:rPr>
          <w:rFonts w:asciiTheme="minorHAnsi" w:eastAsiaTheme="minorEastAsia" w:hAnsiTheme="minorHAnsi" w:cstheme="minorBidi"/>
          <w:smallCaps w:val="0"/>
          <w:noProof/>
          <w:color w:val="auto"/>
          <w:sz w:val="22"/>
          <w:szCs w:val="22"/>
          <w:lang w:eastAsia="zh-CN"/>
        </w:rPr>
      </w:pPr>
      <w:r w:rsidRPr="00C8415E">
        <w:rPr>
          <w:rFonts w:asciiTheme="minorHAnsi" w:hAnsiTheme="minorHAnsi" w:cstheme="minorHAnsi"/>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color w:val="auto"/>
          <w:sz w:val="22"/>
          <w:szCs w:val="22"/>
          <w:lang w:eastAsia="zh-CN"/>
        </w:rPr>
        <w:tab/>
      </w:r>
      <w:r w:rsidRPr="00C8415E">
        <w:rPr>
          <w:noProof/>
        </w:rPr>
        <w:t>Applicability of STIG Ver 4 Release 8 in CAST Solution</w:t>
      </w:r>
    </w:p>
    <w:p w14:paraId="31007FBA" w14:textId="484E8760" w:rsidR="00C9214B" w:rsidRPr="00B1237A" w:rsidRDefault="00754437"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817537">
      <w:pPr>
        <w:pStyle w:val="Heading1"/>
      </w:pPr>
      <w:r w:rsidRPr="00B1237A">
        <w:lastRenderedPageBreak/>
        <w:t xml:space="preserve"> </w:t>
      </w:r>
      <w:bookmarkStart w:id="7" w:name="_Toc14781737"/>
      <w:bookmarkStart w:id="8" w:name="_Toc14781748"/>
      <w:bookmarkStart w:id="9" w:name="_Toc15305903"/>
      <w:bookmarkStart w:id="10" w:name="_Toc20225883"/>
      <w:bookmarkStart w:id="11" w:name="_Toc20231281"/>
      <w:bookmarkStart w:id="12" w:name="_Toc20231335"/>
      <w:r w:rsidR="005773E4">
        <w:t>Introduction</w:t>
      </w:r>
      <w:bookmarkEnd w:id="7"/>
      <w:bookmarkEnd w:id="8"/>
      <w:bookmarkEnd w:id="9"/>
      <w:bookmarkEnd w:id="10"/>
      <w:bookmarkEnd w:id="11"/>
      <w:bookmarkEnd w:id="12"/>
    </w:p>
    <w:p w14:paraId="31B76BA8" w14:textId="77777777" w:rsidR="00ED5B82" w:rsidRDefault="00ED5B82" w:rsidP="00ED5B82">
      <w:pPr>
        <w:spacing w:after="0" w:line="240" w:lineRule="auto"/>
        <w:ind w:right="657"/>
      </w:pPr>
      <w:bookmarkStart w:id="13"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64A9E019" w14:textId="77777777" w:rsidR="00ED5B82" w:rsidRDefault="00ED5B82" w:rsidP="00ED5B82">
      <w:pPr>
        <w:spacing w:after="0" w:line="240" w:lineRule="auto"/>
        <w:ind w:right="657"/>
      </w:pPr>
    </w:p>
    <w:p w14:paraId="640717A4" w14:textId="77777777" w:rsidR="00ED5B82" w:rsidRPr="00755F5D" w:rsidRDefault="00ED5B82" w:rsidP="00ED5B82">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bookmarkEnd w:id="13"/>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14" w:name="_Toc380677725"/>
      <w:bookmarkStart w:id="15" w:name="_Toc14781738"/>
      <w:bookmarkStart w:id="16" w:name="_Toc14781749"/>
      <w:bookmarkStart w:id="17" w:name="_Toc15305904"/>
      <w:bookmarkStart w:id="18" w:name="_Toc20225884"/>
      <w:bookmarkStart w:id="19" w:name="_Toc20231282"/>
      <w:bookmarkStart w:id="20" w:name="_Toc20231336"/>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2B7DC280" w:rsidR="004708D5" w:rsidRPr="005773E4" w:rsidRDefault="0000747D" w:rsidP="00817537">
      <w:pPr>
        <w:pStyle w:val="Heading1"/>
        <w:rPr>
          <w:rFonts w:asciiTheme="minorHAnsi" w:hAnsiTheme="minorHAnsi"/>
          <w:noProof/>
          <w:sz w:val="22"/>
        </w:rPr>
      </w:pPr>
      <w:bookmarkStart w:id="21" w:name="_Toc14781739"/>
      <w:bookmarkStart w:id="22" w:name="_Toc14781750"/>
      <w:bookmarkStart w:id="23" w:name="_Toc15305905"/>
      <w:bookmarkStart w:id="24" w:name="_Toc20225885"/>
      <w:bookmarkStart w:id="25" w:name="_Toc20231283"/>
      <w:bookmarkStart w:id="26" w:name="_Toc20231337"/>
      <w:r w:rsidRPr="00C06178">
        <w:rPr>
          <w:rFonts w:eastAsia="Calibri"/>
        </w:rPr>
        <w:lastRenderedPageBreak/>
        <w:t>STIG</w:t>
      </w:r>
      <w:r>
        <w:rPr>
          <w:rFonts w:eastAsia="Calibri"/>
        </w:rPr>
        <w:t xml:space="preserve"> Ver 4 Release 8</w:t>
      </w:r>
      <w:r w:rsidR="00C10B61">
        <w:t xml:space="preserve"> </w:t>
      </w:r>
      <w:r w:rsidR="003B71AC">
        <w:t>Summary</w:t>
      </w:r>
      <w:bookmarkEnd w:id="21"/>
      <w:bookmarkEnd w:id="22"/>
      <w:bookmarkEnd w:id="23"/>
      <w:bookmarkEnd w:id="24"/>
      <w:bookmarkEnd w:id="25"/>
      <w:bookmarkEnd w:id="26"/>
    </w:p>
    <w:p w14:paraId="576EB6C4" w14:textId="3D62D444" w:rsidR="00525BE7" w:rsidRPr="00CE440F" w:rsidRDefault="003B300F" w:rsidP="002638B2">
      <w:pPr>
        <w:ind w:left="0" w:right="657"/>
        <w:jc w:val="left"/>
        <w:rPr>
          <w:noProof/>
          <w:szCs w:val="18"/>
        </w:rPr>
      </w:pPr>
      <w:r w:rsidRPr="00CE440F">
        <w:rPr>
          <w:noProof/>
          <w:szCs w:val="18"/>
        </w:rPr>
        <w:t>This section provide a summary of the most severe s</w:t>
      </w:r>
      <w:r w:rsidR="0093589E" w:rsidRPr="00CE440F">
        <w:rPr>
          <w:noProof/>
          <w:szCs w:val="18"/>
        </w:rPr>
        <w:t>e</w:t>
      </w:r>
      <w:r w:rsidRPr="00CE440F">
        <w:rPr>
          <w:noProof/>
          <w:szCs w:val="18"/>
        </w:rPr>
        <w:t xml:space="preserve">curity vulnerability identified in the structural quality analysis and mesurement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09882313" w:rsidR="009F58D1" w:rsidRDefault="009F58D1" w:rsidP="002638B2">
      <w:pPr>
        <w:ind w:left="0" w:right="657"/>
        <w:jc w:val="left"/>
      </w:pPr>
      <w:r>
        <w:t xml:space="preserve">Agency (DISA) “develops and maintains control correlation identifiers (CCIs), security requirements </w:t>
      </w:r>
      <w:r w:rsidR="00D25B70">
        <w:t>guide</w:t>
      </w:r>
      <w: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1" w:history="1">
        <w:r w:rsidR="00C10B61" w:rsidRPr="005126B2">
          <w:rPr>
            <w:rStyle w:val="Hyperlink"/>
            <w:szCs w:val="18"/>
          </w:rPr>
          <w:t>STIG</w:t>
        </w:r>
      </w:hyperlink>
      <w:r w:rsidR="00C10B61" w:rsidRPr="006A71EF">
        <w:rPr>
          <w:szCs w:val="18"/>
        </w:rPr>
        <w:t>.</w:t>
      </w:r>
    </w:p>
    <w:p w14:paraId="4D6664C1" w14:textId="32D6571A" w:rsidR="000B1DF2" w:rsidRPr="00212651" w:rsidRDefault="009F58D1" w:rsidP="00045BBA">
      <w:pPr>
        <w:pStyle w:val="Heading2"/>
        <w:ind w:right="657"/>
        <w:rPr>
          <w:rFonts w:eastAsia="Calibri"/>
        </w:rPr>
      </w:pPr>
      <w:bookmarkStart w:id="27" w:name="_Toc14781740"/>
      <w:bookmarkStart w:id="28" w:name="_Toc14781751"/>
      <w:bookmarkStart w:id="29" w:name="_Toc15305906"/>
      <w:bookmarkStart w:id="30" w:name="_Toc20225886"/>
      <w:bookmarkStart w:id="31" w:name="_Toc20231284"/>
      <w:bookmarkStart w:id="32" w:name="_Toc20231338"/>
      <w:r w:rsidRPr="008F3117">
        <w:rPr>
          <w:rFonts w:eastAsia="Calibri"/>
        </w:rPr>
        <w:t>STIG</w:t>
      </w:r>
      <w:r>
        <w:rPr>
          <w:rFonts w:eastAsia="Calibri"/>
          <w:lang w:val="en-US"/>
        </w:rPr>
        <w:t xml:space="preserve"> Ver 4 Release 8 </w:t>
      </w:r>
      <w:r w:rsidR="007822DC">
        <w:rPr>
          <w:rFonts w:eastAsia="Calibri"/>
          <w:lang w:val="en-US"/>
        </w:rPr>
        <w:t xml:space="preserve">Vulnerabilities </w:t>
      </w:r>
      <w:r w:rsidR="00AA56CB">
        <w:rPr>
          <w:rFonts w:eastAsia="Calibri"/>
          <w:lang w:val="en-US"/>
        </w:rPr>
        <w:t>Summary</w:t>
      </w:r>
      <w:bookmarkEnd w:id="27"/>
      <w:bookmarkEnd w:id="28"/>
      <w:bookmarkEnd w:id="29"/>
      <w:bookmarkEnd w:id="30"/>
      <w:bookmarkEnd w:id="31"/>
      <w:bookmarkEnd w:id="32"/>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C3D6FA3"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w:t>
      </w:r>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1B525A3B"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w:t>
      </w:r>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39ED162A" w:rsidR="009F58D1"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III:</w:t>
      </w:r>
      <w:r w:rsidRPr="00CE440F">
        <w:rPr>
          <w:rFonts w:ascii="Verdana" w:hAnsi="Verdana" w:cstheme="minorHAnsi"/>
          <w:sz w:val="18"/>
          <w:szCs w:val="18"/>
        </w:rPr>
        <w:t xml:space="preserve"> Any vulnerability, the existence of which degrades measures to protect against loss of Confidentiality, Availability, or Integrity.</w:t>
      </w:r>
    </w:p>
    <w:p w14:paraId="4D5E50FC" w14:textId="77777777" w:rsidR="00875F5C" w:rsidRDefault="00875F5C" w:rsidP="00875F5C">
      <w:pPr>
        <w:pStyle w:val="BodyContent"/>
        <w:ind w:right="657"/>
        <w:rPr>
          <w:rFonts w:ascii="Verdana" w:hAnsi="Verdana" w:cstheme="minorHAnsi"/>
          <w:sz w:val="18"/>
          <w:szCs w:val="18"/>
        </w:rPr>
      </w:pPr>
    </w:p>
    <w:p w14:paraId="57780AAB" w14:textId="3655C2F7" w:rsidR="00875F5C" w:rsidRPr="00875F5C" w:rsidRDefault="00875F5C" w:rsidP="00875F5C">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AA56CB" w:rsidRPr="00042BFE" w14:paraId="0401AA34"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ECDB5C2" w14:textId="77777777" w:rsidR="00AA56CB" w:rsidRPr="00042BFE" w:rsidRDefault="00AA56CB" w:rsidP="000712C7">
            <w:pPr>
              <w:ind w:left="330" w:right="657"/>
              <w:jc w:val="left"/>
              <w:rPr>
                <w:rFonts w:cs="Open Sans"/>
                <w:sz w:val="16"/>
                <w:szCs w:val="18"/>
              </w:rPr>
            </w:pPr>
            <w:r w:rsidRPr="00042BFE">
              <w:rPr>
                <w:rFonts w:cs="Open Sans"/>
                <w:sz w:val="16"/>
                <w:szCs w:val="18"/>
              </w:rPr>
              <w:t>STIG V4R8</w:t>
            </w:r>
          </w:p>
        </w:tc>
        <w:tc>
          <w:tcPr>
            <w:tcW w:w="1440" w:type="dxa"/>
            <w:shd w:val="clear" w:color="auto" w:fill="DBE5F1" w:themeFill="accent1" w:themeFillTint="33"/>
            <w:vAlign w:val="center"/>
          </w:tcPr>
          <w:p w14:paraId="24C2A2FA" w14:textId="77777777" w:rsidR="00AA56CB" w:rsidRPr="00042BFE" w:rsidRDefault="00AA56CB" w:rsidP="000712C7">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59F31FF1" w14:textId="77777777" w:rsidR="00AA56CB" w:rsidRPr="00042BFE" w:rsidRDefault="00AA56CB" w:rsidP="000712C7">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5F1D598F" w14:textId="77777777" w:rsidR="00AA56CB" w:rsidRPr="00042BFE" w:rsidRDefault="00AA56CB" w:rsidP="000712C7">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AA56CB" w:rsidRPr="00042BFE" w14:paraId="3CCB3C44"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B4BE8"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Cat1</w:t>
            </w:r>
          </w:p>
        </w:tc>
        <w:tc>
          <w:tcPr>
            <w:tcW w:w="1440" w:type="dxa"/>
          </w:tcPr>
          <w:p w14:paraId="33CBD3E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D8D2FD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C712CAA"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FF793C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BD3D39E"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Cat2</w:t>
            </w:r>
          </w:p>
        </w:tc>
        <w:tc>
          <w:tcPr>
            <w:tcW w:w="1440" w:type="dxa"/>
          </w:tcPr>
          <w:p w14:paraId="686A493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0877D4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DDCC67"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BF9C8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7ED7657"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Cat3</w:t>
            </w:r>
          </w:p>
        </w:tc>
        <w:tc>
          <w:tcPr>
            <w:tcW w:w="1440" w:type="dxa"/>
          </w:tcPr>
          <w:p w14:paraId="3BE1A5D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AA533AD"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EBC619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403417E1" w14:textId="77777777" w:rsidR="008F3117" w:rsidRDefault="008F3117" w:rsidP="00AA56CB">
      <w:pPr>
        <w:spacing w:after="0" w:line="240" w:lineRule="auto"/>
        <w:ind w:left="0"/>
        <w:jc w:val="left"/>
        <w:rPr>
          <w:i/>
          <w:sz w:val="14"/>
        </w:rPr>
      </w:pPr>
    </w:p>
    <w:p w14:paraId="48D22AD4" w14:textId="77777777" w:rsidR="00875F5C" w:rsidRDefault="00AA56CB" w:rsidP="00875F5C">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47F86AEB" w14:textId="77777777" w:rsidR="00875F5C" w:rsidRDefault="00875F5C" w:rsidP="00875F5C">
      <w:pPr>
        <w:spacing w:after="0" w:line="240" w:lineRule="auto"/>
        <w:ind w:left="0"/>
        <w:jc w:val="left"/>
        <w:rPr>
          <w:rFonts w:eastAsia="Calibri"/>
        </w:rPr>
      </w:pPr>
    </w:p>
    <w:p w14:paraId="1B2FE71E" w14:textId="77777777" w:rsidR="00875F5C" w:rsidRDefault="00875F5C" w:rsidP="00875F5C">
      <w:pPr>
        <w:spacing w:after="0" w:line="240" w:lineRule="auto"/>
        <w:ind w:left="0"/>
        <w:jc w:val="left"/>
        <w:rPr>
          <w:rFonts w:cstheme="minorHAnsi"/>
          <w:szCs w:val="18"/>
        </w:rPr>
      </w:pPr>
    </w:p>
    <w:p w14:paraId="1B2D9E00" w14:textId="3B6C0FB7" w:rsidR="00875F5C" w:rsidRPr="00875F5C" w:rsidRDefault="003338B7" w:rsidP="00875F5C">
      <w:pPr>
        <w:ind w:left="0" w:right="657"/>
        <w:jc w:val="left"/>
        <w:rPr>
          <w:b/>
          <w:bCs/>
          <w:sz w:val="23"/>
          <w:szCs w:val="23"/>
        </w:rPr>
      </w:pPr>
      <w:r w:rsidRPr="00875F5C">
        <w:rPr>
          <w:b/>
          <w:bCs/>
          <w:sz w:val="23"/>
          <w:szCs w:val="23"/>
        </w:rPr>
        <w:t>Findings summary</w:t>
      </w:r>
      <w:r w:rsidR="00AA56CB" w:rsidRPr="00875F5C">
        <w:rPr>
          <w:b/>
          <w:bCs/>
          <w:sz w:val="23"/>
          <w:szCs w:val="23"/>
        </w:rPr>
        <w:t xml:space="preserve"> for CAST under ASD STIG V4R8 with sub</w:t>
      </w:r>
      <w:r w:rsidR="004D34DE" w:rsidRPr="00875F5C">
        <w:rPr>
          <w:b/>
          <w:bCs/>
          <w:sz w:val="23"/>
          <w:szCs w:val="23"/>
        </w:rPr>
        <w:t>-</w:t>
      </w:r>
      <w:r w:rsidR="00AA56CB" w:rsidRPr="00875F5C">
        <w:rPr>
          <w:b/>
          <w:bCs/>
          <w:sz w:val="23"/>
          <w:szCs w:val="23"/>
        </w:rPr>
        <w:t>standard</w:t>
      </w:r>
      <w:r w:rsidRPr="00875F5C">
        <w:rPr>
          <w:b/>
          <w:bCs/>
          <w:sz w:val="23"/>
          <w:szCs w:val="23"/>
        </w:rPr>
        <w:t>s</w:t>
      </w:r>
      <w:r w:rsidR="00AA56CB"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723FC9" w:rsidRPr="00042BFE" w14:paraId="36CB903F"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0C5B227" w14:textId="7555C5CB" w:rsidR="00723FC9" w:rsidRPr="00042BFE" w:rsidRDefault="00723FC9" w:rsidP="006955B5">
            <w:pPr>
              <w:ind w:left="330" w:right="657"/>
              <w:jc w:val="left"/>
              <w:rPr>
                <w:rFonts w:cs="Open Sans"/>
                <w:sz w:val="16"/>
                <w:szCs w:val="18"/>
              </w:rPr>
            </w:pPr>
            <w:r w:rsidRPr="00042BFE">
              <w:rPr>
                <w:rFonts w:cs="Open Sans"/>
                <w:sz w:val="16"/>
                <w:szCs w:val="18"/>
              </w:rPr>
              <w:t>STIG V4R8</w:t>
            </w:r>
          </w:p>
        </w:tc>
        <w:tc>
          <w:tcPr>
            <w:tcW w:w="1440" w:type="dxa"/>
            <w:shd w:val="clear" w:color="auto" w:fill="DBE5F1" w:themeFill="accent1" w:themeFillTint="33"/>
            <w:vAlign w:val="center"/>
          </w:tcPr>
          <w:p w14:paraId="0B503BB7" w14:textId="77777777" w:rsidR="00723FC9" w:rsidRPr="00042BFE" w:rsidRDefault="00723FC9"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200FA224" w14:textId="77777777" w:rsidR="00723FC9" w:rsidRPr="00042BFE" w:rsidRDefault="00723FC9"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12CBFD92" w14:textId="77777777" w:rsidR="00723FC9" w:rsidRPr="00042BFE" w:rsidRDefault="00723FC9" w:rsidP="006955B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723FC9" w:rsidRPr="00042BFE" w14:paraId="0F817A4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A69A24B" w14:textId="2195C38C" w:rsidR="00723FC9" w:rsidRPr="00042BFE" w:rsidRDefault="00723FC9" w:rsidP="00AA56CB">
            <w:pPr>
              <w:ind w:right="657"/>
              <w:jc w:val="left"/>
              <w:rPr>
                <w:rFonts w:cstheme="minorHAnsi"/>
                <w:b w:val="0"/>
                <w:sz w:val="16"/>
                <w:szCs w:val="18"/>
              </w:rPr>
            </w:pPr>
            <w:r w:rsidRPr="00042BFE">
              <w:rPr>
                <w:rFonts w:cstheme="minorHAnsi"/>
                <w:b w:val="0"/>
                <w:sz w:val="16"/>
                <w:szCs w:val="18"/>
              </w:rPr>
              <w:t>Cat1</w:t>
            </w:r>
          </w:p>
        </w:tc>
        <w:tc>
          <w:tcPr>
            <w:tcW w:w="1440" w:type="dxa"/>
          </w:tcPr>
          <w:p w14:paraId="0183F62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E8821D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78835B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5C27643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3CFCF6" w14:textId="0D190E6E" w:rsidR="00723FC9" w:rsidRPr="00042BFE" w:rsidRDefault="00723FC9" w:rsidP="00AA56CB">
            <w:pPr>
              <w:ind w:right="657"/>
              <w:jc w:val="left"/>
              <w:rPr>
                <w:rFonts w:cstheme="minorHAnsi"/>
                <w:b w:val="0"/>
                <w:sz w:val="16"/>
                <w:szCs w:val="18"/>
              </w:rPr>
            </w:pPr>
            <w:r w:rsidRPr="00042BFE">
              <w:rPr>
                <w:rFonts w:cstheme="minorHAnsi"/>
                <w:b w:val="0"/>
                <w:sz w:val="16"/>
                <w:szCs w:val="18"/>
              </w:rPr>
              <w:t>Cat2</w:t>
            </w:r>
          </w:p>
        </w:tc>
        <w:tc>
          <w:tcPr>
            <w:tcW w:w="1440" w:type="dxa"/>
          </w:tcPr>
          <w:p w14:paraId="3FC15D4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8246CFE"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876444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4822BF0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3D5452" w14:textId="3F6A8947" w:rsidR="00723FC9" w:rsidRPr="00042BFE" w:rsidRDefault="00723FC9" w:rsidP="00AA56CB">
            <w:pPr>
              <w:ind w:right="657"/>
              <w:jc w:val="left"/>
              <w:rPr>
                <w:rFonts w:cstheme="minorHAnsi"/>
                <w:b w:val="0"/>
                <w:sz w:val="16"/>
                <w:szCs w:val="18"/>
              </w:rPr>
            </w:pPr>
            <w:r w:rsidRPr="00042BFE">
              <w:rPr>
                <w:rFonts w:cstheme="minorHAnsi"/>
                <w:b w:val="0"/>
                <w:sz w:val="16"/>
                <w:szCs w:val="18"/>
              </w:rPr>
              <w:t>Cat3</w:t>
            </w:r>
          </w:p>
        </w:tc>
        <w:tc>
          <w:tcPr>
            <w:tcW w:w="1440" w:type="dxa"/>
          </w:tcPr>
          <w:p w14:paraId="41D8B7AA"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0AC18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1B06BC1"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B715315" w14:textId="77777777" w:rsidR="003338B7" w:rsidRDefault="003338B7">
      <w:pPr>
        <w:spacing w:after="0" w:line="240" w:lineRule="auto"/>
        <w:ind w:left="0"/>
        <w:jc w:val="left"/>
        <w:rPr>
          <w:i/>
          <w:sz w:val="14"/>
        </w:rPr>
      </w:pPr>
    </w:p>
    <w:p w14:paraId="0058D540" w14:textId="7E5AC62B"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3</w:t>
      </w:r>
      <w:r w:rsidRPr="007B070B">
        <w:rPr>
          <w:i/>
          <w:sz w:val="14"/>
        </w:rPr>
        <w:t xml:space="preserve">: </w:t>
      </w:r>
      <w:r>
        <w:rPr>
          <w:i/>
          <w:sz w:val="14"/>
        </w:rPr>
        <w:t xml:space="preserve">STIG V4R8 </w:t>
      </w:r>
      <w:r w:rsidR="00AA56CB">
        <w:rPr>
          <w:i/>
          <w:sz w:val="14"/>
        </w:rPr>
        <w:t>Overview</w:t>
      </w:r>
      <w:r>
        <w:rPr>
          <w:rFonts w:eastAsia="Calibri"/>
        </w:rPr>
        <w:t xml:space="preserve"> </w:t>
      </w:r>
      <w:r w:rsidR="00F37376">
        <w:rPr>
          <w:rFonts w:eastAsia="Calibri"/>
        </w:rPr>
        <w:br w:type="page"/>
      </w:r>
    </w:p>
    <w:p w14:paraId="523617AA" w14:textId="5FCDC3E3" w:rsidR="00F772DA" w:rsidRPr="00212651" w:rsidRDefault="007822DC" w:rsidP="00817537">
      <w:pPr>
        <w:pStyle w:val="Heading1"/>
        <w:rPr>
          <w:rFonts w:eastAsia="Calibri"/>
        </w:rPr>
      </w:pPr>
      <w:bookmarkStart w:id="33" w:name="_Toc14781741"/>
      <w:bookmarkStart w:id="34" w:name="_Toc14781752"/>
      <w:bookmarkStart w:id="35" w:name="_Toc15305907"/>
      <w:bookmarkStart w:id="36" w:name="_Toc20225887"/>
      <w:bookmarkStart w:id="37" w:name="_Toc20231285"/>
      <w:bookmarkStart w:id="38" w:name="_Toc20231339"/>
      <w:r>
        <w:rPr>
          <w:rFonts w:eastAsia="Calibri"/>
        </w:rPr>
        <w:lastRenderedPageBreak/>
        <w:t xml:space="preserve">CAST Findings for </w:t>
      </w:r>
      <w:r w:rsidR="00C0306D">
        <w:rPr>
          <w:rFonts w:eastAsia="Calibri"/>
        </w:rPr>
        <w:t>STIG</w:t>
      </w:r>
      <w:r w:rsidR="007D72C7">
        <w:rPr>
          <w:rFonts w:eastAsia="Calibri"/>
        </w:rPr>
        <w:t xml:space="preserve"> </w:t>
      </w:r>
      <w:r w:rsidR="00C0306D">
        <w:rPr>
          <w:rFonts w:eastAsia="Calibri"/>
        </w:rPr>
        <w:t>Ver 4 Release 8 CAT I</w:t>
      </w:r>
      <w:bookmarkEnd w:id="33"/>
      <w:bookmarkEnd w:id="34"/>
      <w:bookmarkEnd w:id="35"/>
      <w:bookmarkEnd w:id="36"/>
      <w:bookmarkEnd w:id="37"/>
      <w:bookmarkEnd w:id="38"/>
    </w:p>
    <w:p w14:paraId="4ABA058A" w14:textId="70904A67"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00C0306D" w:rsidRPr="00CE440F">
        <w:rPr>
          <w:rFonts w:ascii="Verdana" w:hAnsi="Verdana" w:cstheme="minorHAnsi"/>
          <w:sz w:val="20"/>
          <w:szCs w:val="20"/>
        </w:rPr>
        <w:t>STIG CAT 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7023C3" w:rsidRPr="00042BFE" w14:paraId="4DD926CE"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36D4E0AA" w14:textId="77777777" w:rsidR="007023C3" w:rsidRPr="00042BFE" w:rsidRDefault="007023C3" w:rsidP="006955B5">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1FBB9C5F" w14:textId="2F557E94" w:rsidR="007023C3" w:rsidRPr="00042BFE" w:rsidRDefault="007023C3"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Total </w:t>
            </w:r>
            <w:r w:rsidR="00582D05" w:rsidRPr="00042BFE">
              <w:rPr>
                <w:rFonts w:cs="Open Sans"/>
                <w:b w:val="0"/>
                <w:sz w:val="16"/>
                <w:szCs w:val="18"/>
              </w:rPr>
              <w:t>Vulnerabilities</w:t>
            </w:r>
          </w:p>
        </w:tc>
        <w:tc>
          <w:tcPr>
            <w:tcW w:w="1530" w:type="dxa"/>
            <w:shd w:val="clear" w:color="auto" w:fill="DBE5F1" w:themeFill="accent1" w:themeFillTint="33"/>
            <w:vAlign w:val="center"/>
          </w:tcPr>
          <w:p w14:paraId="7B6AAE57" w14:textId="7599E8BE" w:rsidR="007023C3" w:rsidRPr="00042BFE" w:rsidRDefault="007023C3"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Added </w:t>
            </w:r>
            <w:r w:rsidR="00582D05" w:rsidRPr="00042BFE">
              <w:rPr>
                <w:rFonts w:cs="Open Sans"/>
                <w:b w:val="0"/>
                <w:sz w:val="16"/>
                <w:szCs w:val="18"/>
              </w:rPr>
              <w:t>Vulnerabilities</w:t>
            </w:r>
          </w:p>
        </w:tc>
        <w:tc>
          <w:tcPr>
            <w:tcW w:w="1350" w:type="dxa"/>
            <w:shd w:val="clear" w:color="auto" w:fill="DBE5F1" w:themeFill="accent1" w:themeFillTint="33"/>
            <w:vAlign w:val="center"/>
          </w:tcPr>
          <w:p w14:paraId="46AF4AE6" w14:textId="61EFF446" w:rsidR="00582D05" w:rsidRPr="00042BFE" w:rsidRDefault="007023C3" w:rsidP="00582D05">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 xml:space="preserve">Removed </w:t>
            </w:r>
            <w:r w:rsidR="00582D05" w:rsidRPr="00042BFE">
              <w:rPr>
                <w:rFonts w:cs="Open Sans"/>
                <w:b w:val="0"/>
                <w:sz w:val="16"/>
                <w:szCs w:val="18"/>
              </w:rPr>
              <w:t>Vulnerabilities</w:t>
            </w:r>
          </w:p>
        </w:tc>
      </w:tr>
      <w:tr w:rsidR="007023C3" w:rsidRPr="00042BFE" w14:paraId="01B8CD4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EB2911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4374FA8B"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9BC8281"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FE7912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A9F1491"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9A8E30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4F1A7E8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73E81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9C84C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55AD511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3E5010D"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43662BA9"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1A5C75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FDE13E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6E225E1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0CBB97"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048580B4"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0A71BC9"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5E1AF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B7682B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811DC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6F6051C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D2D399F"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B0860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6B86A60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72756D" w14:textId="10792A48" w:rsidR="00666352" w:rsidRPr="00042BFE" w:rsidRDefault="00666352"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020FBCBB" w14:textId="57BB67F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0C7F527" w14:textId="34F8F4D2"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149AE3" w14:textId="54BEF17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7514F640"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598C813" w14:textId="65354CC1" w:rsidR="00666352" w:rsidRPr="00042BFE" w:rsidRDefault="00666352"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11405C8B" w14:textId="01DFA0B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D2AF997" w14:textId="4DBA8BF6"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4B5FF6E" w14:textId="5EB87238"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13E7D4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F1BDC0" w14:textId="2E244109" w:rsidR="00666352" w:rsidRPr="00042BFE" w:rsidRDefault="00666352"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B0972C6" w14:textId="0AA8F6FC"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484F1DE" w14:textId="0CAC3C13"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B3FA69E" w14:textId="1B4ABDF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0F4B559" w14:textId="77777777" w:rsidR="00C771C8" w:rsidRDefault="00C771C8">
      <w:pPr>
        <w:spacing w:after="0" w:line="240" w:lineRule="auto"/>
        <w:ind w:left="0"/>
        <w:jc w:val="left"/>
        <w:rPr>
          <w:i/>
          <w:sz w:val="14"/>
        </w:rPr>
      </w:pPr>
    </w:p>
    <w:p w14:paraId="6B624405" w14:textId="11915EF6"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4</w:t>
      </w:r>
      <w:r w:rsidRPr="007B070B">
        <w:rPr>
          <w:i/>
          <w:sz w:val="14"/>
        </w:rPr>
        <w:t xml:space="preserve">: </w:t>
      </w:r>
      <w:r>
        <w:rPr>
          <w:i/>
          <w:sz w:val="14"/>
        </w:rPr>
        <w:t>STIG V4R8 CAT1 summary</w:t>
      </w:r>
      <w:r>
        <w:rPr>
          <w:rFonts w:eastAsia="Calibri"/>
        </w:rPr>
        <w:t xml:space="preserve"> </w:t>
      </w:r>
      <w:r w:rsidR="00F37376">
        <w:rPr>
          <w:rFonts w:eastAsia="Calibri"/>
        </w:rPr>
        <w:br w:type="page"/>
      </w:r>
    </w:p>
    <w:p w14:paraId="36AA9625" w14:textId="5BEB1270" w:rsidR="00C0306D" w:rsidRPr="00212651" w:rsidRDefault="007822DC" w:rsidP="00817537">
      <w:pPr>
        <w:pStyle w:val="Heading1"/>
        <w:rPr>
          <w:rFonts w:eastAsia="Calibri"/>
        </w:rPr>
      </w:pPr>
      <w:bookmarkStart w:id="39" w:name="_Toc14781742"/>
      <w:bookmarkStart w:id="40" w:name="_Toc14781753"/>
      <w:bookmarkStart w:id="41" w:name="_Toc15305908"/>
      <w:bookmarkStart w:id="42" w:name="_Toc20225888"/>
      <w:bookmarkStart w:id="43" w:name="_Toc20231286"/>
      <w:bookmarkStart w:id="44" w:name="_Toc20231340"/>
      <w:r>
        <w:rPr>
          <w:rFonts w:eastAsia="Calibri"/>
        </w:rPr>
        <w:lastRenderedPageBreak/>
        <w:t xml:space="preserve">CAST Findings for </w:t>
      </w:r>
      <w:r w:rsidR="00C0306D">
        <w:rPr>
          <w:rFonts w:eastAsia="Calibri"/>
        </w:rPr>
        <w:t>STIG Ver 4 Release 8 CA</w:t>
      </w:r>
      <w:bookmarkEnd w:id="39"/>
      <w:bookmarkEnd w:id="40"/>
      <w:r>
        <w:rPr>
          <w:rFonts w:eastAsia="Calibri"/>
        </w:rPr>
        <w:t>T II</w:t>
      </w:r>
      <w:bookmarkEnd w:id="41"/>
      <w:bookmarkEnd w:id="42"/>
      <w:bookmarkEnd w:id="43"/>
      <w:bookmarkEnd w:id="44"/>
    </w:p>
    <w:p w14:paraId="494EDDBC" w14:textId="02B1BB50"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w:t>
      </w:r>
      <w:r w:rsidR="00175F15" w:rsidRPr="00CE440F">
        <w:rPr>
          <w:rFonts w:ascii="Verdana" w:hAnsi="Verdana" w:cstheme="minorHAnsi"/>
          <w:sz w:val="20"/>
          <w:szCs w:val="20"/>
        </w:rPr>
        <w:t>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E50A8A" w:rsidRPr="00042BFE" w14:paraId="4727451D"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21E70CA"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34D9B992"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1FB0D4C2"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5DDECB39"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2CFC3C6"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8934998"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557B20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A6A82C"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8E8D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3D0C8E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79665FC"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3FD35355"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930B51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CA07C6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170D7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BB8A8E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36337A7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EEAA1B"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200BD7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0BB3A3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07DA2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654830A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D7E6802"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568CE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528531E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9B538F4"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1856D4E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632DA8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7F6CF8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8FC5CC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AD7870A"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19645F9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AB4700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73AE1F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006EB3A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480558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3A5CD81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6DB5E0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B2DA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89F138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EF510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50381CF"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97BD8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4DAAD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1764C37" w14:textId="77777777" w:rsidR="004B2F1E" w:rsidRDefault="004B2F1E">
      <w:pPr>
        <w:spacing w:after="0" w:line="240" w:lineRule="auto"/>
        <w:ind w:left="0"/>
        <w:jc w:val="left"/>
        <w:rPr>
          <w:i/>
          <w:sz w:val="14"/>
        </w:rPr>
      </w:pPr>
    </w:p>
    <w:p w14:paraId="21EA53A6" w14:textId="5DAF199C"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5</w:t>
      </w:r>
      <w:r w:rsidRPr="007B070B">
        <w:rPr>
          <w:i/>
          <w:sz w:val="14"/>
        </w:rPr>
        <w:t xml:space="preserve">: </w:t>
      </w:r>
      <w:r>
        <w:rPr>
          <w:i/>
          <w:sz w:val="14"/>
        </w:rPr>
        <w:t>STIG V4R8 CAT2 summary</w:t>
      </w:r>
      <w:r>
        <w:rPr>
          <w:rFonts w:eastAsia="Calibri"/>
        </w:rPr>
        <w:t xml:space="preserve"> </w:t>
      </w:r>
      <w:r w:rsidR="00F37376">
        <w:rPr>
          <w:rFonts w:eastAsia="Calibri"/>
        </w:rPr>
        <w:br w:type="page"/>
      </w:r>
    </w:p>
    <w:p w14:paraId="5DC1B489" w14:textId="06BA7236" w:rsidR="00076620" w:rsidRPr="00212651" w:rsidRDefault="007822DC" w:rsidP="00817537">
      <w:pPr>
        <w:pStyle w:val="Heading1"/>
        <w:rPr>
          <w:rFonts w:eastAsia="Calibri"/>
        </w:rPr>
      </w:pPr>
      <w:bookmarkStart w:id="45" w:name="_Toc14781743"/>
      <w:bookmarkStart w:id="46" w:name="_Toc14781754"/>
      <w:bookmarkStart w:id="47" w:name="_Toc15305909"/>
      <w:bookmarkStart w:id="48" w:name="_Toc20225889"/>
      <w:bookmarkStart w:id="49" w:name="_Toc20231287"/>
      <w:bookmarkStart w:id="50" w:name="_Toc20231341"/>
      <w:r>
        <w:rPr>
          <w:rFonts w:eastAsia="Calibri"/>
        </w:rPr>
        <w:lastRenderedPageBreak/>
        <w:t xml:space="preserve">CAST Findings for </w:t>
      </w:r>
      <w:r w:rsidR="00076620">
        <w:rPr>
          <w:rFonts w:eastAsia="Calibri"/>
        </w:rPr>
        <w:t>STIG Ver 4 Release 8 CAT III</w:t>
      </w:r>
      <w:bookmarkEnd w:id="45"/>
      <w:bookmarkEnd w:id="46"/>
      <w:bookmarkEnd w:id="47"/>
      <w:bookmarkEnd w:id="48"/>
      <w:bookmarkEnd w:id="49"/>
      <w:bookmarkEnd w:id="50"/>
    </w:p>
    <w:p w14:paraId="6B37E3CD" w14:textId="2311F385"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E50A8A" w:rsidRPr="00042BFE" w14:paraId="4B210403" w14:textId="77777777" w:rsidTr="0058258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596AA3D7"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shd w:val="clear" w:color="auto" w:fill="DBE5F1" w:themeFill="accent1" w:themeFillTint="33"/>
            <w:vAlign w:val="center"/>
          </w:tcPr>
          <w:p w14:paraId="6B1C5F0C"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shd w:val="clear" w:color="auto" w:fill="DBE5F1" w:themeFill="accent1" w:themeFillTint="33"/>
            <w:vAlign w:val="center"/>
          </w:tcPr>
          <w:p w14:paraId="3A77376F"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shd w:val="clear" w:color="auto" w:fill="DBE5F1" w:themeFill="accent1" w:themeFillTint="33"/>
            <w:vAlign w:val="center"/>
          </w:tcPr>
          <w:p w14:paraId="0A9682B5"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0A4632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CA3D203" w14:textId="7666B646" w:rsidR="00E50A8A" w:rsidRPr="00042BFE" w:rsidRDefault="00AA56CB" w:rsidP="00AA56CB">
            <w:pPr>
              <w:ind w:right="657"/>
              <w:jc w:val="left"/>
              <w:rPr>
                <w:rFonts w:cstheme="minorHAnsi"/>
                <w:b w:val="0"/>
                <w:sz w:val="16"/>
                <w:szCs w:val="18"/>
              </w:rPr>
            </w:pPr>
            <w:r w:rsidRPr="00042BFE">
              <w:rPr>
                <w:rFonts w:cstheme="minorHAnsi"/>
                <w:b w:val="0"/>
                <w:sz w:val="16"/>
                <w:szCs w:val="18"/>
              </w:rPr>
              <w:t>Rule 1</w:t>
            </w:r>
          </w:p>
        </w:tc>
        <w:tc>
          <w:tcPr>
            <w:tcW w:w="1440" w:type="dxa"/>
          </w:tcPr>
          <w:p w14:paraId="43BC9E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61F0CD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03B5E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F1CF54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D7BF003"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2</w:t>
            </w:r>
          </w:p>
        </w:tc>
        <w:tc>
          <w:tcPr>
            <w:tcW w:w="1440" w:type="dxa"/>
          </w:tcPr>
          <w:p w14:paraId="36B362B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ADE756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34A9402"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810F8D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4FA9BDA"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3</w:t>
            </w:r>
          </w:p>
        </w:tc>
        <w:tc>
          <w:tcPr>
            <w:tcW w:w="1440" w:type="dxa"/>
          </w:tcPr>
          <w:p w14:paraId="2D39EC1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222E56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FC873D8"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3344513"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E28167D"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4</w:t>
            </w:r>
          </w:p>
        </w:tc>
        <w:tc>
          <w:tcPr>
            <w:tcW w:w="1440" w:type="dxa"/>
          </w:tcPr>
          <w:p w14:paraId="62F3C2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C71FEC8"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C480D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798ED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4AE9F5"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5</w:t>
            </w:r>
          </w:p>
        </w:tc>
        <w:tc>
          <w:tcPr>
            <w:tcW w:w="1440" w:type="dxa"/>
          </w:tcPr>
          <w:p w14:paraId="4FFE1F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317572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177AF9E"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2178C4E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0D590"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6</w:t>
            </w:r>
          </w:p>
        </w:tc>
        <w:tc>
          <w:tcPr>
            <w:tcW w:w="1440" w:type="dxa"/>
          </w:tcPr>
          <w:p w14:paraId="669D97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C91CE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C67B4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569D7C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2754A6"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7</w:t>
            </w:r>
          </w:p>
        </w:tc>
        <w:tc>
          <w:tcPr>
            <w:tcW w:w="1440" w:type="dxa"/>
          </w:tcPr>
          <w:p w14:paraId="4CE71F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9B5F7B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4EE4F6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213B9FA"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88886B9"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8</w:t>
            </w:r>
          </w:p>
        </w:tc>
        <w:tc>
          <w:tcPr>
            <w:tcW w:w="1440" w:type="dxa"/>
          </w:tcPr>
          <w:p w14:paraId="68A54A5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821AAF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EA9C5B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008C0D1" w14:textId="77777777" w:rsidR="00817537" w:rsidRDefault="00817537">
      <w:pPr>
        <w:spacing w:after="0" w:line="240" w:lineRule="auto"/>
        <w:ind w:left="0"/>
        <w:jc w:val="left"/>
        <w:rPr>
          <w:i/>
          <w:sz w:val="14"/>
        </w:rPr>
      </w:pPr>
    </w:p>
    <w:p w14:paraId="02A249FE" w14:textId="4158357D" w:rsidR="00C70825" w:rsidRDefault="00D25B70">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 xml:space="preserve">Table </w:t>
      </w:r>
      <w:r w:rsidR="00AA56CB">
        <w:rPr>
          <w:i/>
          <w:sz w:val="14"/>
        </w:rPr>
        <w:t>6</w:t>
      </w:r>
      <w:r w:rsidRPr="007B070B">
        <w:rPr>
          <w:i/>
          <w:sz w:val="14"/>
        </w:rPr>
        <w:t xml:space="preserve">: </w:t>
      </w:r>
      <w:r>
        <w:rPr>
          <w:i/>
          <w:sz w:val="14"/>
        </w:rPr>
        <w:t>STIG V4R8 CAT3 summary</w:t>
      </w:r>
      <w:r>
        <w:rPr>
          <w:rFonts w:eastAsia="Calibri"/>
        </w:rPr>
        <w:t xml:space="preserve"> </w:t>
      </w:r>
      <w:r w:rsidR="00C70825">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817537">
      <w:pPr>
        <w:pStyle w:val="Heading1"/>
      </w:pPr>
      <w:bookmarkStart w:id="51" w:name="_Toc14781744"/>
      <w:bookmarkStart w:id="52" w:name="_Toc14781755"/>
      <w:bookmarkStart w:id="53" w:name="_Toc15305910"/>
      <w:bookmarkStart w:id="54" w:name="_Toc20225890"/>
      <w:bookmarkStart w:id="55" w:name="_Toc20231288"/>
      <w:bookmarkStart w:id="56" w:name="_Toc20231342"/>
      <w:r>
        <w:lastRenderedPageBreak/>
        <w:t>A</w:t>
      </w:r>
      <w:r w:rsidR="00CA74F4">
        <w:t>ppendix</w:t>
      </w:r>
      <w:bookmarkEnd w:id="51"/>
      <w:bookmarkEnd w:id="52"/>
      <w:bookmarkEnd w:id="53"/>
      <w:bookmarkEnd w:id="54"/>
      <w:bookmarkEnd w:id="55"/>
      <w:bookmarkEnd w:id="56"/>
      <w:r w:rsidR="00CA74F4">
        <w:t xml:space="preserve"> </w:t>
      </w:r>
    </w:p>
    <w:p w14:paraId="4550FDE3" w14:textId="77777777" w:rsidR="00424CB1" w:rsidRDefault="00424CB1" w:rsidP="007575D2">
      <w:pPr>
        <w:pStyle w:val="Heading2"/>
        <w:ind w:right="657"/>
      </w:pPr>
      <w:bookmarkStart w:id="57" w:name="_Toc14688965"/>
      <w:bookmarkStart w:id="58" w:name="_Toc14689045"/>
      <w:bookmarkStart w:id="59" w:name="_Toc14680777"/>
      <w:bookmarkStart w:id="60" w:name="_Toc14781745"/>
      <w:bookmarkStart w:id="61" w:name="_Toc14781756"/>
      <w:bookmarkStart w:id="62" w:name="_Toc15305911"/>
      <w:bookmarkStart w:id="63" w:name="_Toc20225891"/>
      <w:bookmarkStart w:id="64" w:name="_Toc20231289"/>
      <w:bookmarkStart w:id="65" w:name="_Toc20231343"/>
      <w:r w:rsidRPr="0095797F">
        <w:t>About CAST Software Intelligence</w:t>
      </w:r>
      <w:bookmarkEnd w:id="57"/>
      <w:bookmarkEnd w:id="58"/>
      <w:bookmarkEnd w:id="59"/>
      <w:bookmarkEnd w:id="60"/>
      <w:bookmarkEnd w:id="61"/>
      <w:bookmarkEnd w:id="62"/>
      <w:bookmarkEnd w:id="63"/>
      <w:bookmarkEnd w:id="64"/>
      <w:bookmarkEnd w:id="65"/>
      <w:r w:rsidRPr="0095797F">
        <w:t xml:space="preserve"> </w:t>
      </w:r>
    </w:p>
    <w:p w14:paraId="4F28D5B1" w14:textId="77777777" w:rsidR="00424CB1" w:rsidRPr="0095797F" w:rsidRDefault="00424CB1" w:rsidP="00424CB1">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6C9AB42D" w14:textId="77777777" w:rsidR="00424CB1" w:rsidRPr="0095797F" w:rsidRDefault="00424CB1" w:rsidP="00424CB1">
      <w:pPr>
        <w:ind w:right="657"/>
        <w:rPr>
          <w:rFonts w:cs="Arial"/>
        </w:rPr>
      </w:pPr>
      <w:r w:rsidRPr="0095797F">
        <w:rPr>
          <w:rFonts w:cs="Arial"/>
        </w:rPr>
        <w:t xml:space="preserve"> </w:t>
      </w:r>
    </w:p>
    <w:p w14:paraId="05FF0A21" w14:textId="77777777" w:rsidR="00424CB1" w:rsidRPr="0095797F" w:rsidRDefault="00214FB2" w:rsidP="00424CB1">
      <w:pPr>
        <w:ind w:right="657"/>
        <w:rPr>
          <w:rFonts w:cs="Arial"/>
        </w:rPr>
      </w:pPr>
      <w:hyperlink r:id="rId12" w:history="1">
        <w:r w:rsidR="00424CB1" w:rsidRPr="00176FCE">
          <w:rPr>
            <w:rStyle w:val="Hyperlink"/>
            <w:rFonts w:cs="Arial"/>
          </w:rPr>
          <w:t>Click here</w:t>
        </w:r>
      </w:hyperlink>
      <w:r w:rsidR="00424CB1" w:rsidRPr="0095797F">
        <w:rPr>
          <w:rFonts w:cs="Arial"/>
        </w:rPr>
        <w:t xml:space="preserve"> for more information about CAST Software Intelligence. </w:t>
      </w:r>
    </w:p>
    <w:p w14:paraId="24343722" w14:textId="77777777" w:rsidR="00424CB1" w:rsidRPr="0095797F" w:rsidRDefault="00424CB1" w:rsidP="007575D2">
      <w:pPr>
        <w:pStyle w:val="Heading2"/>
        <w:ind w:right="657"/>
      </w:pPr>
      <w:r w:rsidRPr="0095797F">
        <w:t xml:space="preserve"> </w:t>
      </w:r>
      <w:bookmarkStart w:id="66" w:name="_Toc14688966"/>
      <w:bookmarkStart w:id="67" w:name="_Toc14689046"/>
      <w:bookmarkStart w:id="68" w:name="_Toc14680778"/>
      <w:bookmarkStart w:id="69" w:name="_Toc14781746"/>
      <w:bookmarkStart w:id="70" w:name="_Toc14781757"/>
      <w:bookmarkStart w:id="71" w:name="_Toc15305912"/>
      <w:bookmarkStart w:id="72" w:name="_Toc20225892"/>
      <w:bookmarkStart w:id="73" w:name="_Toc20231290"/>
      <w:bookmarkStart w:id="74" w:name="_Toc20231344"/>
      <w:r w:rsidRPr="0095797F">
        <w:t>About CAST Security</w:t>
      </w:r>
      <w:bookmarkEnd w:id="66"/>
      <w:bookmarkEnd w:id="67"/>
      <w:bookmarkEnd w:id="68"/>
      <w:bookmarkEnd w:id="69"/>
      <w:bookmarkEnd w:id="70"/>
      <w:bookmarkEnd w:id="71"/>
      <w:bookmarkEnd w:id="72"/>
      <w:bookmarkEnd w:id="73"/>
      <w:bookmarkEnd w:id="74"/>
      <w:r w:rsidRPr="0095797F">
        <w:t xml:space="preserve"> </w:t>
      </w:r>
    </w:p>
    <w:p w14:paraId="18765825" w14:textId="77777777" w:rsidR="00424CB1" w:rsidRPr="0095797F" w:rsidRDefault="00424CB1" w:rsidP="00424CB1">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5B1EC7F6" w14:textId="3035574C" w:rsidR="004C7984" w:rsidRPr="0095797F" w:rsidRDefault="004C7984" w:rsidP="004C7984">
      <w:pPr>
        <w:pStyle w:val="Heading2"/>
        <w:ind w:right="657"/>
      </w:pPr>
      <w:bookmarkStart w:id="75" w:name="_Toc20225893"/>
      <w:bookmarkStart w:id="76" w:name="_Toc20231291"/>
      <w:bookmarkStart w:id="77" w:name="_Toc20231345"/>
      <w:r>
        <w:rPr>
          <w:lang w:val="en-US"/>
        </w:rPr>
        <w:t>Applicability of STIG Ver 4 Release 8 in CAST Solution</w:t>
      </w:r>
      <w:bookmarkEnd w:id="75"/>
      <w:bookmarkEnd w:id="76"/>
      <w:bookmarkEnd w:id="77"/>
    </w:p>
    <w:tbl>
      <w:tblPr>
        <w:tblStyle w:val="GridTable1Light-Accent1"/>
        <w:tblW w:w="4813" w:type="pct"/>
        <w:tblLook w:val="04A0" w:firstRow="1" w:lastRow="0" w:firstColumn="1" w:lastColumn="0" w:noHBand="0" w:noVBand="1"/>
        <w:tblDescription w:val="TABLE;LIST_TAGS_DOC_BYCAT;CAT=STIG-V4R8-CAT1|STIG-V4R8-CAT2|STIG-V4R8-CAT3"/>
      </w:tblPr>
      <w:tblGrid>
        <w:gridCol w:w="2604"/>
        <w:gridCol w:w="5476"/>
        <w:gridCol w:w="1466"/>
      </w:tblGrid>
      <w:tr w:rsidR="004C7984" w:rsidRPr="00CF7844" w14:paraId="566D4C98" w14:textId="77777777" w:rsidTr="002568A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shd w:val="clear" w:color="auto" w:fill="DBE5F1" w:themeFill="accent1" w:themeFillTint="33"/>
            <w:vAlign w:val="center"/>
          </w:tcPr>
          <w:p w14:paraId="13302BE9" w14:textId="72384158" w:rsidR="004C7984" w:rsidRPr="00CF7844" w:rsidRDefault="00630CD7" w:rsidP="002568A3">
            <w:pPr>
              <w:ind w:left="150" w:right="150"/>
              <w:jc w:val="left"/>
              <w:rPr>
                <w:rFonts w:cs="Open Sans"/>
                <w:sz w:val="16"/>
                <w:szCs w:val="18"/>
              </w:rPr>
            </w:pPr>
            <w:r>
              <w:rPr>
                <w:rFonts w:cs="Open Sans"/>
                <w:sz w:val="16"/>
                <w:szCs w:val="18"/>
              </w:rPr>
              <w:t>Standards</w:t>
            </w:r>
          </w:p>
        </w:tc>
        <w:tc>
          <w:tcPr>
            <w:tcW w:w="2868" w:type="pct"/>
            <w:shd w:val="clear" w:color="auto" w:fill="DBE5F1" w:themeFill="accent1" w:themeFillTint="33"/>
            <w:vAlign w:val="center"/>
          </w:tcPr>
          <w:p w14:paraId="3A114883" w14:textId="77777777" w:rsidR="004C7984" w:rsidRPr="00CF7844" w:rsidRDefault="004C7984" w:rsidP="00630CD7">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shd w:val="clear" w:color="auto" w:fill="DBE5F1" w:themeFill="accent1" w:themeFillTint="33"/>
            <w:vAlign w:val="center"/>
          </w:tcPr>
          <w:p w14:paraId="44178C47" w14:textId="77777777" w:rsidR="004C7984" w:rsidRPr="00CF7844" w:rsidRDefault="004C7984" w:rsidP="00695341">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C7984" w:rsidRPr="00042BFE" w14:paraId="629847C0" w14:textId="77777777" w:rsidTr="002568A3">
        <w:trPr>
          <w:cantSplit/>
          <w:trHeight w:val="360"/>
        </w:trPr>
        <w:tc>
          <w:tcPr>
            <w:tcW w:w="1364" w:type="pct"/>
          </w:tcPr>
          <w:p w14:paraId="3A204407" w14:textId="77777777" w:rsidR="004C7984" w:rsidRPr="00042BFE" w:rsidRDefault="004C7984" w:rsidP="002568A3">
            <w:pPr>
              <w:ind w:left="150" w:right="150"/>
              <w:jc w:val="left"/>
              <w:cnfStyle w:val="001000000000" w:firstRow="0" w:lastRow="0" w:firstColumn="1" w:lastColumn="0" w:oddVBand="0" w:evenVBand="0" w:oddHBand="0" w:evenHBand="0" w:firstRowFirstColumn="0" w:firstRowLastColumn="0" w:lastRowFirstColumn="0" w:lastRowLastColumn="0"/>
              <w:rPr>
                <w:rFonts w:cstheme="minorHAnsi"/>
                <w:b w:val="0"/>
                <w:sz w:val="16"/>
                <w:szCs w:val="18"/>
              </w:rPr>
            </w:pPr>
            <w:r w:rsidRPr="00042BFE">
              <w:rPr>
                <w:rFonts w:cstheme="minorHAnsi"/>
                <w:b w:val="0"/>
                <w:sz w:val="16"/>
                <w:szCs w:val="18"/>
              </w:rPr>
              <w:t>Cat1</w:t>
            </w:r>
          </w:p>
        </w:tc>
        <w:tc>
          <w:tcPr>
            <w:tcW w:w="2868" w:type="pct"/>
          </w:tcPr>
          <w:p w14:paraId="02DE8E19" w14:textId="77777777" w:rsidR="004C7984" w:rsidRPr="00042BFE" w:rsidRDefault="004C7984" w:rsidP="00630CD7">
            <w:pPr>
              <w:ind w:left="0"/>
              <w:jc w:val="left"/>
              <w:rPr>
                <w:rFonts w:cstheme="minorHAnsi"/>
                <w:sz w:val="16"/>
                <w:szCs w:val="18"/>
              </w:rPr>
            </w:pPr>
            <w:r w:rsidRPr="00042BFE">
              <w:rPr>
                <w:rFonts w:cstheme="minorHAnsi"/>
                <w:sz w:val="16"/>
                <w:szCs w:val="18"/>
              </w:rPr>
              <w:t>0</w:t>
            </w:r>
            <w:bookmarkStart w:id="78" w:name="_GoBack"/>
            <w:bookmarkEnd w:id="78"/>
          </w:p>
        </w:tc>
        <w:tc>
          <w:tcPr>
            <w:tcW w:w="768" w:type="pct"/>
          </w:tcPr>
          <w:p w14:paraId="2EFE087C" w14:textId="77777777" w:rsidR="004C7984" w:rsidRPr="00042BFE" w:rsidRDefault="004C7984" w:rsidP="00695341">
            <w:pPr>
              <w:ind w:left="0"/>
              <w:jc w:val="center"/>
              <w:rPr>
                <w:rFonts w:cstheme="minorHAnsi"/>
                <w:sz w:val="16"/>
                <w:szCs w:val="18"/>
              </w:rPr>
            </w:pPr>
            <w:r w:rsidRPr="00042BFE">
              <w:rPr>
                <w:rFonts w:cstheme="minorHAnsi"/>
                <w:sz w:val="16"/>
                <w:szCs w:val="18"/>
              </w:rPr>
              <w:t>0</w:t>
            </w:r>
          </w:p>
        </w:tc>
      </w:tr>
      <w:tr w:rsidR="004C7984" w:rsidRPr="00042BFE" w14:paraId="3922D0CF"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058544"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Cat2</w:t>
            </w:r>
          </w:p>
        </w:tc>
        <w:tc>
          <w:tcPr>
            <w:tcW w:w="2868" w:type="pct"/>
          </w:tcPr>
          <w:p w14:paraId="79D6467C"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C5AF983"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7C33D4C8"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B17436"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Cat3</w:t>
            </w:r>
          </w:p>
        </w:tc>
        <w:tc>
          <w:tcPr>
            <w:tcW w:w="2868" w:type="pct"/>
          </w:tcPr>
          <w:p w14:paraId="3DC3FB62"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28FA82F"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368E2A0C" w14:textId="77777777" w:rsidR="004C7984" w:rsidRPr="004C7984" w:rsidRDefault="004C7984" w:rsidP="000726FA">
      <w:pPr>
        <w:ind w:left="0" w:right="657"/>
        <w:rPr>
          <w:rFonts w:cs="Arial"/>
          <w:lang w:val="x-none"/>
        </w:rPr>
      </w:pPr>
    </w:p>
    <w:sectPr w:rsidR="004C7984" w:rsidRPr="004C7984"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9C81B" w14:textId="77777777" w:rsidR="00214FB2" w:rsidRDefault="00214FB2">
      <w:r>
        <w:separator/>
      </w:r>
    </w:p>
  </w:endnote>
  <w:endnote w:type="continuationSeparator" w:id="0">
    <w:p w14:paraId="51364D6F" w14:textId="77777777" w:rsidR="00214FB2" w:rsidRDefault="0021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E6A8ADF" w:rsidR="00C973B1" w:rsidRDefault="00CE440F">
    <w:pPr>
      <w:pStyle w:val="Footer"/>
    </w:pPr>
    <w:r>
      <w:rPr>
        <w:noProof/>
        <w:lang w:eastAsia="en-US"/>
      </w:rPr>
      <w:drawing>
        <wp:inline distT="0" distB="0" distL="0" distR="0" wp14:anchorId="7CC78A73" wp14:editId="0E1747BB">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2383B" w14:textId="77777777" w:rsidR="00214FB2" w:rsidRDefault="00214FB2">
      <w:r>
        <w:separator/>
      </w:r>
    </w:p>
  </w:footnote>
  <w:footnote w:type="continuationSeparator" w:id="0">
    <w:p w14:paraId="597489B3" w14:textId="77777777" w:rsidR="00214FB2" w:rsidRDefault="00214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1E5515F"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STIGuide Ver 4 Release 8</w:t>
    </w:r>
    <w:r w:rsidR="008A5FE6">
      <w:rPr>
        <w:rFonts w:asciiTheme="majorHAnsi" w:hAnsiTheme="majorHAnsi"/>
        <w:noProof/>
        <w:sz w:val="24"/>
        <w:szCs w:val="24"/>
      </w:rPr>
      <w:t xml:space="preserve"> </w:t>
    </w:r>
    <w:r w:rsidR="007822DC">
      <w:rPr>
        <w:rFonts w:asciiTheme="majorHAnsi" w:hAnsiTheme="majorHAnsi"/>
        <w:noProof/>
        <w:sz w:val="24"/>
        <w:szCs w:val="24"/>
      </w:rPr>
      <w:t>Compliance</w:t>
    </w:r>
    <w:r w:rsidR="008A5FE6">
      <w:rPr>
        <w:rFonts w:asciiTheme="majorHAnsi" w:hAnsiTheme="majorHAnsi"/>
        <w:noProof/>
        <w:sz w:val="24"/>
        <w:szCs w:val="24"/>
      </w:rPr>
      <w:t xml:space="preserve">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A462B58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gFAKzZac8tAAAA"/>
  </w:docVars>
  <w:rsids>
    <w:rsidRoot w:val="005C3E74"/>
    <w:rsid w:val="00000213"/>
    <w:rsid w:val="00000CAD"/>
    <w:rsid w:val="00001A16"/>
    <w:rsid w:val="00002D9F"/>
    <w:rsid w:val="00002E9A"/>
    <w:rsid w:val="000042D0"/>
    <w:rsid w:val="00005A79"/>
    <w:rsid w:val="00005E98"/>
    <w:rsid w:val="000063C1"/>
    <w:rsid w:val="000065A2"/>
    <w:rsid w:val="00006667"/>
    <w:rsid w:val="0000747D"/>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BFE"/>
    <w:rsid w:val="00042D51"/>
    <w:rsid w:val="00043130"/>
    <w:rsid w:val="0004317E"/>
    <w:rsid w:val="0004445C"/>
    <w:rsid w:val="00045BBA"/>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6FA"/>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30B"/>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238"/>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358F"/>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4FB2"/>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8A3"/>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0D54"/>
    <w:rsid w:val="003234EB"/>
    <w:rsid w:val="00323BC8"/>
    <w:rsid w:val="003245B1"/>
    <w:rsid w:val="00324AF7"/>
    <w:rsid w:val="00324D66"/>
    <w:rsid w:val="003251A0"/>
    <w:rsid w:val="00330A54"/>
    <w:rsid w:val="00330BB9"/>
    <w:rsid w:val="003323A8"/>
    <w:rsid w:val="003338B7"/>
    <w:rsid w:val="00333EB6"/>
    <w:rsid w:val="003354D6"/>
    <w:rsid w:val="003359FB"/>
    <w:rsid w:val="00335CA7"/>
    <w:rsid w:val="00336C95"/>
    <w:rsid w:val="00340EF4"/>
    <w:rsid w:val="00341080"/>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1A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4CB1"/>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53E"/>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F1E"/>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C7984"/>
    <w:rsid w:val="004D34DE"/>
    <w:rsid w:val="004D406C"/>
    <w:rsid w:val="004D47F7"/>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4DA2"/>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580"/>
    <w:rsid w:val="005828AB"/>
    <w:rsid w:val="00582D05"/>
    <w:rsid w:val="0058367F"/>
    <w:rsid w:val="00584519"/>
    <w:rsid w:val="00584E1B"/>
    <w:rsid w:val="0058601E"/>
    <w:rsid w:val="005875F8"/>
    <w:rsid w:val="005902D9"/>
    <w:rsid w:val="0059174C"/>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54"/>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0C94"/>
    <w:rsid w:val="005F3AB0"/>
    <w:rsid w:val="005F3B94"/>
    <w:rsid w:val="005F4001"/>
    <w:rsid w:val="005F4988"/>
    <w:rsid w:val="005F6209"/>
    <w:rsid w:val="00601E04"/>
    <w:rsid w:val="00602063"/>
    <w:rsid w:val="0060266E"/>
    <w:rsid w:val="00605968"/>
    <w:rsid w:val="0060617D"/>
    <w:rsid w:val="006064C5"/>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0CD7"/>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155"/>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028"/>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B5"/>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0CBB"/>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0E74"/>
    <w:rsid w:val="0073202F"/>
    <w:rsid w:val="0073252D"/>
    <w:rsid w:val="0073381B"/>
    <w:rsid w:val="00733F01"/>
    <w:rsid w:val="007342C8"/>
    <w:rsid w:val="00734EAB"/>
    <w:rsid w:val="00735308"/>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4437"/>
    <w:rsid w:val="00755AE4"/>
    <w:rsid w:val="00755DFF"/>
    <w:rsid w:val="00755E8C"/>
    <w:rsid w:val="007560EE"/>
    <w:rsid w:val="007571C6"/>
    <w:rsid w:val="007574AE"/>
    <w:rsid w:val="007575D2"/>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D2A"/>
    <w:rsid w:val="00780041"/>
    <w:rsid w:val="007819D5"/>
    <w:rsid w:val="007822DC"/>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049E"/>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17537"/>
    <w:rsid w:val="00820E35"/>
    <w:rsid w:val="008213FC"/>
    <w:rsid w:val="00821D09"/>
    <w:rsid w:val="008221D1"/>
    <w:rsid w:val="00822687"/>
    <w:rsid w:val="008248F9"/>
    <w:rsid w:val="00825943"/>
    <w:rsid w:val="0082602C"/>
    <w:rsid w:val="00830377"/>
    <w:rsid w:val="00830E93"/>
    <w:rsid w:val="008310E2"/>
    <w:rsid w:val="008311A5"/>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56"/>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5F5C"/>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97ED6"/>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3117"/>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6548"/>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6CB"/>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4BF4"/>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C8"/>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97C2B"/>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291A"/>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0C2"/>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CF7844"/>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B70"/>
    <w:rsid w:val="00D25C41"/>
    <w:rsid w:val="00D260EA"/>
    <w:rsid w:val="00D2692A"/>
    <w:rsid w:val="00D279C6"/>
    <w:rsid w:val="00D27CD8"/>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6106"/>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0A8A"/>
    <w:rsid w:val="00E512AF"/>
    <w:rsid w:val="00E525BB"/>
    <w:rsid w:val="00E54694"/>
    <w:rsid w:val="00E55FDE"/>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151D"/>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5B82"/>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6A98"/>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2B04"/>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17537"/>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17537"/>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A60CA8-DE33-4826-824F-14BD3F4A3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62</TotalTime>
  <Pages>8</Pages>
  <Words>901</Words>
  <Characters>5137</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55</cp:revision>
  <cp:lastPrinted>2019-05-22T12:43:00Z</cp:lastPrinted>
  <dcterms:created xsi:type="dcterms:W3CDTF">2019-05-23T12:02:00Z</dcterms:created>
  <dcterms:modified xsi:type="dcterms:W3CDTF">2019-09-26T06:46:00Z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