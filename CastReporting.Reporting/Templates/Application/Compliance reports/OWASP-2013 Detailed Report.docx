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0C486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0C486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953DB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953DB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C486A"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AC642B6" w14:textId="77777777" w:rsidR="00EC30FD"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r w:rsidR="00D36C46">
        <w:t>Table of Content</w:t>
      </w:r>
      <w:bookmarkEnd w:id="1"/>
      <w:bookmarkEnd w:id="2"/>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62FA019A" w14:textId="77777777" w:rsidR="00EC30FD" w:rsidRDefault="00EC30FD">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C1C67B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8C360C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51AC8">
        <w:rPr>
          <w:noProof/>
        </w:rPr>
        <w:t>Application Characteristics</w:t>
      </w:r>
    </w:p>
    <w:p w14:paraId="5A64537C"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5E3A7C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Top 10 vulnerabilities</w:t>
      </w:r>
    </w:p>
    <w:p w14:paraId="19A8F83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A1 - Injection</w:t>
      </w:r>
    </w:p>
    <w:p w14:paraId="0247AEF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A2 – Broken Authentication &amp; Session Management</w:t>
      </w:r>
    </w:p>
    <w:p w14:paraId="1310617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A3 – Cross-Site Scripting</w:t>
      </w:r>
    </w:p>
    <w:p w14:paraId="76791336"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A4 – Insecure Direct Object References</w:t>
      </w:r>
    </w:p>
    <w:p w14:paraId="1DE2F9CD"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A5 – Security Misconfiguration</w:t>
      </w:r>
    </w:p>
    <w:p w14:paraId="2795F8A1"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A6 – Sensitive Data Exposure</w:t>
      </w:r>
    </w:p>
    <w:p w14:paraId="3F6FF3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A7 – Missing Function Level Access Control</w:t>
      </w:r>
    </w:p>
    <w:p w14:paraId="44CD481E"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A8 – Cross Site Request Forgery</w:t>
      </w:r>
    </w:p>
    <w:p w14:paraId="1254786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A9 – Using Components with Known Vulnerabilities</w:t>
      </w:r>
    </w:p>
    <w:p w14:paraId="4D9C92B0"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A10 – Unvalidated Redirects &amp; Forwards</w:t>
      </w:r>
    </w:p>
    <w:p w14:paraId="0AB44069"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4017A0C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51AC8">
        <w:rPr>
          <w:noProof/>
        </w:rPr>
        <w:t>OWASP -2013 A1 - Injection</w:t>
      </w:r>
    </w:p>
    <w:p w14:paraId="6580120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A2 – Broken Authentication &amp; Session Management</w:t>
      </w:r>
    </w:p>
    <w:p w14:paraId="7D40ED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A3 – </w:t>
      </w:r>
      <w:r w:rsidRPr="00E51AC8">
        <w:rPr>
          <w:rFonts w:eastAsia="Calibri"/>
          <w:noProof/>
        </w:rPr>
        <w:t>Cross-Site Scripting</w:t>
      </w:r>
    </w:p>
    <w:p w14:paraId="3EDED98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A4 – </w:t>
      </w:r>
      <w:r w:rsidRPr="00E51AC8">
        <w:rPr>
          <w:rFonts w:eastAsia="Calibri"/>
          <w:noProof/>
        </w:rPr>
        <w:t>Insecure Direct Object References</w:t>
      </w:r>
    </w:p>
    <w:p w14:paraId="064D159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A5 – Security Misconfiguration</w:t>
      </w:r>
    </w:p>
    <w:p w14:paraId="56424F78"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A6 – </w:t>
      </w:r>
      <w:r w:rsidRPr="00E51AC8">
        <w:rPr>
          <w:rFonts w:eastAsia="Calibri"/>
          <w:noProof/>
        </w:rPr>
        <w:t>Sensitive Data Exposure</w:t>
      </w:r>
    </w:p>
    <w:p w14:paraId="48EF93F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A7 – </w:t>
      </w:r>
      <w:r w:rsidRPr="00E51AC8">
        <w:rPr>
          <w:rFonts w:eastAsia="Calibri"/>
          <w:noProof/>
        </w:rPr>
        <w:t>Missing Function Level Access Control</w:t>
      </w:r>
    </w:p>
    <w:p w14:paraId="2A0C88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A8 – Cross Site Request Forgery</w:t>
      </w:r>
    </w:p>
    <w:p w14:paraId="3DCD5230" w14:textId="77777777" w:rsidR="00EC30FD" w:rsidRPr="00C96B4F" w:rsidRDefault="00EC30FD" w:rsidP="00C96B4F">
      <w:pPr>
        <w:pStyle w:val="TOC2"/>
        <w:tabs>
          <w:tab w:val="left" w:pos="1200"/>
        </w:tabs>
        <w:rPr>
          <w:noProof/>
        </w:rPr>
      </w:pPr>
      <w:r w:rsidRPr="00C96B4F">
        <w:rPr>
          <w:noProof/>
        </w:rPr>
        <w:t>3.9.</w:t>
      </w:r>
      <w:r w:rsidRPr="00C96B4F">
        <w:rPr>
          <w:noProof/>
        </w:rPr>
        <w:tab/>
      </w:r>
      <w:r w:rsidRPr="00E51AC8">
        <w:rPr>
          <w:noProof/>
        </w:rPr>
        <w:t>OWASP -2013 A9 – Using Components with known Vulnerabilities</w:t>
      </w:r>
    </w:p>
    <w:p w14:paraId="08D6DCF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A10 – Unvalidated Redirects &amp; Forwards</w:t>
      </w:r>
    </w:p>
    <w:p w14:paraId="35E8E92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434507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51AC8">
        <w:rPr>
          <w:noProof/>
        </w:rPr>
        <w:t>About CAST Software Intelligence</w:t>
      </w:r>
    </w:p>
    <w:p w14:paraId="4A3822D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51AC8">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241"/>
      <w:bookmarkStart w:id="4" w:name="_Toc531948780"/>
      <w:r w:rsidR="005773E4">
        <w:t>Introduction</w:t>
      </w:r>
      <w:bookmarkEnd w:id="3"/>
      <w:bookmarkEnd w:id="4"/>
    </w:p>
    <w:p w14:paraId="21906BB9" w14:textId="77777777" w:rsidR="00DB44F0" w:rsidRDefault="00DB44F0" w:rsidP="00DB44F0">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242"/>
      <w:bookmarkStart w:id="7" w:name="_Toc531948781"/>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2243"/>
      <w:bookmarkStart w:id="9" w:name="_Toc531948782"/>
      <w:r>
        <w:lastRenderedPageBreak/>
        <w:t>Security Violation Overview</w:t>
      </w:r>
      <w:bookmarkEnd w:id="8"/>
      <w:bookmarkEnd w:id="9"/>
    </w:p>
    <w:p w14:paraId="576EB6C4" w14:textId="6E333B3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9648FD">
        <w:rPr>
          <w:rFonts w:asciiTheme="minorHAnsi" w:hAnsiTheme="minorHAnsi"/>
          <w:noProof/>
          <w:sz w:val="20"/>
        </w:rPr>
        <w:t>s</w:t>
      </w:r>
      <w:r w:rsidRPr="00E710C3">
        <w:rPr>
          <w:rFonts w:asciiTheme="minorHAnsi" w:hAnsiTheme="minorHAnsi"/>
          <w:noProof/>
          <w:sz w:val="20"/>
        </w:rPr>
        <w:t xml:space="preserve"> a summary of the most severe s</w:t>
      </w:r>
      <w:r w:rsidR="00563A0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9648FD">
        <w:rPr>
          <w:rFonts w:asciiTheme="minorHAnsi" w:hAnsiTheme="minorHAnsi"/>
          <w:noProof/>
          <w:sz w:val="20"/>
        </w:rPr>
        <w:t>a</w:t>
      </w:r>
      <w:bookmarkStart w:id="10" w:name="_GoBack"/>
      <w:bookmarkEnd w:id="10"/>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1" w:name="_Toc531862244"/>
      <w:bookmarkStart w:id="12" w:name="_Toc531948783"/>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1"/>
      <w:bookmarkEnd w:id="12"/>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60672485"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3"/>
      </w:tblPr>
      <w:tblGrid>
        <w:gridCol w:w="4585"/>
        <w:gridCol w:w="1440"/>
        <w:gridCol w:w="1530"/>
        <w:gridCol w:w="1445"/>
      </w:tblGrid>
      <w:tr w:rsidR="007023C3" w:rsidRPr="00AC5F7C" w14:paraId="447182E1" w14:textId="77777777" w:rsidTr="009F38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9F384A">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3776A369" w:rsidR="007023C3" w:rsidRPr="00AC5F7C" w:rsidRDefault="007023C3" w:rsidP="009F38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D03F1BD" w14:textId="71A2D78E" w:rsidR="007023C3" w:rsidRPr="00AC5F7C" w:rsidRDefault="007023C3" w:rsidP="009F38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5DB18F" w14:textId="6371C296" w:rsidR="007023C3" w:rsidRPr="00934956" w:rsidRDefault="007023C3" w:rsidP="009F38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2C1C13">
            <w:pPr>
              <w:ind w:right="657"/>
              <w:jc w:val="left"/>
              <w:rPr>
                <w:rFonts w:ascii="Open Sans" w:hAnsi="Open Sans" w:cs="Open Sans"/>
                <w:b w:val="0"/>
              </w:rPr>
            </w:pPr>
            <w:r>
              <w:rPr>
                <w:rFonts w:ascii="Open Sans" w:hAnsi="Open Sans" w:cs="Open Sans"/>
                <w:b w:val="0"/>
              </w:rPr>
              <w:t>A1</w:t>
            </w:r>
          </w:p>
        </w:tc>
        <w:tc>
          <w:tcPr>
            <w:tcW w:w="1440" w:type="dxa"/>
          </w:tcPr>
          <w:p w14:paraId="6ED4A59B"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2C1C13">
            <w:pPr>
              <w:ind w:right="657"/>
              <w:jc w:val="left"/>
              <w:rPr>
                <w:rFonts w:ascii="Open Sans" w:hAnsi="Open Sans" w:cs="Open Sans"/>
                <w:b w:val="0"/>
              </w:rPr>
            </w:pPr>
            <w:r>
              <w:rPr>
                <w:rFonts w:ascii="Open Sans" w:hAnsi="Open Sans" w:cs="Open Sans"/>
                <w:b w:val="0"/>
              </w:rPr>
              <w:t>A2</w:t>
            </w:r>
          </w:p>
        </w:tc>
        <w:tc>
          <w:tcPr>
            <w:tcW w:w="1440" w:type="dxa"/>
          </w:tcPr>
          <w:p w14:paraId="211EE16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2C1C13">
            <w:pPr>
              <w:ind w:right="657"/>
              <w:jc w:val="left"/>
              <w:rPr>
                <w:rFonts w:ascii="Open Sans" w:hAnsi="Open Sans" w:cs="Open Sans"/>
                <w:b w:val="0"/>
              </w:rPr>
            </w:pPr>
            <w:r>
              <w:rPr>
                <w:rFonts w:ascii="Open Sans" w:hAnsi="Open Sans" w:cs="Open Sans"/>
                <w:b w:val="0"/>
              </w:rPr>
              <w:t>A3</w:t>
            </w:r>
          </w:p>
        </w:tc>
        <w:tc>
          <w:tcPr>
            <w:tcW w:w="1440" w:type="dxa"/>
          </w:tcPr>
          <w:p w14:paraId="4BE665CF"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2C1C1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2C1C13">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6E0B7591" w:rsidR="000B1DF2" w:rsidRPr="004207FB" w:rsidRDefault="000B1DF2" w:rsidP="009F384A">
      <w:pPr>
        <w:ind w:left="0" w:right="657"/>
        <w:rPr>
          <w:i/>
          <w:sz w:val="14"/>
        </w:rPr>
      </w:pPr>
      <w:r>
        <w:rPr>
          <w:i/>
          <w:sz w:val="14"/>
        </w:rPr>
        <w:t xml:space="preserve">Table </w:t>
      </w:r>
      <w:r w:rsidR="00DB3578">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3" w:name="_Toc531862245"/>
      <w:bookmarkStart w:id="14" w:name="_Toc531948784"/>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407EF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407EF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4B2FBE4" w:rsidR="007023C3" w:rsidRPr="00AC5F7C" w:rsidRDefault="007023C3" w:rsidP="00407EF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B6AAE57" w14:textId="07B5A8D9" w:rsidR="007023C3" w:rsidRPr="00AC5F7C" w:rsidRDefault="007023C3" w:rsidP="00407EF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407EF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5" w:name="_Toc531862246"/>
      <w:bookmarkStart w:id="16" w:name="_Toc531948785"/>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5"/>
      <w:bookmarkEnd w:id="16"/>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7" w:name="_Toc531862247"/>
      <w:bookmarkStart w:id="18" w:name="_Toc531948786"/>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7"/>
      <w:bookmarkEnd w:id="18"/>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9" w:name="_Toc531862248"/>
      <w:bookmarkStart w:id="20" w:name="_Toc531948787"/>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9"/>
      <w:bookmarkEnd w:id="2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1" w:name="_Toc531862249"/>
      <w:bookmarkStart w:id="22" w:name="_Toc531948788"/>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1"/>
      <w:bookmarkEnd w:id="2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3" w:name="_Toc531862250"/>
      <w:bookmarkStart w:id="24" w:name="_Toc531948789"/>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3"/>
      <w:bookmarkEnd w:id="24"/>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25" w:name="_Toc531948653"/>
      <w:bookmarkStart w:id="26" w:name="_Toc531948790"/>
      <w:r w:rsidRPr="00FC7123">
        <w:rPr>
          <w:rFonts w:eastAsia="Calibri"/>
          <w:lang w:val="en-US"/>
        </w:rPr>
        <w:lastRenderedPageBreak/>
        <w:t>OWASP -2013 A7 – Missing Function Level Access Control</w:t>
      </w:r>
      <w:bookmarkEnd w:id="25"/>
      <w:bookmarkEnd w:id="26"/>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FC7123" w14:paraId="57889D62" w14:textId="77777777" w:rsidTr="00FC71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CAST Rules</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4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FC7123" w14:paraId="22B81AF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A8EC5"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13AFF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5205DF"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12A0D8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EE9514"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CB46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46210C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585C169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5634E8"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3</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03CCFC"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DB97D1"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490A2DA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DAE396"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4</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0B49836"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B4033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7FB7C96"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69BBD"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5</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42F49A"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AEA4F7"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27" w:name="_Toc531862251"/>
      <w:bookmarkStart w:id="28" w:name="_Toc531948791"/>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7"/>
      <w:bookmarkEnd w:id="28"/>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9" w:name="_Toc531862252"/>
      <w:bookmarkStart w:id="30" w:name="_Toc531948792"/>
      <w:r>
        <w:rPr>
          <w:rFonts w:eastAsia="Calibri"/>
          <w:lang w:val="en-US"/>
        </w:rPr>
        <w:lastRenderedPageBreak/>
        <w:t>OWASP -2013 A9 – Using Components with Known Vulnerabilities</w:t>
      </w:r>
      <w:bookmarkEnd w:id="29"/>
      <w:bookmarkEnd w:id="30"/>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1" w:name="_Toc531862253"/>
      <w:bookmarkStart w:id="32" w:name="_Toc531948793"/>
      <w:r>
        <w:rPr>
          <w:rFonts w:eastAsia="Calibri"/>
          <w:lang w:val="en-US"/>
        </w:rPr>
        <w:t>OWASP -2013 A10 – Unvalidated Redirects &amp; Forwards</w:t>
      </w:r>
      <w:bookmarkEnd w:id="31"/>
      <w:bookmarkEnd w:id="32"/>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33" w:name="_Toc525467138"/>
      <w:bookmarkStart w:id="34" w:name="_Toc525042462"/>
      <w:bookmarkStart w:id="35" w:name="_Toc531862254"/>
      <w:bookmarkStart w:id="36" w:name="_Toc531948794"/>
      <w:r>
        <w:lastRenderedPageBreak/>
        <w:t>Security Violation Details</w:t>
      </w:r>
      <w:bookmarkEnd w:id="33"/>
      <w:bookmarkEnd w:id="34"/>
      <w:bookmarkEnd w:id="35"/>
      <w:bookmarkEnd w:id="36"/>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37" w:name="_Toc525492897"/>
      <w:bookmarkStart w:id="38" w:name="_Toc531862255"/>
      <w:bookmarkStart w:id="39" w:name="_Toc531948795"/>
      <w:r>
        <w:rPr>
          <w:lang w:val="en-US"/>
        </w:rPr>
        <w:t>OWASP -2013 A1 - Injection</w:t>
      </w:r>
      <w:bookmarkEnd w:id="37"/>
      <w:bookmarkEnd w:id="38"/>
      <w:bookmarkEnd w:id="3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1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40" w:name="_Toc531862256"/>
      <w:bookmarkStart w:id="41" w:name="_Toc531948796"/>
      <w:bookmarkStart w:id="42" w:name="_Toc525492898"/>
      <w:r>
        <w:rPr>
          <w:lang w:val="en-US"/>
        </w:rPr>
        <w:t xml:space="preserve">OWASP -2013 </w:t>
      </w:r>
      <w:r w:rsidRPr="00BA3C71">
        <w:rPr>
          <w:rFonts w:eastAsia="Calibri"/>
          <w:noProof/>
        </w:rPr>
        <w:t>A2 – Broken Authentication &amp; Session Management</w:t>
      </w:r>
      <w:bookmarkEnd w:id="40"/>
      <w:bookmarkEnd w:id="4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1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3" w:name="_Toc531862257"/>
      <w:bookmarkStart w:id="44" w:name="_Toc531948797"/>
      <w:r>
        <w:rPr>
          <w:lang w:val="en-US"/>
        </w:rPr>
        <w:t xml:space="preserve">OWASP -2013 A3 – </w:t>
      </w:r>
      <w:bookmarkEnd w:id="42"/>
      <w:r w:rsidRPr="00BA3C71">
        <w:rPr>
          <w:rFonts w:eastAsia="Calibri"/>
          <w:noProof/>
        </w:rPr>
        <w:t>Cross-Site Scripting</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1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5" w:name="_Toc531862258"/>
      <w:bookmarkStart w:id="46" w:name="_Toc531948798"/>
      <w:r>
        <w:rPr>
          <w:lang w:val="en-US"/>
        </w:rPr>
        <w:t xml:space="preserve">OWASP -2013 A4 – </w:t>
      </w:r>
      <w:r w:rsidRPr="00BA3C71">
        <w:rPr>
          <w:rFonts w:eastAsia="Calibri"/>
          <w:noProof/>
        </w:rPr>
        <w:t>Insecure Direct Object References</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1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47" w:name="_Toc525492899"/>
      <w:bookmarkStart w:id="48" w:name="_Toc531862259"/>
      <w:bookmarkStart w:id="49" w:name="_Toc531948799"/>
      <w:r>
        <w:rPr>
          <w:lang w:val="en-US"/>
        </w:rPr>
        <w:t>OWASP -201</w:t>
      </w:r>
      <w:r w:rsidR="00DD06CD">
        <w:rPr>
          <w:lang w:val="en-US"/>
        </w:rPr>
        <w:t>3</w:t>
      </w:r>
      <w:r>
        <w:rPr>
          <w:lang w:val="en-US"/>
        </w:rPr>
        <w:t xml:space="preserve"> </w:t>
      </w:r>
      <w:bookmarkEnd w:id="47"/>
      <w:r w:rsidR="00DD06CD" w:rsidRPr="00BA3C71">
        <w:rPr>
          <w:rFonts w:eastAsia="Calibri"/>
          <w:noProof/>
        </w:rPr>
        <w:t>A5 – Security Misconfiguration</w:t>
      </w:r>
      <w:bookmarkEnd w:id="48"/>
      <w:bookmarkEnd w:id="4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1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50" w:name="_Toc525492900"/>
      <w:bookmarkStart w:id="51" w:name="_Toc531862260"/>
      <w:bookmarkStart w:id="52" w:name="_Toc531948800"/>
      <w:r>
        <w:rPr>
          <w:lang w:val="en-US"/>
        </w:rPr>
        <w:t>OWASP -201</w:t>
      </w:r>
      <w:r w:rsidR="00DD06CD">
        <w:rPr>
          <w:lang w:val="en-US"/>
        </w:rPr>
        <w:t>3</w:t>
      </w:r>
      <w:r>
        <w:rPr>
          <w:lang w:val="en-US"/>
        </w:rPr>
        <w:t xml:space="preserve"> A</w:t>
      </w:r>
      <w:r w:rsidR="00DD06CD">
        <w:rPr>
          <w:lang w:val="en-US"/>
        </w:rPr>
        <w:t>6</w:t>
      </w:r>
      <w:r>
        <w:rPr>
          <w:lang w:val="en-US"/>
        </w:rPr>
        <w:t xml:space="preserve"> – </w:t>
      </w:r>
      <w:bookmarkEnd w:id="50"/>
      <w:r w:rsidR="00DD06CD" w:rsidRPr="00BA3C71">
        <w:rPr>
          <w:rFonts w:eastAsia="Calibri"/>
          <w:noProof/>
        </w:rPr>
        <w:t>Sensitive Data Exposure</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1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53" w:name="_Toc531948801"/>
      <w:bookmarkStart w:id="54" w:name="_Toc525492901"/>
      <w:bookmarkStart w:id="55" w:name="_Toc531862261"/>
      <w:r>
        <w:rPr>
          <w:lang w:val="en-US"/>
        </w:rPr>
        <w:t xml:space="preserve">OWASP -2013 A7 – </w:t>
      </w:r>
      <w:r>
        <w:rPr>
          <w:rFonts w:eastAsia="Calibri"/>
          <w:noProof/>
          <w:lang w:val="en-US"/>
        </w:rPr>
        <w:t>Missing Function Level Access Control</w:t>
      </w:r>
      <w:bookmarkEnd w:id="5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5"/>
      </w:tblPr>
      <w:tblGrid>
        <w:gridCol w:w="9917"/>
      </w:tblGrid>
      <w:tr w:rsidR="00FC7123" w14:paraId="2E099C6A" w14:textId="77777777" w:rsidTr="00FF39F9">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56" w:name="_Toc531948802"/>
      <w:r>
        <w:rPr>
          <w:lang w:val="en-US"/>
        </w:rPr>
        <w:lastRenderedPageBreak/>
        <w:t>OWASP -201</w:t>
      </w:r>
      <w:r w:rsidR="00DD06CD">
        <w:rPr>
          <w:lang w:val="en-US"/>
        </w:rPr>
        <w:t>3</w:t>
      </w:r>
      <w:r>
        <w:rPr>
          <w:lang w:val="en-US"/>
        </w:rPr>
        <w:t xml:space="preserve"> </w:t>
      </w:r>
      <w:bookmarkEnd w:id="54"/>
      <w:r w:rsidR="00DD06CD" w:rsidRPr="00BA3C71">
        <w:rPr>
          <w:rFonts w:eastAsia="Calibri"/>
          <w:noProof/>
        </w:rPr>
        <w:t>A8 – Cross Site Request Forgery</w:t>
      </w:r>
      <w:bookmarkEnd w:id="55"/>
      <w:bookmarkEnd w:id="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1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57" w:name="_Toc525492902"/>
      <w:bookmarkStart w:id="58" w:name="_Toc531862262"/>
      <w:bookmarkStart w:id="59" w:name="_Toc531948803"/>
      <w:r>
        <w:rPr>
          <w:lang w:val="en-US"/>
        </w:rPr>
        <w:t>OWASP -201</w:t>
      </w:r>
      <w:r w:rsidR="00DD06CD">
        <w:rPr>
          <w:lang w:val="en-US"/>
        </w:rPr>
        <w:t>3</w:t>
      </w:r>
      <w:r>
        <w:rPr>
          <w:lang w:val="en-US"/>
        </w:rPr>
        <w:t xml:space="preserve"> A9 – Using Components with known Vulnerabilities</w:t>
      </w:r>
      <w:bookmarkEnd w:id="57"/>
      <w:bookmarkEnd w:id="58"/>
      <w:bookmarkEnd w:id="59"/>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1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60" w:name="_Toc531862263"/>
      <w:bookmarkStart w:id="61" w:name="_Toc531948804"/>
      <w:r>
        <w:rPr>
          <w:lang w:val="en-US"/>
        </w:rPr>
        <w:t xml:space="preserve">OWASP -2013 </w:t>
      </w:r>
      <w:r w:rsidRPr="00BA3C71">
        <w:rPr>
          <w:rFonts w:eastAsia="Calibri"/>
          <w:noProof/>
        </w:rPr>
        <w:t>A10 – Unvalidated Redirects &amp; Forwards</w:t>
      </w:r>
      <w:bookmarkEnd w:id="60"/>
      <w:bookmarkEnd w:id="6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1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62" w:name="_Toc531862264"/>
      <w:bookmarkStart w:id="63" w:name="_Toc531948805"/>
      <w:r>
        <w:lastRenderedPageBreak/>
        <w:t>A</w:t>
      </w:r>
      <w:r w:rsidR="00CA74F4">
        <w:t>ppendix</w:t>
      </w:r>
      <w:bookmarkEnd w:id="62"/>
      <w:bookmarkEnd w:id="63"/>
      <w:r w:rsidR="00CA74F4">
        <w:t xml:space="preserve"> </w:t>
      </w:r>
    </w:p>
    <w:p w14:paraId="2CD8EF27" w14:textId="77777777" w:rsidR="00622428" w:rsidRDefault="00622428" w:rsidP="00622428">
      <w:pPr>
        <w:pStyle w:val="Heading2"/>
        <w:spacing w:after="0"/>
        <w:ind w:left="540" w:right="657" w:hanging="540"/>
        <w:rPr>
          <w:lang w:val="en-US"/>
        </w:rPr>
      </w:pPr>
      <w:bookmarkStart w:id="64" w:name="_Toc529891088"/>
      <w:bookmarkStart w:id="65" w:name="_Toc531862265"/>
      <w:bookmarkStart w:id="66" w:name="_Toc531948806"/>
      <w:r>
        <w:rPr>
          <w:lang w:val="en-US"/>
        </w:rPr>
        <w:t>About CAST Software Intelligence</w:t>
      </w:r>
      <w:bookmarkEnd w:id="64"/>
      <w:bookmarkEnd w:id="65"/>
      <w:bookmarkEnd w:id="66"/>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0C486A"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67" w:name="_Toc529890287"/>
      <w:bookmarkStart w:id="68" w:name="_Toc529891089"/>
      <w:bookmarkStart w:id="69" w:name="_Toc531862266"/>
      <w:bookmarkStart w:id="70" w:name="_Toc531948807"/>
      <w:r>
        <w:rPr>
          <w:lang w:val="en-US"/>
        </w:rPr>
        <w:t>About CAST Security</w:t>
      </w:r>
      <w:bookmarkEnd w:id="67"/>
      <w:bookmarkEnd w:id="68"/>
      <w:bookmarkEnd w:id="69"/>
      <w:bookmarkEnd w:id="70"/>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7CF77" w14:textId="77777777" w:rsidR="000C486A" w:rsidRDefault="000C486A">
      <w:r>
        <w:separator/>
      </w:r>
    </w:p>
  </w:endnote>
  <w:endnote w:type="continuationSeparator" w:id="0">
    <w:p w14:paraId="48470B04" w14:textId="77777777" w:rsidR="000C486A" w:rsidRDefault="000C4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3BA64" w14:textId="77777777" w:rsidR="000C486A" w:rsidRDefault="000C486A">
      <w:r>
        <w:separator/>
      </w:r>
    </w:p>
  </w:footnote>
  <w:footnote w:type="continuationSeparator" w:id="0">
    <w:p w14:paraId="017B1393" w14:textId="77777777" w:rsidR="000C486A" w:rsidRDefault="000C4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486A"/>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97A"/>
    <w:rsid w:val="002B1DEB"/>
    <w:rsid w:val="002B7975"/>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48FD"/>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D42A0-74E1-4BE2-A142-BECFC4D5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73</TotalTime>
  <Pages>12</Pages>
  <Words>1788</Words>
  <Characters>10195</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53</cp:revision>
  <cp:lastPrinted>2014-04-04T13:22:00Z</cp:lastPrinted>
  <dcterms:created xsi:type="dcterms:W3CDTF">2018-09-23T06:29:00Z</dcterms:created>
  <dcterms:modified xsi:type="dcterms:W3CDTF">2019-10-17T07:05:00Z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