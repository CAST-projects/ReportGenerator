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67356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67356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0F78B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0F78B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w:t>
                                </w:r>
                                <w:r w:rsidR="0068356D">
                                  <w:rPr>
                                    <w:rFonts w:asciiTheme="majorHAnsi" w:hAnsiTheme="majorHAnsi" w:cs="Arial"/>
                                    <w:b/>
                                    <w:color w:val="365F91" w:themeColor="accent1" w:themeShade="BF"/>
                                    <w:sz w:val="56"/>
                                  </w:rPr>
                                  <w:t>Mobile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43F9482"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w:t>
                          </w:r>
                          <w:r w:rsidR="0068356D">
                            <w:rPr>
                              <w:rFonts w:asciiTheme="majorHAnsi" w:hAnsiTheme="majorHAnsi" w:cs="Arial"/>
                              <w:b/>
                              <w:color w:val="365F91" w:themeColor="accent1" w:themeShade="BF"/>
                              <w:sz w:val="56"/>
                            </w:rPr>
                            <w:t>Mobile 2016</w:t>
                          </w:r>
                        </w:p>
                        <w:p w14:paraId="5709D450" w14:textId="2E683D7B" w:rsidR="00C57C1E" w:rsidRDefault="00C92B0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C57C1E">
                            <w:rPr>
                              <w:rFonts w:asciiTheme="majorHAnsi" w:hAnsiTheme="majorHAnsi" w:cs="Arial"/>
                              <w:b/>
                              <w:color w:val="365F91" w:themeColor="accent1" w:themeShade="BF"/>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7356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B479E37" w14:textId="77777777" w:rsidR="000A704C"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r w:rsidR="00D36C46">
        <w:t>Table of Content</w:t>
      </w:r>
      <w:bookmarkEnd w:id="1"/>
      <w:bookmarkEnd w:id="2"/>
      <w:bookmarkEnd w:id="3"/>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658D93B3" w14:textId="77777777" w:rsidR="000A704C" w:rsidRDefault="000A704C">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036818AA"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B86F50B"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3F4B57">
        <w:rPr>
          <w:noProof/>
        </w:rPr>
        <w:t>Application Characteristics</w:t>
      </w:r>
    </w:p>
    <w:p w14:paraId="1373852F"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sidRPr="003F4B57">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OWASP Mobile 2016 Summary</w:t>
      </w:r>
    </w:p>
    <w:p w14:paraId="51C91BEA"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3F4B57">
        <w:rPr>
          <w:rFonts w:eastAsia="Calibri"/>
          <w:noProof/>
        </w:rPr>
        <w:t>OWASP Mobile 2016 Top 10 vulnerabilities Summary</w:t>
      </w:r>
    </w:p>
    <w:p w14:paraId="2B40B08F"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sidRPr="003F4B57">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CAST Findings for OWASP Mobile 2016</w:t>
      </w:r>
    </w:p>
    <w:p w14:paraId="6BC21B8A" w14:textId="77777777" w:rsidR="000A704C" w:rsidRDefault="000A704C">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10A762D0"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3F4B57">
        <w:rPr>
          <w:noProof/>
        </w:rPr>
        <w:t>About CAST Software Intelligence</w:t>
      </w:r>
    </w:p>
    <w:p w14:paraId="00868BC6" w14:textId="77777777" w:rsidR="000A704C" w:rsidRDefault="000A704C">
      <w:pPr>
        <w:pStyle w:val="TOC2"/>
        <w:tabs>
          <w:tab w:val="left" w:pos="1200"/>
        </w:tabs>
        <w:rPr>
          <w:rFonts w:asciiTheme="minorHAnsi" w:eastAsiaTheme="minorEastAsia" w:hAnsiTheme="minorHAnsi" w:cstheme="minorBidi"/>
          <w:smallCaps w:val="0"/>
          <w:noProof/>
          <w:color w:val="auto"/>
          <w:sz w:val="22"/>
          <w:szCs w:val="22"/>
          <w:lang w:eastAsia="zh-CN"/>
        </w:rPr>
      </w:pPr>
      <w:r w:rsidRPr="003F4B57">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3F4B57">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2197"/>
      <w:bookmarkStart w:id="5" w:name="_Toc531948643"/>
      <w:bookmarkStart w:id="6" w:name="_Toc21077535"/>
      <w:r w:rsidR="005773E4">
        <w:t>Introduction</w:t>
      </w:r>
      <w:bookmarkEnd w:id="4"/>
      <w:bookmarkEnd w:id="5"/>
      <w:bookmarkEnd w:id="6"/>
    </w:p>
    <w:p w14:paraId="4072C55F" w14:textId="77777777" w:rsidR="00D9224C" w:rsidRDefault="00D9224C" w:rsidP="00D9224C">
      <w:pPr>
        <w:spacing w:after="0" w:line="240" w:lineRule="auto"/>
        <w:ind w:right="657"/>
      </w:pPr>
      <w:bookmarkStart w:id="7"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8" w:name="_Toc531862198"/>
      <w:bookmarkStart w:id="9" w:name="_Toc531948644"/>
      <w:bookmarkStart w:id="10" w:name="_Toc21077536"/>
      <w:r w:rsidRPr="005773E4">
        <w:rPr>
          <w:lang w:val="en-US"/>
        </w:rPr>
        <w:t xml:space="preserve">Application </w:t>
      </w:r>
      <w:bookmarkEnd w:id="7"/>
      <w:r w:rsidR="005773E4">
        <w:rPr>
          <w:lang w:val="en-US"/>
        </w:rPr>
        <w:t>Characteristics</w:t>
      </w:r>
      <w:bookmarkEnd w:id="8"/>
      <w:bookmarkEnd w:id="9"/>
      <w:bookmarkEnd w:id="1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1" w:name="_Toc531862199"/>
      <w:bookmarkStart w:id="12" w:name="_Toc531948645"/>
      <w:bookmarkStart w:id="13" w:name="_Toc21077537"/>
      <w:r>
        <w:lastRenderedPageBreak/>
        <w:t>OWASP Mobile 2016</w:t>
      </w:r>
      <w:bookmarkEnd w:id="11"/>
      <w:bookmarkEnd w:id="12"/>
      <w:r>
        <w:t xml:space="preserve"> Summary</w:t>
      </w:r>
      <w:bookmarkEnd w:id="13"/>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bookmarkStart w:id="14" w:name="_GoBack"/>
      <w:bookmarkEnd w:id="14"/>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15" w:name="_Toc531862200"/>
      <w:bookmarkStart w:id="16" w:name="_Toc531948646"/>
      <w:bookmarkStart w:id="17" w:name="_Toc21077538"/>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15"/>
      <w:bookmarkEnd w:id="16"/>
      <w:r w:rsidR="00A658DC">
        <w:rPr>
          <w:rFonts w:eastAsia="Calibri"/>
          <w:lang w:val="en-US"/>
        </w:rPr>
        <w:t xml:space="preserve"> Summary</w:t>
      </w:r>
      <w:bookmarkEnd w:id="17"/>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645B0E6" w:rsidR="000B1DF2" w:rsidRPr="004207F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758E7CF8" w14:textId="0C3D8DFC" w:rsidR="00A658DC" w:rsidRPr="005773E4" w:rsidRDefault="00A658DC" w:rsidP="00A658DC">
      <w:pPr>
        <w:pStyle w:val="Heading1"/>
        <w:ind w:right="657"/>
        <w:rPr>
          <w:rFonts w:asciiTheme="minorHAnsi" w:hAnsiTheme="minorHAnsi"/>
          <w:noProof/>
          <w:sz w:val="22"/>
        </w:rPr>
      </w:pPr>
      <w:bookmarkStart w:id="18" w:name="_Toc21077539"/>
      <w:r>
        <w:lastRenderedPageBreak/>
        <w:t>CAST Findings for OWASP Mobile 2016</w:t>
      </w:r>
      <w:bookmarkEnd w:id="18"/>
    </w:p>
    <w:p w14:paraId="5E360D7E" w14:textId="289F38CE" w:rsidR="00A658DC" w:rsidRDefault="00A658DC" w:rsidP="00A658DC">
      <w:pPr>
        <w:pStyle w:val="BodyContent"/>
        <w:ind w:right="657"/>
        <w:rPr>
          <w:rFonts w:asciiTheme="minorHAnsi" w:hAnsiTheme="minorHAnsi" w:cstheme="minorHAnsi"/>
          <w:sz w:val="20"/>
          <w:szCs w:val="20"/>
        </w:rPr>
      </w:pPr>
      <w:r w:rsidRPr="007374BB">
        <w:rPr>
          <w:rFonts w:ascii="Verdana" w:hAnsi="Verdana" w:cstheme="minorHAnsi"/>
          <w:sz w:val="18"/>
          <w:szCs w:val="18"/>
        </w:rPr>
        <w:t>List of</w:t>
      </w:r>
      <w:r>
        <w:rPr>
          <w:rFonts w:ascii="Verdana" w:hAnsi="Verdana" w:cstheme="minorHAnsi"/>
          <w:sz w:val="18"/>
          <w:szCs w:val="18"/>
        </w:rPr>
        <w:t xml:space="preserve"> CAST vulnerabilities for OWASP Mobile 2016</w:t>
      </w:r>
    </w:p>
    <w:tbl>
      <w:tblPr>
        <w:tblStyle w:val="GridTable1Light-Accent1"/>
        <w:tblW w:w="9000" w:type="dxa"/>
        <w:tblLayout w:type="fixed"/>
        <w:tblLook w:val="04A0" w:firstRow="1" w:lastRow="0" w:firstColumn="1" w:lastColumn="0" w:noHBand="0" w:noVBand="1"/>
        <w:tblDescription w:val="TABLE;QUALITY_TAGS_RULES_EVOLUTION;STD=OWASP-Mobile-2016"/>
      </w:tblPr>
      <w:tblGrid>
        <w:gridCol w:w="4675"/>
        <w:gridCol w:w="1440"/>
        <w:gridCol w:w="1530"/>
        <w:gridCol w:w="1355"/>
      </w:tblGrid>
      <w:tr w:rsidR="00A658DC" w:rsidRPr="00AC5F7C" w14:paraId="4C437E40" w14:textId="77777777" w:rsidTr="00943A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08A6A" w14:textId="77777777" w:rsidR="00A658DC" w:rsidRPr="00FC19A1" w:rsidRDefault="00A658DC" w:rsidP="00943AE1">
            <w:pPr>
              <w:ind w:left="330" w:right="657"/>
              <w:jc w:val="left"/>
              <w:rPr>
                <w:rFonts w:ascii="Open Sans" w:hAnsi="Open Sans" w:cs="Open Sans"/>
              </w:rPr>
            </w:pPr>
            <w:r>
              <w:rPr>
                <w:rFonts w:ascii="Open Sans" w:hAnsi="Open Sans" w:cs="Open Sans"/>
              </w:rPr>
              <w:t>OWASP-Mobile 2016</w:t>
            </w:r>
          </w:p>
        </w:tc>
        <w:tc>
          <w:tcPr>
            <w:tcW w:w="1440" w:type="dxa"/>
            <w:shd w:val="clear" w:color="auto" w:fill="DBE5F1" w:themeFill="accent1" w:themeFillTint="33"/>
            <w:vAlign w:val="center"/>
          </w:tcPr>
          <w:p w14:paraId="41BAF713" w14:textId="77777777" w:rsidR="00A658DC" w:rsidRPr="00AC5F7C" w:rsidRDefault="00A658DC" w:rsidP="00943A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CA56354" w14:textId="77777777" w:rsidR="00A658DC" w:rsidRPr="00AC5F7C" w:rsidRDefault="00A658DC" w:rsidP="00943A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FE055AC" w14:textId="77777777" w:rsidR="00A658DC" w:rsidRPr="00934956" w:rsidRDefault="00A658DC" w:rsidP="00943A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A658DC" w:rsidRPr="00CA2066" w14:paraId="6BDFCB8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F4420" w14:textId="77777777" w:rsidR="00A658DC" w:rsidRPr="007675B2" w:rsidRDefault="00A658DC" w:rsidP="00943AE1">
            <w:pPr>
              <w:ind w:right="657"/>
              <w:jc w:val="left"/>
              <w:rPr>
                <w:rFonts w:ascii="Open Sans" w:hAnsi="Open Sans" w:cs="Open Sans"/>
                <w:b w:val="0"/>
              </w:rPr>
            </w:pPr>
            <w:r>
              <w:rPr>
                <w:rFonts w:ascii="Open Sans" w:hAnsi="Open Sans" w:cs="Open Sans"/>
                <w:b w:val="0"/>
              </w:rPr>
              <w:t>M1</w:t>
            </w:r>
          </w:p>
        </w:tc>
        <w:tc>
          <w:tcPr>
            <w:tcW w:w="1440" w:type="dxa"/>
          </w:tcPr>
          <w:p w14:paraId="7FF5688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7C1E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96CA6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0D84EE10"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90BCEA" w14:textId="77777777" w:rsidR="00A658DC" w:rsidRPr="007675B2" w:rsidRDefault="00A658DC" w:rsidP="00943AE1">
            <w:pPr>
              <w:ind w:right="657"/>
              <w:jc w:val="left"/>
              <w:rPr>
                <w:rFonts w:ascii="Open Sans" w:hAnsi="Open Sans" w:cs="Open Sans"/>
                <w:b w:val="0"/>
              </w:rPr>
            </w:pPr>
            <w:r>
              <w:rPr>
                <w:rFonts w:ascii="Open Sans" w:hAnsi="Open Sans" w:cs="Open Sans"/>
                <w:b w:val="0"/>
              </w:rPr>
              <w:t>M2</w:t>
            </w:r>
          </w:p>
        </w:tc>
        <w:tc>
          <w:tcPr>
            <w:tcW w:w="1440" w:type="dxa"/>
          </w:tcPr>
          <w:p w14:paraId="62AC04A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B0B26"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27AF83"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1C50F59C"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AD9B81" w14:textId="77777777" w:rsidR="00A658DC" w:rsidRPr="007675B2" w:rsidRDefault="00A658DC" w:rsidP="00943AE1">
            <w:pPr>
              <w:ind w:right="657"/>
              <w:jc w:val="left"/>
              <w:rPr>
                <w:rFonts w:ascii="Open Sans" w:hAnsi="Open Sans" w:cs="Open Sans"/>
                <w:b w:val="0"/>
              </w:rPr>
            </w:pPr>
            <w:r>
              <w:rPr>
                <w:rFonts w:ascii="Open Sans" w:hAnsi="Open Sans" w:cs="Open Sans"/>
                <w:b w:val="0"/>
              </w:rPr>
              <w:t>M3</w:t>
            </w:r>
          </w:p>
        </w:tc>
        <w:tc>
          <w:tcPr>
            <w:tcW w:w="1440" w:type="dxa"/>
          </w:tcPr>
          <w:p w14:paraId="023374D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164B6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567199"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48464A27"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B0FC0" w14:textId="77777777" w:rsidR="00A658DC" w:rsidRPr="007675B2" w:rsidRDefault="00A658DC" w:rsidP="00943AE1">
            <w:pPr>
              <w:ind w:right="657"/>
              <w:jc w:val="left"/>
              <w:rPr>
                <w:rFonts w:ascii="Open Sans" w:hAnsi="Open Sans" w:cs="Open Sans"/>
                <w:b w:val="0"/>
              </w:rPr>
            </w:pPr>
            <w:r>
              <w:rPr>
                <w:rFonts w:ascii="Open Sans" w:hAnsi="Open Sans" w:cs="Open Sans"/>
                <w:b w:val="0"/>
              </w:rPr>
              <w:t>M4</w:t>
            </w:r>
          </w:p>
        </w:tc>
        <w:tc>
          <w:tcPr>
            <w:tcW w:w="1440" w:type="dxa"/>
          </w:tcPr>
          <w:p w14:paraId="1CC82DCA"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916D95"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25C6BE"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658DC" w:rsidRPr="00CA2066" w14:paraId="22C6B601" w14:textId="77777777" w:rsidTr="00943A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979FEC" w14:textId="77777777" w:rsidR="00A658DC" w:rsidRPr="007675B2" w:rsidRDefault="00A658DC" w:rsidP="00943AE1">
            <w:pPr>
              <w:ind w:right="657"/>
              <w:jc w:val="left"/>
              <w:rPr>
                <w:rFonts w:ascii="Open Sans" w:hAnsi="Open Sans" w:cs="Open Sans"/>
                <w:b w:val="0"/>
              </w:rPr>
            </w:pPr>
            <w:r>
              <w:rPr>
                <w:rFonts w:ascii="Open Sans" w:hAnsi="Open Sans" w:cs="Open Sans"/>
                <w:b w:val="0"/>
              </w:rPr>
              <w:t>…</w:t>
            </w:r>
          </w:p>
        </w:tc>
        <w:tc>
          <w:tcPr>
            <w:tcW w:w="1440" w:type="dxa"/>
          </w:tcPr>
          <w:p w14:paraId="12DEEDD7"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570110"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DD07FE1" w14:textId="77777777" w:rsidR="00A658DC" w:rsidRPr="00CA2066" w:rsidRDefault="00A658DC" w:rsidP="00943A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4100FB" w14:textId="77777777" w:rsidR="00A658DC" w:rsidRDefault="00A658DC" w:rsidP="00A658DC">
      <w:pPr>
        <w:ind w:right="657"/>
        <w:rPr>
          <w:rFonts w:eastAsia="Calibri"/>
          <w:lang w:eastAsia="en-US"/>
        </w:rPr>
      </w:pPr>
    </w:p>
    <w:p w14:paraId="24CF7500" w14:textId="1C73D529" w:rsidR="00A658DC" w:rsidRPr="004207FB" w:rsidRDefault="00A658DC" w:rsidP="00A658DC">
      <w:pPr>
        <w:ind w:left="0" w:right="657"/>
        <w:rPr>
          <w:i/>
          <w:sz w:val="14"/>
        </w:rPr>
      </w:pPr>
      <w:r>
        <w:rPr>
          <w:i/>
          <w:sz w:val="14"/>
        </w:rPr>
        <w:t xml:space="preserve">Table 2: OWASP Mobile 2016 Top 10 Vulnerabilities </w:t>
      </w: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1051B28" w14:textId="77777777" w:rsidR="00CA74F4" w:rsidRDefault="00E560F3" w:rsidP="002638B2">
      <w:pPr>
        <w:pStyle w:val="Heading1"/>
        <w:ind w:right="657"/>
      </w:pPr>
      <w:bookmarkStart w:id="19" w:name="_Toc531862210"/>
      <w:bookmarkStart w:id="20" w:name="_Toc531948657"/>
      <w:bookmarkStart w:id="21" w:name="_Toc21077540"/>
      <w:r>
        <w:lastRenderedPageBreak/>
        <w:t>A</w:t>
      </w:r>
      <w:r w:rsidR="00CA74F4">
        <w:t>ppendix</w:t>
      </w:r>
      <w:bookmarkEnd w:id="19"/>
      <w:bookmarkEnd w:id="20"/>
      <w:bookmarkEnd w:id="21"/>
      <w:r w:rsidR="00CA74F4">
        <w:t xml:space="preserve"> </w:t>
      </w:r>
    </w:p>
    <w:p w14:paraId="48916227" w14:textId="1845DF32" w:rsidR="00010552" w:rsidRDefault="00010552" w:rsidP="002638B2">
      <w:pPr>
        <w:pStyle w:val="Heading2"/>
        <w:spacing w:after="0"/>
        <w:ind w:left="540" w:right="657" w:hanging="540"/>
        <w:rPr>
          <w:lang w:val="en-US"/>
        </w:rPr>
      </w:pPr>
      <w:bookmarkStart w:id="22" w:name="_Toc531862211"/>
      <w:bookmarkStart w:id="23" w:name="_Toc531948658"/>
      <w:bookmarkStart w:id="24" w:name="_Toc21077541"/>
      <w:bookmarkStart w:id="25" w:name="_Hlk529891554"/>
      <w:r>
        <w:rPr>
          <w:lang w:val="en-US"/>
        </w:rPr>
        <w:t>About CAST Software Intelligence</w:t>
      </w:r>
      <w:bookmarkEnd w:id="22"/>
      <w:bookmarkEnd w:id="23"/>
      <w:bookmarkEnd w:id="2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673566"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26" w:name="_Toc529890287"/>
      <w:bookmarkStart w:id="27" w:name="_Toc531862212"/>
      <w:bookmarkStart w:id="28" w:name="_Toc531948659"/>
      <w:bookmarkStart w:id="29" w:name="_Toc21077542"/>
      <w:r>
        <w:rPr>
          <w:lang w:val="en-US"/>
        </w:rPr>
        <w:t>About CAST Security</w:t>
      </w:r>
      <w:bookmarkEnd w:id="26"/>
      <w:bookmarkEnd w:id="27"/>
      <w:bookmarkEnd w:id="28"/>
      <w:bookmarkEnd w:id="29"/>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25"/>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CB8B3" w14:textId="77777777" w:rsidR="00673566" w:rsidRDefault="00673566">
      <w:r>
        <w:separator/>
      </w:r>
    </w:p>
  </w:endnote>
  <w:endnote w:type="continuationSeparator" w:id="0">
    <w:p w14:paraId="3B22656C" w14:textId="77777777" w:rsidR="00673566" w:rsidRDefault="0067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E65FB" w14:textId="77777777" w:rsidR="00673566" w:rsidRDefault="00673566">
      <w:r>
        <w:separator/>
      </w:r>
    </w:p>
  </w:footnote>
  <w:footnote w:type="continuationSeparator" w:id="0">
    <w:p w14:paraId="7A166850" w14:textId="77777777" w:rsidR="00673566" w:rsidRDefault="00673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OWASP_Mobile_Security_Projec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452B4-840A-4B52-99AF-D79E647B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154</TotalTime>
  <Pages>6</Pages>
  <Words>571</Words>
  <Characters>3257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66</cp:revision>
  <cp:lastPrinted>2014-04-04T13:22:00Z</cp:lastPrinted>
  <dcterms:created xsi:type="dcterms:W3CDTF">2018-09-23T05:15:00Z</dcterms:created>
  <dcterms:modified xsi:type="dcterms:W3CDTF">2019-10-17T07:06:00Z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