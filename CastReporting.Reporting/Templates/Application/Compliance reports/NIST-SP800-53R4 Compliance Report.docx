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442F31" w:rsidRDefault="00442F3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442F31" w:rsidRDefault="00442F3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442F31" w:rsidRDefault="00D168A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D168A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442F31" w:rsidRDefault="0038419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38419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5ABD86D0" w:rsidR="00442F31" w:rsidRDefault="005716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5ABD86D0" w:rsidR="00442F31" w:rsidRDefault="005716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442F31">
                            <w:rPr>
                              <w:rFonts w:asciiTheme="majorHAnsi" w:hAnsiTheme="majorHAnsi" w:cs="Arial"/>
                              <w:b/>
                              <w:color w:val="365F91" w:themeColor="accent1" w:themeShade="BF"/>
                              <w:sz w:val="56"/>
                            </w:rPr>
                            <w:t xml:space="preserve">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D168A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90E55">
      <w:pPr>
        <w:pStyle w:val="Heading1"/>
        <w:numPr>
          <w:ilvl w:val="0"/>
          <w:numId w:val="0"/>
        </w:numPr>
        <w:ind w:left="357"/>
      </w:pPr>
      <w:r w:rsidRPr="00015B29">
        <w:lastRenderedPageBreak/>
        <w:tab/>
      </w:r>
      <w:bookmarkStart w:id="1" w:name="_Toc11157530"/>
      <w:bookmarkStart w:id="2" w:name="_Toc14418877"/>
      <w:bookmarkStart w:id="3" w:name="_Toc14680762"/>
      <w:bookmarkStart w:id="4" w:name="_Toc14685917"/>
      <w:bookmarkStart w:id="5" w:name="_Toc14687762"/>
      <w:bookmarkStart w:id="6" w:name="_Toc14781447"/>
      <w:bookmarkStart w:id="7" w:name="_Toc14781491"/>
      <w:bookmarkStart w:id="8" w:name="_Toc15305287"/>
      <w:bookmarkStart w:id="9" w:name="_Toc15305367"/>
      <w:bookmarkStart w:id="10" w:name="_Toc15305410"/>
      <w:bookmarkStart w:id="11" w:name="_Toc20231230"/>
      <w:r w:rsidR="00D36C46">
        <w:t>Table of Content</w:t>
      </w:r>
      <w:bookmarkEnd w:id="1"/>
      <w:bookmarkEnd w:id="2"/>
      <w:bookmarkEnd w:id="3"/>
      <w:bookmarkEnd w:id="4"/>
      <w:bookmarkEnd w:id="5"/>
      <w:bookmarkEnd w:id="6"/>
      <w:bookmarkEnd w:id="7"/>
      <w:bookmarkEnd w:id="8"/>
      <w:bookmarkEnd w:id="9"/>
      <w:bookmarkEnd w:id="10"/>
      <w:bookmarkEnd w:id="11"/>
      <w:r w:rsidR="00020F50">
        <w:tab/>
      </w:r>
    </w:p>
    <w:p w14:paraId="640B1FC2" w14:textId="77777777" w:rsidR="00AE7DA7" w:rsidRDefault="000201A4">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AE7DA7">
        <w:rPr>
          <w:noProof/>
        </w:rPr>
        <w:t>Table of Content</w:t>
      </w:r>
    </w:p>
    <w:p w14:paraId="19CE535C"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1B60A9E5" w14:textId="77777777" w:rsidR="00AE7DA7" w:rsidRDefault="00AE7DA7">
      <w:pPr>
        <w:pStyle w:val="TOC2"/>
        <w:tabs>
          <w:tab w:val="left" w:pos="1000"/>
        </w:tabs>
        <w:rPr>
          <w:rFonts w:asciiTheme="minorHAnsi" w:eastAsiaTheme="minorEastAsia" w:hAnsiTheme="minorHAnsi" w:cstheme="minorBidi"/>
          <w:smallCaps w:val="0"/>
          <w:noProof/>
          <w:color w:val="auto"/>
          <w:sz w:val="22"/>
          <w:szCs w:val="22"/>
          <w:lang w:eastAsia="zh-CN"/>
        </w:rPr>
      </w:pPr>
      <w:r w:rsidRPr="004B4BE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4B4BEE">
        <w:rPr>
          <w:noProof/>
        </w:rPr>
        <w:t>Application Characteristics</w:t>
      </w:r>
    </w:p>
    <w:p w14:paraId="666275E1"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Pr>
          <w:noProof/>
        </w:rPr>
        <w:t>NIST SP 800 53R4 Summary</w:t>
      </w:r>
    </w:p>
    <w:p w14:paraId="6A5121B6" w14:textId="77777777" w:rsidR="00AE7DA7" w:rsidRDefault="00AE7DA7">
      <w:pPr>
        <w:pStyle w:val="TOC2"/>
        <w:tabs>
          <w:tab w:val="left" w:pos="1000"/>
        </w:tabs>
        <w:rPr>
          <w:rFonts w:asciiTheme="minorHAnsi" w:eastAsiaTheme="minorEastAsia" w:hAnsiTheme="minorHAnsi" w:cstheme="minorBidi"/>
          <w:smallCaps w:val="0"/>
          <w:noProof/>
          <w:color w:val="auto"/>
          <w:sz w:val="22"/>
          <w:szCs w:val="22"/>
          <w:lang w:eastAsia="zh-CN"/>
        </w:rPr>
      </w:pPr>
      <w:r w:rsidRPr="004B4BE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4B4BEE">
        <w:rPr>
          <w:rFonts w:eastAsia="Calibri"/>
          <w:noProof/>
        </w:rPr>
        <w:t>NIST SP 800 53R4 Vulnerabilities Summary</w:t>
      </w:r>
    </w:p>
    <w:p w14:paraId="45872F50"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3.</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NIST-SP-800-53R4-AC</w:t>
      </w:r>
    </w:p>
    <w:p w14:paraId="6E2EF4FD"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4.</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NIST-SP-800-53R4-AU</w:t>
      </w:r>
    </w:p>
    <w:p w14:paraId="1A798174"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5.</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NIST-SP-800-53R4-CA</w:t>
      </w:r>
    </w:p>
    <w:p w14:paraId="4267F637"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6.</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NIST-SP-800-53R4-CM</w:t>
      </w:r>
    </w:p>
    <w:p w14:paraId="295D62DD"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7.</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NIST-SP-800-53R4-IA</w:t>
      </w:r>
    </w:p>
    <w:p w14:paraId="7EA68BAD"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8.</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NIST-SP-800-53R4-SA</w:t>
      </w:r>
    </w:p>
    <w:p w14:paraId="5649726B" w14:textId="77777777" w:rsidR="00AE7DA7" w:rsidRDefault="00AE7DA7">
      <w:pPr>
        <w:pStyle w:val="TOC1"/>
        <w:tabs>
          <w:tab w:val="left" w:pos="737"/>
        </w:tabs>
        <w:rPr>
          <w:rFonts w:asciiTheme="minorHAnsi" w:eastAsiaTheme="minorEastAsia" w:hAnsiTheme="minorHAnsi" w:cstheme="minorBidi"/>
          <w:b w:val="0"/>
          <w:caps w:val="0"/>
          <w:noProof/>
          <w:color w:val="auto"/>
          <w:sz w:val="22"/>
          <w:szCs w:val="22"/>
          <w:lang w:eastAsia="zh-CN"/>
        </w:rPr>
      </w:pPr>
      <w:r w:rsidRPr="004B4BEE">
        <w:rPr>
          <w:rFonts w:eastAsia="Calibri"/>
          <w:noProof/>
        </w:rPr>
        <w:t>9.</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NIST-SP-800-53R4-SC</w:t>
      </w:r>
    </w:p>
    <w:p w14:paraId="5AB75567" w14:textId="77777777" w:rsidR="00AE7DA7" w:rsidRDefault="00AE7DA7">
      <w:pPr>
        <w:pStyle w:val="TOC1"/>
        <w:tabs>
          <w:tab w:val="left" w:pos="1000"/>
        </w:tabs>
        <w:rPr>
          <w:rFonts w:asciiTheme="minorHAnsi" w:eastAsiaTheme="minorEastAsia" w:hAnsiTheme="minorHAnsi" w:cstheme="minorBidi"/>
          <w:b w:val="0"/>
          <w:caps w:val="0"/>
          <w:noProof/>
          <w:color w:val="auto"/>
          <w:sz w:val="22"/>
          <w:szCs w:val="22"/>
          <w:lang w:eastAsia="zh-CN"/>
        </w:rPr>
      </w:pPr>
      <w:r w:rsidRPr="004B4BEE">
        <w:rPr>
          <w:rFonts w:eastAsia="Calibri"/>
          <w:noProof/>
        </w:rPr>
        <w:t>10.</w:t>
      </w:r>
      <w:r>
        <w:rPr>
          <w:rFonts w:asciiTheme="minorHAnsi" w:eastAsiaTheme="minorEastAsia" w:hAnsiTheme="minorHAnsi" w:cstheme="minorBidi"/>
          <w:b w:val="0"/>
          <w:caps w:val="0"/>
          <w:noProof/>
          <w:color w:val="auto"/>
          <w:sz w:val="22"/>
          <w:szCs w:val="22"/>
          <w:lang w:eastAsia="zh-CN"/>
        </w:rPr>
        <w:tab/>
      </w:r>
      <w:r w:rsidRPr="004B4BEE">
        <w:rPr>
          <w:rFonts w:eastAsia="Calibri"/>
          <w:noProof/>
        </w:rPr>
        <w:t>CAST Findings for NIST-SP-800-53R4-SI</w:t>
      </w:r>
    </w:p>
    <w:p w14:paraId="465424CA" w14:textId="77777777" w:rsidR="00AE7DA7" w:rsidRDefault="00AE7DA7">
      <w:pPr>
        <w:pStyle w:val="TOC1"/>
        <w:tabs>
          <w:tab w:val="left" w:pos="1000"/>
        </w:tabs>
        <w:rPr>
          <w:rFonts w:asciiTheme="minorHAnsi" w:eastAsiaTheme="minorEastAsia" w:hAnsiTheme="minorHAnsi" w:cstheme="minorBidi"/>
          <w:b w:val="0"/>
          <w:caps w:val="0"/>
          <w:noProof/>
          <w:color w:val="auto"/>
          <w:sz w:val="22"/>
          <w:szCs w:val="22"/>
          <w:lang w:eastAsia="zh-CN"/>
        </w:rPr>
      </w:pPr>
      <w:r>
        <w:rPr>
          <w:noProof/>
        </w:rPr>
        <w:t>11.</w:t>
      </w:r>
      <w:r>
        <w:rPr>
          <w:rFonts w:asciiTheme="minorHAnsi" w:eastAsiaTheme="minorEastAsia" w:hAnsiTheme="minorHAnsi" w:cstheme="minorBidi"/>
          <w:b w:val="0"/>
          <w:caps w:val="0"/>
          <w:noProof/>
          <w:color w:val="auto"/>
          <w:sz w:val="22"/>
          <w:szCs w:val="22"/>
          <w:lang w:eastAsia="zh-CN"/>
        </w:rPr>
        <w:tab/>
      </w:r>
      <w:r>
        <w:rPr>
          <w:noProof/>
        </w:rPr>
        <w:t>Appendix</w:t>
      </w:r>
    </w:p>
    <w:p w14:paraId="25142117" w14:textId="77777777" w:rsidR="00AE7DA7" w:rsidRDefault="00AE7DA7">
      <w:pPr>
        <w:pStyle w:val="TOC2"/>
        <w:tabs>
          <w:tab w:val="left" w:pos="1200"/>
        </w:tabs>
        <w:rPr>
          <w:rFonts w:asciiTheme="minorHAnsi" w:eastAsiaTheme="minorEastAsia" w:hAnsiTheme="minorHAnsi" w:cstheme="minorBidi"/>
          <w:smallCaps w:val="0"/>
          <w:noProof/>
          <w:color w:val="auto"/>
          <w:sz w:val="22"/>
          <w:szCs w:val="22"/>
          <w:lang w:eastAsia="zh-CN"/>
        </w:rPr>
      </w:pPr>
      <w:r w:rsidRPr="004B4BEE">
        <w:rPr>
          <w:rFonts w:asciiTheme="minorHAnsi" w:hAnsiTheme="minorHAnsi" w:cstheme="minorHAnsi"/>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104642AE" w14:textId="77777777" w:rsidR="00AE7DA7" w:rsidRDefault="00AE7DA7">
      <w:pPr>
        <w:pStyle w:val="TOC2"/>
        <w:tabs>
          <w:tab w:val="left" w:pos="1200"/>
        </w:tabs>
        <w:rPr>
          <w:rFonts w:asciiTheme="minorHAnsi" w:eastAsiaTheme="minorEastAsia" w:hAnsiTheme="minorHAnsi" w:cstheme="minorBidi"/>
          <w:smallCaps w:val="0"/>
          <w:noProof/>
          <w:color w:val="auto"/>
          <w:sz w:val="22"/>
          <w:szCs w:val="22"/>
          <w:lang w:eastAsia="zh-CN"/>
        </w:rPr>
      </w:pPr>
      <w:r w:rsidRPr="004B4BEE">
        <w:rPr>
          <w:rFonts w:asciiTheme="minorHAnsi" w:hAnsiTheme="minorHAnsi" w:cstheme="minorHAnsi"/>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color w:val="auto"/>
          <w:sz w:val="22"/>
          <w:szCs w:val="22"/>
          <w:lang w:eastAsia="zh-CN"/>
        </w:rPr>
        <w:tab/>
      </w:r>
      <w:r>
        <w:rPr>
          <w:noProof/>
        </w:rPr>
        <w:t>About CAST Security</w:t>
      </w:r>
    </w:p>
    <w:p w14:paraId="7278C016" w14:textId="77777777" w:rsidR="00AE7DA7" w:rsidRDefault="00AE7DA7">
      <w:pPr>
        <w:pStyle w:val="TOC2"/>
        <w:tabs>
          <w:tab w:val="left" w:pos="1200"/>
        </w:tabs>
        <w:rPr>
          <w:rFonts w:asciiTheme="minorHAnsi" w:eastAsiaTheme="minorEastAsia" w:hAnsiTheme="minorHAnsi" w:cstheme="minorBidi"/>
          <w:smallCaps w:val="0"/>
          <w:noProof/>
          <w:color w:val="auto"/>
          <w:sz w:val="22"/>
          <w:szCs w:val="22"/>
          <w:lang w:eastAsia="zh-CN"/>
        </w:rPr>
      </w:pPr>
      <w:r w:rsidRPr="004B4BEE">
        <w:rPr>
          <w:rFonts w:asciiTheme="minorHAnsi" w:hAnsiTheme="minorHAnsi" w:cstheme="minorHAnsi"/>
          <w:noProof/>
          <w14:scene3d>
            <w14:camera w14:prst="orthographicFront"/>
            <w14:lightRig w14:rig="threePt" w14:dir="t">
              <w14:rot w14:lat="0" w14:lon="0" w14:rev="0"/>
            </w14:lightRig>
          </w14:scene3d>
        </w:rPr>
        <w:t>11.3.</w:t>
      </w:r>
      <w:r>
        <w:rPr>
          <w:rFonts w:asciiTheme="minorHAnsi" w:eastAsiaTheme="minorEastAsia" w:hAnsiTheme="minorHAnsi" w:cstheme="minorBidi"/>
          <w:smallCaps w:val="0"/>
          <w:noProof/>
          <w:color w:val="auto"/>
          <w:sz w:val="22"/>
          <w:szCs w:val="22"/>
          <w:lang w:eastAsia="zh-CN"/>
        </w:rPr>
        <w:tab/>
      </w:r>
      <w:r w:rsidRPr="004B4BEE">
        <w:rPr>
          <w:noProof/>
        </w:rPr>
        <w:t>Applicability of NIST SP 800 53R4 in CAST Solution</w:t>
      </w:r>
    </w:p>
    <w:p w14:paraId="31007FBA" w14:textId="0CE90FAD" w:rsidR="00C9214B" w:rsidRPr="00B1237A" w:rsidRDefault="000201A4"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890E55">
      <w:pPr>
        <w:pStyle w:val="Heading1"/>
      </w:pPr>
      <w:r w:rsidRPr="00B1237A">
        <w:lastRenderedPageBreak/>
        <w:t xml:space="preserve"> </w:t>
      </w:r>
      <w:bookmarkStart w:id="12" w:name="_Toc11157531"/>
      <w:bookmarkStart w:id="13" w:name="_Toc14418878"/>
      <w:bookmarkStart w:id="14" w:name="_Toc14680763"/>
      <w:bookmarkStart w:id="15" w:name="_Toc14685918"/>
      <w:bookmarkStart w:id="16" w:name="_Toc14687763"/>
      <w:bookmarkStart w:id="17" w:name="_Toc14781448"/>
      <w:bookmarkStart w:id="18" w:name="_Toc14781492"/>
      <w:bookmarkStart w:id="19" w:name="_Toc15305288"/>
      <w:bookmarkStart w:id="20" w:name="_Toc15305368"/>
      <w:bookmarkStart w:id="21" w:name="_Toc15305411"/>
      <w:bookmarkStart w:id="22" w:name="_Toc20231231"/>
      <w:r w:rsidR="005773E4">
        <w:t>Introduction</w:t>
      </w:r>
      <w:bookmarkEnd w:id="12"/>
      <w:bookmarkEnd w:id="13"/>
      <w:bookmarkEnd w:id="14"/>
      <w:bookmarkEnd w:id="15"/>
      <w:bookmarkEnd w:id="16"/>
      <w:bookmarkEnd w:id="17"/>
      <w:bookmarkEnd w:id="18"/>
      <w:bookmarkEnd w:id="19"/>
      <w:bookmarkEnd w:id="20"/>
      <w:bookmarkEnd w:id="21"/>
      <w:bookmarkEnd w:id="22"/>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1D9C1E54" w:rsidR="00131A44" w:rsidRDefault="00131A44" w:rsidP="00131A44">
      <w:pPr>
        <w:spacing w:after="0" w:line="240" w:lineRule="auto"/>
        <w:ind w:right="657"/>
      </w:pPr>
      <w:r w:rsidRPr="005773E4">
        <w:t xml:space="preserve">CAST AIP </w:t>
      </w:r>
      <w:r>
        <w:t xml:space="preserve">adapts the quality rules from best-in-class industry standards (OWASP, CWE, CISQ, STIG, </w:t>
      </w:r>
      <w:r w:rsidR="000C708A">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3" w:name="_Toc380677725"/>
      <w:bookmarkStart w:id="24" w:name="_Toc11157532"/>
      <w:bookmarkStart w:id="25" w:name="_Toc14418879"/>
      <w:bookmarkStart w:id="26" w:name="_Toc14680764"/>
      <w:bookmarkStart w:id="27" w:name="_Toc14685919"/>
      <w:bookmarkStart w:id="28" w:name="_Toc14687764"/>
      <w:bookmarkStart w:id="29" w:name="_Toc14781449"/>
      <w:bookmarkStart w:id="30" w:name="_Toc14781493"/>
      <w:bookmarkStart w:id="31" w:name="_Toc15305289"/>
      <w:bookmarkStart w:id="32" w:name="_Toc15305369"/>
      <w:bookmarkStart w:id="33" w:name="_Toc15305412"/>
      <w:bookmarkStart w:id="34" w:name="_Toc20231232"/>
      <w:r w:rsidRPr="005773E4">
        <w:rPr>
          <w:lang w:val="en-US"/>
        </w:rPr>
        <w:t xml:space="preserve">Application </w:t>
      </w:r>
      <w:bookmarkEnd w:id="23"/>
      <w:r w:rsidR="005773E4">
        <w:rPr>
          <w:lang w:val="en-US"/>
        </w:rPr>
        <w:t>Characteristics</w:t>
      </w:r>
      <w:bookmarkEnd w:id="24"/>
      <w:bookmarkEnd w:id="25"/>
      <w:bookmarkEnd w:id="26"/>
      <w:bookmarkEnd w:id="27"/>
      <w:bookmarkEnd w:id="28"/>
      <w:bookmarkEnd w:id="29"/>
      <w:bookmarkEnd w:id="30"/>
      <w:bookmarkEnd w:id="31"/>
      <w:bookmarkEnd w:id="32"/>
      <w:bookmarkEnd w:id="33"/>
      <w:bookmarkEnd w:id="3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3FE5DC5" w:rsidR="004708D5" w:rsidRPr="005773E4" w:rsidRDefault="00581CB3" w:rsidP="00890E55">
      <w:pPr>
        <w:pStyle w:val="Heading1"/>
        <w:rPr>
          <w:rFonts w:asciiTheme="minorHAnsi" w:hAnsiTheme="minorHAnsi"/>
          <w:noProof/>
          <w:sz w:val="22"/>
        </w:rPr>
      </w:pPr>
      <w:bookmarkStart w:id="35" w:name="_Toc11157533"/>
      <w:bookmarkStart w:id="36" w:name="_Toc14418880"/>
      <w:bookmarkStart w:id="37" w:name="_Toc14680765"/>
      <w:bookmarkStart w:id="38" w:name="_Toc14685920"/>
      <w:bookmarkStart w:id="39" w:name="_Toc14687765"/>
      <w:bookmarkStart w:id="40" w:name="_Toc14781450"/>
      <w:bookmarkStart w:id="41" w:name="_Toc14781494"/>
      <w:bookmarkStart w:id="42" w:name="_Toc15305290"/>
      <w:bookmarkStart w:id="43" w:name="_Toc15305370"/>
      <w:bookmarkStart w:id="44" w:name="_Toc15305413"/>
      <w:bookmarkStart w:id="45" w:name="_Toc20231233"/>
      <w:r>
        <w:lastRenderedPageBreak/>
        <w:t>NIST SP 800 53R4</w:t>
      </w:r>
      <w:r w:rsidR="00A0702E">
        <w:t xml:space="preserve"> </w:t>
      </w:r>
      <w:bookmarkEnd w:id="35"/>
      <w:bookmarkEnd w:id="36"/>
      <w:bookmarkEnd w:id="37"/>
      <w:bookmarkEnd w:id="38"/>
      <w:bookmarkEnd w:id="39"/>
      <w:r w:rsidR="007E4EF3">
        <w:t>Summary</w:t>
      </w:r>
      <w:bookmarkEnd w:id="40"/>
      <w:bookmarkEnd w:id="41"/>
      <w:bookmarkEnd w:id="42"/>
      <w:bookmarkEnd w:id="43"/>
      <w:bookmarkEnd w:id="44"/>
      <w:bookmarkEnd w:id="45"/>
    </w:p>
    <w:p w14:paraId="12D93609" w14:textId="67E8E443" w:rsidR="00F025AF" w:rsidRDefault="00F025AF" w:rsidP="00F025AF">
      <w:pPr>
        <w:ind w:left="0" w:right="657"/>
        <w:jc w:val="left"/>
        <w:rPr>
          <w:rFonts w:asciiTheme="minorHAnsi" w:hAnsiTheme="minorHAnsi"/>
          <w:noProof/>
          <w:sz w:val="20"/>
        </w:rPr>
      </w:pPr>
      <w:r w:rsidRPr="008C3607">
        <w:t>This section provide a summary of the most severe security vulnerability identified in the structural quality analysis and me</w:t>
      </w:r>
      <w:r w:rsidR="007E4EF3">
        <w:t>a</w:t>
      </w:r>
      <w:r w:rsidRPr="008C3607">
        <w:t xml:space="preserve">surement by CAST AIP against the </w:t>
      </w:r>
      <w:r>
        <w:t xml:space="preserve">Security and Privacy Controls for Federal Information Systems and Organizations, </w:t>
      </w:r>
      <w:r w:rsidRPr="008C3607">
        <w:t>NIST Special Publication 800-53 Revision 4</w:t>
      </w:r>
      <w:r>
        <w:rPr>
          <w:rFonts w:asciiTheme="minorHAnsi" w:hAnsiTheme="minorHAnsi"/>
          <w:noProof/>
          <w:sz w:val="20"/>
        </w:rPr>
        <w:t xml:space="preserve"> (</w:t>
      </w:r>
      <w:hyperlink r:id="rId11" w:history="1">
        <w:r w:rsidRPr="00BF5618">
          <w:rPr>
            <w:rStyle w:val="Hyperlink"/>
            <w:rFonts w:asciiTheme="minorHAnsi" w:hAnsiTheme="minorHAnsi"/>
            <w:noProof/>
            <w:sz w:val="20"/>
          </w:rPr>
          <w:t>Official Source</w:t>
        </w:r>
      </w:hyperlink>
      <w:r>
        <w:rPr>
          <w:rFonts w:asciiTheme="minorHAnsi" w:hAnsiTheme="minorHAnsi"/>
          <w:noProof/>
          <w:sz w:val="20"/>
        </w:rPr>
        <w:t>)</w:t>
      </w:r>
      <w:r>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1E4FA1C8" w:rsidR="000B1DF2" w:rsidRPr="00212651" w:rsidRDefault="00581CB3" w:rsidP="00484A98">
      <w:pPr>
        <w:pStyle w:val="Heading2"/>
        <w:ind w:right="657"/>
        <w:rPr>
          <w:rFonts w:eastAsia="Calibri"/>
        </w:rPr>
      </w:pPr>
      <w:bookmarkStart w:id="46" w:name="_Toc11157534"/>
      <w:bookmarkStart w:id="47" w:name="_Toc14418881"/>
      <w:bookmarkStart w:id="48" w:name="_Toc14680766"/>
      <w:bookmarkStart w:id="49" w:name="_Toc14685921"/>
      <w:bookmarkStart w:id="50" w:name="_Toc14687766"/>
      <w:bookmarkStart w:id="51" w:name="_Toc14781451"/>
      <w:bookmarkStart w:id="52" w:name="_Toc14781495"/>
      <w:bookmarkStart w:id="53" w:name="_Toc15305291"/>
      <w:bookmarkStart w:id="54" w:name="_Toc15305371"/>
      <w:bookmarkStart w:id="55" w:name="_Toc15305414"/>
      <w:bookmarkStart w:id="56" w:name="_Toc20231234"/>
      <w:r w:rsidRPr="00F025AF">
        <w:rPr>
          <w:rFonts w:eastAsia="Calibri"/>
        </w:rPr>
        <w:t>NIST</w:t>
      </w:r>
      <w:r>
        <w:rPr>
          <w:rFonts w:eastAsia="Calibri"/>
          <w:lang w:val="en-US"/>
        </w:rPr>
        <w:t xml:space="preserve"> SP 800 53R4</w:t>
      </w:r>
      <w:r w:rsidR="005716A3">
        <w:rPr>
          <w:rFonts w:eastAsia="Calibri"/>
          <w:lang w:val="en-US"/>
        </w:rPr>
        <w:t xml:space="preserve"> Vulnerabilities</w:t>
      </w:r>
      <w:r w:rsidR="00A0702E">
        <w:rPr>
          <w:rFonts w:eastAsia="Calibri"/>
          <w:lang w:val="en-US"/>
        </w:rPr>
        <w:t xml:space="preserve"> </w:t>
      </w:r>
      <w:bookmarkEnd w:id="46"/>
      <w:r w:rsidR="001E1BEB">
        <w:rPr>
          <w:rFonts w:eastAsia="Calibri"/>
          <w:lang w:val="en-US"/>
        </w:rPr>
        <w:t>Summary</w:t>
      </w:r>
      <w:bookmarkEnd w:id="47"/>
      <w:bookmarkEnd w:id="48"/>
      <w:bookmarkEnd w:id="49"/>
      <w:bookmarkEnd w:id="50"/>
      <w:bookmarkEnd w:id="51"/>
      <w:bookmarkEnd w:id="52"/>
      <w:bookmarkEnd w:id="53"/>
      <w:bookmarkEnd w:id="54"/>
      <w:bookmarkEnd w:id="55"/>
      <w:bookmarkEnd w:id="56"/>
    </w:p>
    <w:p w14:paraId="32A8A30B" w14:textId="5636B39E" w:rsidR="00F025AF" w:rsidRPr="008C3607" w:rsidRDefault="00F025AF" w:rsidP="00F025AF">
      <w:pPr>
        <w:pStyle w:val="BodyContent"/>
        <w:ind w:right="657"/>
        <w:rPr>
          <w:rFonts w:ascii="Verdana" w:eastAsia="Times New Roman" w:hAnsi="Verdana"/>
          <w:color w:val="auto"/>
          <w:sz w:val="18"/>
          <w:szCs w:val="20"/>
          <w:lang w:eastAsia="fr-FR"/>
        </w:rPr>
      </w:pPr>
      <w:r w:rsidRPr="008C3607">
        <w:rPr>
          <w:rFonts w:ascii="Verdana" w:eastAsia="Times New Roman" w:hAnsi="Verdana"/>
          <w:color w:val="auto"/>
          <w:sz w:val="18"/>
          <w:szCs w:val="20"/>
          <w:lang w:eastAsia="fr-FR"/>
        </w:rPr>
        <w:t>Findings summary</w:t>
      </w:r>
      <w:r w:rsidR="005716A3">
        <w:rPr>
          <w:rFonts w:ascii="Verdana" w:eastAsia="Times New Roman" w:hAnsi="Verdana"/>
          <w:color w:val="auto"/>
          <w:sz w:val="18"/>
          <w:szCs w:val="20"/>
          <w:lang w:eastAsia="fr-FR"/>
        </w:rPr>
        <w:t xml:space="preserve"> for CAST</w:t>
      </w:r>
      <w:r w:rsidRPr="008C3607">
        <w:rPr>
          <w:rFonts w:ascii="Verdana" w:eastAsia="Times New Roman" w:hAnsi="Verdana"/>
          <w:color w:val="auto"/>
          <w:sz w:val="18"/>
          <w:szCs w:val="20"/>
          <w:lang w:eastAsia="fr-FR"/>
        </w:rPr>
        <w:t xml:space="preserve"> </w:t>
      </w:r>
      <w:r w:rsidR="005716A3">
        <w:rPr>
          <w:rFonts w:ascii="Verdana" w:eastAsia="Times New Roman" w:hAnsi="Verdana"/>
          <w:color w:val="auto"/>
          <w:sz w:val="18"/>
          <w:szCs w:val="20"/>
          <w:lang w:eastAsia="fr-FR"/>
        </w:rPr>
        <w:t>under</w:t>
      </w:r>
      <w:r w:rsidRPr="008C3607">
        <w:rPr>
          <w:rFonts w:ascii="Verdana" w:eastAsia="Times New Roman" w:hAnsi="Verdana"/>
          <w:color w:val="auto"/>
          <w:sz w:val="18"/>
          <w:szCs w:val="20"/>
          <w:lang w:eastAsia="fr-FR"/>
        </w:rPr>
        <w:t xml:space="preserve"> NIST SP800 53R4 </w:t>
      </w:r>
      <w:r>
        <w:rPr>
          <w:rFonts w:ascii="Verdana" w:eastAsia="Times New Roman" w:hAnsi="Verdana"/>
          <w:color w:val="auto"/>
          <w:sz w:val="18"/>
          <w:szCs w:val="20"/>
          <w:lang w:eastAsia="fr-FR"/>
        </w:rPr>
        <w:t>s</w:t>
      </w:r>
      <w:r w:rsidRPr="008C3607">
        <w:rPr>
          <w:rFonts w:ascii="Verdana" w:eastAsia="Times New Roman" w:hAnsi="Verdana"/>
          <w:color w:val="auto"/>
          <w:sz w:val="18"/>
          <w:szCs w:val="20"/>
          <w:lang w:eastAsia="fr-FR"/>
        </w:rPr>
        <w:t>tandards.</w:t>
      </w:r>
    </w:p>
    <w:tbl>
      <w:tblPr>
        <w:tblStyle w:val="GridTable1Light-Accent1"/>
        <w:tblW w:w="9265" w:type="dxa"/>
        <w:tblLayout w:type="fixed"/>
        <w:tblLook w:val="04A0" w:firstRow="1" w:lastRow="0" w:firstColumn="1" w:lastColumn="0" w:noHBand="0" w:noVBand="1"/>
        <w:tblDescription w:val="TABLE;QUALITY_STANDARDS_EVOLUTION;STD=NIST-SP-800-53R4,MORE=true"/>
      </w:tblPr>
      <w:tblGrid>
        <w:gridCol w:w="4945"/>
        <w:gridCol w:w="1440"/>
        <w:gridCol w:w="1530"/>
        <w:gridCol w:w="1350"/>
      </w:tblGrid>
      <w:tr w:rsidR="00CF4D47" w:rsidRPr="00E96E3E" w14:paraId="78D5898C"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Pr="00E96E3E" w:rsidRDefault="00581CB3" w:rsidP="00B0353E">
            <w:pPr>
              <w:ind w:left="330" w:right="657"/>
              <w:jc w:val="left"/>
              <w:rPr>
                <w:rFonts w:cs="Open Sans"/>
                <w:sz w:val="16"/>
                <w:szCs w:val="18"/>
                <w:lang w:val="fr-FR"/>
              </w:rPr>
            </w:pPr>
            <w:r w:rsidRPr="00E96E3E">
              <w:rPr>
                <w:rFonts w:cs="Open Sans"/>
                <w:sz w:val="16"/>
                <w:szCs w:val="18"/>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Pr="00E96E3E" w:rsidRDefault="00CF4D47" w:rsidP="00B0353E">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Total </w:t>
            </w:r>
            <w:proofErr w:type="spellStart"/>
            <w:r w:rsidRPr="00E96E3E">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Pr="00E96E3E" w:rsidRDefault="00CF4D47" w:rsidP="00B0353E">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Added </w:t>
            </w:r>
            <w:proofErr w:type="spellStart"/>
            <w:r w:rsidRPr="00E96E3E">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Pr="00E96E3E" w:rsidRDefault="00CF4D47" w:rsidP="00B0353E">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E96E3E">
              <w:rPr>
                <w:rFonts w:cs="Open Sans"/>
                <w:b w:val="0"/>
                <w:sz w:val="16"/>
                <w:szCs w:val="18"/>
                <w:lang w:val="fr-FR"/>
              </w:rPr>
              <w:t>Removed</w:t>
            </w:r>
            <w:proofErr w:type="spellEnd"/>
            <w:r w:rsidRPr="00E96E3E">
              <w:rPr>
                <w:rFonts w:cs="Open Sans"/>
                <w:b w:val="0"/>
                <w:sz w:val="16"/>
                <w:szCs w:val="18"/>
                <w:lang w:val="fr-FR"/>
              </w:rPr>
              <w:t xml:space="preserve"> </w:t>
            </w:r>
            <w:proofErr w:type="spellStart"/>
            <w:r w:rsidRPr="00E96E3E">
              <w:rPr>
                <w:rFonts w:cs="Open Sans"/>
                <w:b w:val="0"/>
                <w:sz w:val="16"/>
                <w:szCs w:val="18"/>
                <w:lang w:val="fr-FR"/>
              </w:rPr>
              <w:t>Vulnerabilities</w:t>
            </w:r>
            <w:proofErr w:type="spellEnd"/>
          </w:p>
        </w:tc>
      </w:tr>
      <w:tr w:rsidR="00CF4D47" w:rsidRPr="00E96E3E" w14:paraId="31AF7AB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5E6CCF5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0F49D36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bl>
    <w:p w14:paraId="0710EC98" w14:textId="77777777" w:rsidR="00E7641E" w:rsidRDefault="00E7641E">
      <w:pPr>
        <w:spacing w:after="0" w:line="240" w:lineRule="auto"/>
        <w:ind w:left="0"/>
        <w:jc w:val="left"/>
        <w:rPr>
          <w:i/>
          <w:sz w:val="14"/>
        </w:rPr>
      </w:pPr>
    </w:p>
    <w:p w14:paraId="46B29892" w14:textId="080DA4D3" w:rsidR="001E1BEB" w:rsidRDefault="00156894">
      <w:pPr>
        <w:spacing w:after="0" w:line="240" w:lineRule="auto"/>
        <w:ind w:left="0"/>
        <w:jc w:val="left"/>
        <w:rPr>
          <w:rFonts w:eastAsia="Calibri"/>
          <w:lang w:val="x-none" w:eastAsia="x-none"/>
        </w:rPr>
      </w:pPr>
      <w:r>
        <w:rPr>
          <w:i/>
          <w:sz w:val="14"/>
        </w:rPr>
        <w:t>Table 2</w:t>
      </w:r>
      <w:r w:rsidRPr="007B070B">
        <w:rPr>
          <w:i/>
          <w:sz w:val="14"/>
        </w:rPr>
        <w:t xml:space="preserve">: </w:t>
      </w:r>
      <w:r>
        <w:rPr>
          <w:i/>
          <w:sz w:val="14"/>
        </w:rPr>
        <w:t xml:space="preserve">NIST SP800 53R4 </w:t>
      </w:r>
      <w:r w:rsidR="00E7641E">
        <w:rPr>
          <w:i/>
          <w:sz w:val="14"/>
        </w:rPr>
        <w:t xml:space="preserve">standards </w:t>
      </w:r>
      <w:r>
        <w:rPr>
          <w:i/>
          <w:sz w:val="14"/>
        </w:rPr>
        <w:t>summary</w:t>
      </w:r>
      <w:r>
        <w:rPr>
          <w:rFonts w:eastAsia="Calibri"/>
          <w:lang w:val="x-none" w:eastAsia="x-none"/>
        </w:rPr>
        <w:t xml:space="preserve"> </w:t>
      </w:r>
      <w:r w:rsidR="002F541B">
        <w:rPr>
          <w:rFonts w:eastAsia="Calibri"/>
          <w:lang w:val="x-none" w:eastAsia="x-none"/>
        </w:rPr>
        <w:br w:type="page"/>
      </w:r>
    </w:p>
    <w:p w14:paraId="523617AA" w14:textId="5AF7D746" w:rsidR="00F772DA" w:rsidRPr="00212651" w:rsidRDefault="00D26550" w:rsidP="00134B96">
      <w:pPr>
        <w:pStyle w:val="Heading1"/>
        <w:rPr>
          <w:rFonts w:eastAsia="Calibri"/>
        </w:rPr>
      </w:pPr>
      <w:bookmarkStart w:id="57" w:name="_Toc11157535"/>
      <w:bookmarkStart w:id="58" w:name="_Toc14418883"/>
      <w:bookmarkStart w:id="59" w:name="_Toc14680768"/>
      <w:bookmarkStart w:id="60" w:name="_Toc14685923"/>
      <w:bookmarkStart w:id="61" w:name="_Toc14687768"/>
      <w:bookmarkStart w:id="62" w:name="_Toc14781453"/>
      <w:bookmarkStart w:id="63" w:name="_Toc14781497"/>
      <w:bookmarkStart w:id="64" w:name="_Toc15305293"/>
      <w:bookmarkStart w:id="65" w:name="_Toc15305372"/>
      <w:bookmarkStart w:id="66" w:name="_Toc15305415"/>
      <w:bookmarkStart w:id="67" w:name="_Toc20231235"/>
      <w:r>
        <w:rPr>
          <w:rFonts w:eastAsia="Calibri"/>
        </w:rPr>
        <w:lastRenderedPageBreak/>
        <w:t xml:space="preserve">CAST Findings for </w:t>
      </w:r>
      <w:r w:rsidR="00581CB3">
        <w:rPr>
          <w:rFonts w:eastAsia="Calibri"/>
        </w:rPr>
        <w:t>NIST-SP-800-53R4-AC</w:t>
      </w:r>
      <w:bookmarkEnd w:id="57"/>
      <w:bookmarkEnd w:id="58"/>
      <w:bookmarkEnd w:id="59"/>
      <w:bookmarkEnd w:id="60"/>
      <w:bookmarkEnd w:id="61"/>
      <w:bookmarkEnd w:id="62"/>
      <w:bookmarkEnd w:id="63"/>
      <w:bookmarkEnd w:id="64"/>
      <w:bookmarkEnd w:id="65"/>
      <w:bookmarkEnd w:id="66"/>
      <w:bookmarkEnd w:id="67"/>
    </w:p>
    <w:p w14:paraId="2477DDD9" w14:textId="77777777" w:rsidR="00156894" w:rsidRDefault="00156894" w:rsidP="002638B2">
      <w:pPr>
        <w:pStyle w:val="BodyContent"/>
        <w:ind w:right="657"/>
        <w:rPr>
          <w:rFonts w:asciiTheme="minorHAnsi" w:hAnsiTheme="minorHAnsi" w:cstheme="minorHAnsi"/>
          <w:sz w:val="20"/>
          <w:szCs w:val="20"/>
        </w:rPr>
      </w:pPr>
    </w:p>
    <w:p w14:paraId="20897FE7" w14:textId="1F97AAE3" w:rsidR="00E7641E" w:rsidRPr="008C3607" w:rsidRDefault="00E7641E" w:rsidP="00E7641E">
      <w:pPr>
        <w:ind w:left="0" w:right="657"/>
        <w:jc w:val="left"/>
      </w:pPr>
      <w:r w:rsidRPr="008C3607">
        <w:t>List of</w:t>
      </w:r>
      <w:r w:rsidR="00D26550">
        <w:t xml:space="preserve"> CAST vulnerabilities for</w:t>
      </w:r>
      <w:r w:rsidRPr="008C3607">
        <w:t xml:space="preserve"> NIST-SP-800-53R4 Access Controls.</w:t>
      </w:r>
    </w:p>
    <w:tbl>
      <w:tblPr>
        <w:tblStyle w:val="GridTable1Light-Accent1"/>
        <w:tblW w:w="9265" w:type="dxa"/>
        <w:tblLayout w:type="fixed"/>
        <w:tblLook w:val="04A0" w:firstRow="1" w:lastRow="0" w:firstColumn="1" w:lastColumn="0" w:noHBand="0" w:noVBand="1"/>
        <w:tblDescription w:val="TABLE;QUALITY_TAGS_RULES_EVOLUTION;STD=NIST-SP-800-53R4-AC"/>
      </w:tblPr>
      <w:tblGrid>
        <w:gridCol w:w="4945"/>
        <w:gridCol w:w="1440"/>
        <w:gridCol w:w="1530"/>
        <w:gridCol w:w="1350"/>
      </w:tblGrid>
      <w:tr w:rsidR="007023C3" w:rsidRPr="00E96E3E" w14:paraId="4DD926C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E96E3E" w:rsidRDefault="007023C3"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FBB9C5F" w14:textId="7DD9406B" w:rsidR="007023C3" w:rsidRPr="00E96E3E" w:rsidRDefault="007023C3"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B6AAE57" w14:textId="407FFC24" w:rsidR="007023C3" w:rsidRPr="00E96E3E" w:rsidRDefault="007023C3"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6AF4AE6" w14:textId="0D0550CD" w:rsidR="007023C3" w:rsidRPr="00E96E3E" w:rsidRDefault="007023C3"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7023C3" w:rsidRPr="00E96E3E" w14:paraId="01B8CD4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1</w:t>
            </w:r>
          </w:p>
        </w:tc>
        <w:tc>
          <w:tcPr>
            <w:tcW w:w="1440" w:type="dxa"/>
          </w:tcPr>
          <w:p w14:paraId="4374FA8B"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9BC8281"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FE7912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A9F149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2</w:t>
            </w:r>
          </w:p>
        </w:tc>
        <w:tc>
          <w:tcPr>
            <w:tcW w:w="1440" w:type="dxa"/>
          </w:tcPr>
          <w:p w14:paraId="4F1A7E8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673E81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79C84C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55AD511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3</w:t>
            </w:r>
          </w:p>
        </w:tc>
        <w:tc>
          <w:tcPr>
            <w:tcW w:w="1440" w:type="dxa"/>
          </w:tcPr>
          <w:p w14:paraId="43662BA9"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A5C75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FDE13E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6E225E1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4</w:t>
            </w:r>
          </w:p>
        </w:tc>
        <w:tc>
          <w:tcPr>
            <w:tcW w:w="1440" w:type="dxa"/>
          </w:tcPr>
          <w:p w14:paraId="048580B4"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0A71BC9"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5E1AF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B7682B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5</w:t>
            </w:r>
          </w:p>
        </w:tc>
        <w:tc>
          <w:tcPr>
            <w:tcW w:w="1440" w:type="dxa"/>
          </w:tcPr>
          <w:p w14:paraId="6F6051C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D2D399F"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B0860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6B86A60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E96E3E" w:rsidRDefault="00666352" w:rsidP="00F77BD7">
            <w:pPr>
              <w:ind w:right="657"/>
              <w:jc w:val="left"/>
              <w:rPr>
                <w:rFonts w:cs="Open Sans"/>
                <w:b w:val="0"/>
                <w:sz w:val="16"/>
                <w:szCs w:val="18"/>
              </w:rPr>
            </w:pPr>
            <w:r w:rsidRPr="00E96E3E">
              <w:rPr>
                <w:rFonts w:cs="Open Sans"/>
                <w:b w:val="0"/>
                <w:sz w:val="16"/>
                <w:szCs w:val="18"/>
              </w:rPr>
              <w:t>Rule 6</w:t>
            </w:r>
          </w:p>
        </w:tc>
        <w:tc>
          <w:tcPr>
            <w:tcW w:w="1440" w:type="dxa"/>
          </w:tcPr>
          <w:p w14:paraId="020FBCBB" w14:textId="57BB67F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0C7F527" w14:textId="34F8F4D2"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149AE3" w14:textId="54BEF17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7514F64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E96E3E" w:rsidRDefault="00666352" w:rsidP="00F77BD7">
            <w:pPr>
              <w:ind w:right="657"/>
              <w:jc w:val="left"/>
              <w:rPr>
                <w:rFonts w:cs="Open Sans"/>
                <w:b w:val="0"/>
                <w:sz w:val="16"/>
                <w:szCs w:val="18"/>
              </w:rPr>
            </w:pPr>
            <w:r w:rsidRPr="00E96E3E">
              <w:rPr>
                <w:rFonts w:cs="Open Sans"/>
                <w:b w:val="0"/>
                <w:sz w:val="16"/>
                <w:szCs w:val="18"/>
              </w:rPr>
              <w:t>Rule 7</w:t>
            </w:r>
          </w:p>
        </w:tc>
        <w:tc>
          <w:tcPr>
            <w:tcW w:w="1440" w:type="dxa"/>
          </w:tcPr>
          <w:p w14:paraId="11405C8B" w14:textId="01DFA0B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D2AF997" w14:textId="4DBA8BF6"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4B5FF6E" w14:textId="5EB87238"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13E7D47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E96E3E" w:rsidRDefault="00666352" w:rsidP="00F77BD7">
            <w:pPr>
              <w:ind w:right="657"/>
              <w:jc w:val="left"/>
              <w:rPr>
                <w:rFonts w:cs="Open Sans"/>
                <w:b w:val="0"/>
                <w:sz w:val="16"/>
                <w:szCs w:val="18"/>
              </w:rPr>
            </w:pPr>
            <w:r w:rsidRPr="00E96E3E">
              <w:rPr>
                <w:rFonts w:cs="Open Sans"/>
                <w:b w:val="0"/>
                <w:sz w:val="16"/>
                <w:szCs w:val="18"/>
              </w:rPr>
              <w:t>Rule 8</w:t>
            </w:r>
          </w:p>
        </w:tc>
        <w:tc>
          <w:tcPr>
            <w:tcW w:w="1440" w:type="dxa"/>
          </w:tcPr>
          <w:p w14:paraId="4B0972C6" w14:textId="0AA8F6FC"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484F1DE" w14:textId="0CAC3C13"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B3FA69E" w14:textId="1B4ABDF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6C2A114B" w14:textId="77777777" w:rsidR="00E7641E" w:rsidRDefault="00E7641E" w:rsidP="00156894">
      <w:pPr>
        <w:spacing w:after="0" w:line="240" w:lineRule="auto"/>
        <w:ind w:left="0"/>
        <w:jc w:val="left"/>
        <w:rPr>
          <w:i/>
          <w:sz w:val="14"/>
        </w:rPr>
      </w:pPr>
    </w:p>
    <w:p w14:paraId="2A8CF250" w14:textId="679BBE2A" w:rsidR="0082759C" w:rsidRPr="00156894" w:rsidRDefault="00156894" w:rsidP="00156894">
      <w:pPr>
        <w:spacing w:after="0" w:line="240" w:lineRule="auto"/>
        <w:ind w:left="0"/>
        <w:jc w:val="left"/>
        <w:rPr>
          <w:i/>
          <w:sz w:val="14"/>
        </w:rPr>
      </w:pPr>
      <w:r>
        <w:rPr>
          <w:i/>
          <w:sz w:val="14"/>
        </w:rPr>
        <w:t xml:space="preserve">Table </w:t>
      </w:r>
      <w:r w:rsidR="00E7641E">
        <w:rPr>
          <w:i/>
          <w:sz w:val="14"/>
        </w:rPr>
        <w:t>3</w:t>
      </w:r>
      <w:r w:rsidRPr="007B070B">
        <w:rPr>
          <w:i/>
          <w:sz w:val="14"/>
        </w:rPr>
        <w:t xml:space="preserve">: </w:t>
      </w:r>
      <w:r>
        <w:rPr>
          <w:i/>
          <w:sz w:val="14"/>
        </w:rPr>
        <w:t>NIST SP800 53R4 AC summary</w:t>
      </w:r>
    </w:p>
    <w:p w14:paraId="24D76514" w14:textId="47EFD43F" w:rsidR="00581CB3" w:rsidRPr="00212651" w:rsidRDefault="00975B3F" w:rsidP="00134B96">
      <w:pPr>
        <w:pStyle w:val="Heading1"/>
        <w:rPr>
          <w:rFonts w:eastAsia="Calibri"/>
        </w:rPr>
      </w:pPr>
      <w:bookmarkStart w:id="68" w:name="_Toc11157536"/>
      <w:bookmarkStart w:id="69" w:name="_Toc14418884"/>
      <w:bookmarkStart w:id="70" w:name="_Toc14680769"/>
      <w:bookmarkStart w:id="71" w:name="_Toc14685924"/>
      <w:bookmarkStart w:id="72" w:name="_Toc14687769"/>
      <w:bookmarkStart w:id="73" w:name="_Toc14781454"/>
      <w:bookmarkStart w:id="74" w:name="_Toc14781498"/>
      <w:bookmarkStart w:id="75" w:name="_Toc15305294"/>
      <w:bookmarkStart w:id="76" w:name="_Toc15305373"/>
      <w:bookmarkStart w:id="77" w:name="_Toc15305416"/>
      <w:bookmarkStart w:id="78" w:name="_Toc20231236"/>
      <w:r>
        <w:rPr>
          <w:rFonts w:eastAsia="Calibri"/>
        </w:rPr>
        <w:lastRenderedPageBreak/>
        <w:t xml:space="preserve">CAST Findings for </w:t>
      </w:r>
      <w:r w:rsidR="00581CB3">
        <w:rPr>
          <w:rFonts w:eastAsia="Calibri"/>
        </w:rPr>
        <w:t>NIST-SP-800-53R4-AU</w:t>
      </w:r>
      <w:bookmarkEnd w:id="68"/>
      <w:bookmarkEnd w:id="69"/>
      <w:bookmarkEnd w:id="70"/>
      <w:bookmarkEnd w:id="71"/>
      <w:bookmarkEnd w:id="72"/>
      <w:bookmarkEnd w:id="73"/>
      <w:bookmarkEnd w:id="74"/>
      <w:bookmarkEnd w:id="75"/>
      <w:bookmarkEnd w:id="76"/>
      <w:bookmarkEnd w:id="77"/>
      <w:bookmarkEnd w:id="78"/>
    </w:p>
    <w:p w14:paraId="0BE8D54A" w14:textId="77777777" w:rsidR="00156894" w:rsidRDefault="00156894" w:rsidP="0082759C">
      <w:pPr>
        <w:pStyle w:val="BodyContent"/>
        <w:ind w:right="657"/>
        <w:rPr>
          <w:rFonts w:asciiTheme="minorHAnsi" w:hAnsiTheme="minorHAnsi" w:cstheme="minorHAnsi"/>
          <w:sz w:val="20"/>
          <w:szCs w:val="20"/>
        </w:rPr>
      </w:pPr>
    </w:p>
    <w:p w14:paraId="015D0CF5" w14:textId="17D1D97B" w:rsidR="0082759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Audit and Accountability Controls</w:t>
      </w:r>
      <w:r w:rsidR="0082759C" w:rsidRPr="00E7641E">
        <w:t>.</w:t>
      </w:r>
    </w:p>
    <w:tbl>
      <w:tblPr>
        <w:tblStyle w:val="GridTable1Light-Accent1"/>
        <w:tblW w:w="9265" w:type="dxa"/>
        <w:tblLayout w:type="fixed"/>
        <w:tblLook w:val="04A0" w:firstRow="1" w:lastRow="0" w:firstColumn="1" w:lastColumn="0" w:noHBand="0" w:noVBand="1"/>
        <w:tblDescription w:val="TABLE;QUALITY_TAGS_RULES_EVOLUTION;STD=NIST-SP-800-53R4-AU"/>
      </w:tblPr>
      <w:tblGrid>
        <w:gridCol w:w="4945"/>
        <w:gridCol w:w="1440"/>
        <w:gridCol w:w="1530"/>
        <w:gridCol w:w="1350"/>
      </w:tblGrid>
      <w:tr w:rsidR="0082759C" w:rsidRPr="00E96E3E" w14:paraId="54169050"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E96E3E" w:rsidRDefault="0082759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07496A6D" w14:textId="7D209B69" w:rsidR="0082759C" w:rsidRPr="00E96E3E" w:rsidRDefault="0082759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6847BA4" w14:textId="0C8D8CE6" w:rsidR="0082759C" w:rsidRPr="00E96E3E" w:rsidRDefault="0082759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3880437" w14:textId="6539A12B" w:rsidR="0082759C" w:rsidRPr="00E96E3E" w:rsidRDefault="0082759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82759C" w:rsidRPr="00E96E3E" w14:paraId="1955190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1</w:t>
            </w:r>
          </w:p>
        </w:tc>
        <w:tc>
          <w:tcPr>
            <w:tcW w:w="1440" w:type="dxa"/>
          </w:tcPr>
          <w:p w14:paraId="44F1303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2D2D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9F078B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5E8594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2</w:t>
            </w:r>
          </w:p>
        </w:tc>
        <w:tc>
          <w:tcPr>
            <w:tcW w:w="1440" w:type="dxa"/>
          </w:tcPr>
          <w:p w14:paraId="503AC9E9"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A60E0D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19F435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6E98F5A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3</w:t>
            </w:r>
          </w:p>
        </w:tc>
        <w:tc>
          <w:tcPr>
            <w:tcW w:w="1440" w:type="dxa"/>
          </w:tcPr>
          <w:p w14:paraId="787FDFB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CB621E8"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23FA48F"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2F6AB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4</w:t>
            </w:r>
          </w:p>
        </w:tc>
        <w:tc>
          <w:tcPr>
            <w:tcW w:w="1440" w:type="dxa"/>
          </w:tcPr>
          <w:p w14:paraId="10B7F4D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C384C71"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6D98CA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0523A6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5</w:t>
            </w:r>
          </w:p>
        </w:tc>
        <w:tc>
          <w:tcPr>
            <w:tcW w:w="1440" w:type="dxa"/>
          </w:tcPr>
          <w:p w14:paraId="2B01838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41EC22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B0C4224"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117297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6</w:t>
            </w:r>
          </w:p>
        </w:tc>
        <w:tc>
          <w:tcPr>
            <w:tcW w:w="1440" w:type="dxa"/>
          </w:tcPr>
          <w:p w14:paraId="763E0233"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E742B5"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9F6EE0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74D4C6A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7</w:t>
            </w:r>
          </w:p>
        </w:tc>
        <w:tc>
          <w:tcPr>
            <w:tcW w:w="1440" w:type="dxa"/>
          </w:tcPr>
          <w:p w14:paraId="38878E9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75147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9FC1A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4697F66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8</w:t>
            </w:r>
          </w:p>
        </w:tc>
        <w:tc>
          <w:tcPr>
            <w:tcW w:w="1440" w:type="dxa"/>
          </w:tcPr>
          <w:p w14:paraId="2CE2A9E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E9DB47B"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217BD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08B8FA5" w14:textId="77777777" w:rsidR="00E7641E" w:rsidRDefault="00E7641E" w:rsidP="00156894">
      <w:pPr>
        <w:spacing w:after="0" w:line="240" w:lineRule="auto"/>
        <w:ind w:left="0"/>
        <w:jc w:val="left"/>
        <w:rPr>
          <w:i/>
          <w:sz w:val="14"/>
        </w:rPr>
      </w:pPr>
    </w:p>
    <w:p w14:paraId="76ACC3F4" w14:textId="6377FD0E" w:rsidR="00156894" w:rsidRPr="00156894" w:rsidRDefault="00156894" w:rsidP="00156894">
      <w:pPr>
        <w:spacing w:after="0" w:line="240" w:lineRule="auto"/>
        <w:ind w:left="0"/>
        <w:jc w:val="left"/>
        <w:rPr>
          <w:i/>
          <w:sz w:val="14"/>
        </w:rPr>
      </w:pPr>
      <w:r>
        <w:rPr>
          <w:i/>
          <w:sz w:val="14"/>
        </w:rPr>
        <w:t xml:space="preserve">Table </w:t>
      </w:r>
      <w:r w:rsidR="00E7641E">
        <w:rPr>
          <w:i/>
          <w:sz w:val="14"/>
        </w:rPr>
        <w:t>4</w:t>
      </w:r>
      <w:r w:rsidRPr="007B070B">
        <w:rPr>
          <w:i/>
          <w:sz w:val="14"/>
        </w:rPr>
        <w:t xml:space="preserve">: </w:t>
      </w:r>
      <w:r>
        <w:rPr>
          <w:i/>
          <w:sz w:val="14"/>
        </w:rPr>
        <w:t>NIST SP800 53R4 AU summary</w:t>
      </w:r>
    </w:p>
    <w:p w14:paraId="18725ED5" w14:textId="77777777" w:rsidR="00156894" w:rsidRDefault="00156894"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0D2C8C8" w:rsidR="002C4E3C" w:rsidRPr="00581CB3" w:rsidRDefault="00975B3F" w:rsidP="00134B96">
      <w:pPr>
        <w:pStyle w:val="Heading1"/>
        <w:rPr>
          <w:rFonts w:eastAsia="Calibri"/>
        </w:rPr>
      </w:pPr>
      <w:bookmarkStart w:id="79" w:name="_Toc11157537"/>
      <w:bookmarkStart w:id="80" w:name="_Toc14418885"/>
      <w:bookmarkStart w:id="81" w:name="_Toc14680770"/>
      <w:bookmarkStart w:id="82" w:name="_Toc14685925"/>
      <w:bookmarkStart w:id="83" w:name="_Toc14687770"/>
      <w:bookmarkStart w:id="84" w:name="_Toc14781455"/>
      <w:bookmarkStart w:id="85" w:name="_Toc14781499"/>
      <w:bookmarkStart w:id="86" w:name="_Toc15305295"/>
      <w:bookmarkStart w:id="87" w:name="_Toc15305374"/>
      <w:bookmarkStart w:id="88" w:name="_Toc15305417"/>
      <w:bookmarkStart w:id="89" w:name="_Toc20231237"/>
      <w:r>
        <w:rPr>
          <w:rFonts w:eastAsia="Calibri"/>
        </w:rPr>
        <w:lastRenderedPageBreak/>
        <w:t xml:space="preserve">CAST Findings for </w:t>
      </w:r>
      <w:r w:rsidR="00581CB3">
        <w:rPr>
          <w:rFonts w:eastAsia="Calibri"/>
        </w:rPr>
        <w:t>NIST-SP-800-53R4-CA</w:t>
      </w:r>
      <w:bookmarkEnd w:id="79"/>
      <w:bookmarkEnd w:id="80"/>
      <w:bookmarkEnd w:id="81"/>
      <w:bookmarkEnd w:id="82"/>
      <w:bookmarkEnd w:id="83"/>
      <w:bookmarkEnd w:id="84"/>
      <w:bookmarkEnd w:id="85"/>
      <w:bookmarkEnd w:id="86"/>
      <w:bookmarkEnd w:id="87"/>
      <w:bookmarkEnd w:id="88"/>
      <w:bookmarkEnd w:id="89"/>
    </w:p>
    <w:p w14:paraId="2FBD63B4" w14:textId="77777777" w:rsidR="00E7641E" w:rsidRDefault="00E7641E" w:rsidP="00E7641E">
      <w:pPr>
        <w:ind w:left="0" w:right="657"/>
        <w:jc w:val="left"/>
      </w:pPr>
    </w:p>
    <w:p w14:paraId="72973746" w14:textId="7F8DFDB6"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Security Assessment and Authorization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A"/>
      </w:tblPr>
      <w:tblGrid>
        <w:gridCol w:w="4945"/>
        <w:gridCol w:w="1440"/>
        <w:gridCol w:w="1530"/>
        <w:gridCol w:w="1350"/>
      </w:tblGrid>
      <w:tr w:rsidR="002C4E3C" w:rsidRPr="00E96E3E" w14:paraId="2ADA9BDF"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01B8405" w14:textId="233A838E"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0AA46739" w14:textId="4C7CE165"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0189A0C" w14:textId="4923D729"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52BD1EA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065AF89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AFE668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CB04E6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2E02A0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75567FD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7280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DBC10D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55A313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7FA6ED1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E29D3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DB7202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69EEB2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161A2B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9ACB1A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29409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0D290F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04FBC78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A211F6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3BEFBE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FAEAEF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B0A570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6B8EDE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8AECE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F3710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47F653C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FFA10F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76A2C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40780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01DC16B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610C9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D2D55C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0BF11363" w14:textId="77777777" w:rsidR="00E7641E" w:rsidRDefault="00E7641E" w:rsidP="00156894">
      <w:pPr>
        <w:spacing w:after="0" w:line="240" w:lineRule="auto"/>
        <w:ind w:left="0"/>
        <w:jc w:val="left"/>
        <w:rPr>
          <w:i/>
          <w:sz w:val="14"/>
        </w:rPr>
      </w:pPr>
    </w:p>
    <w:p w14:paraId="1A1BCC17" w14:textId="1E966A93" w:rsidR="00156894" w:rsidRPr="00156894" w:rsidRDefault="00C133DC" w:rsidP="00156894">
      <w:pPr>
        <w:spacing w:after="0" w:line="240" w:lineRule="auto"/>
        <w:ind w:left="0"/>
        <w:jc w:val="left"/>
        <w:rPr>
          <w:i/>
          <w:sz w:val="14"/>
        </w:rPr>
      </w:pPr>
      <w:r>
        <w:rPr>
          <w:i/>
          <w:sz w:val="14"/>
        </w:rPr>
        <w:t>T</w:t>
      </w:r>
      <w:r w:rsidR="00156894">
        <w:rPr>
          <w:i/>
          <w:sz w:val="14"/>
        </w:rPr>
        <w:t xml:space="preserve">able </w:t>
      </w:r>
      <w:r w:rsidR="00E7641E">
        <w:rPr>
          <w:i/>
          <w:sz w:val="14"/>
        </w:rPr>
        <w:t>5</w:t>
      </w:r>
      <w:r w:rsidR="00156894" w:rsidRPr="007B070B">
        <w:rPr>
          <w:i/>
          <w:sz w:val="14"/>
        </w:rPr>
        <w:t xml:space="preserve">: </w:t>
      </w:r>
      <w:r w:rsidR="00156894">
        <w:rPr>
          <w:i/>
          <w:sz w:val="14"/>
        </w:rPr>
        <w:t>NIST SP800 53R4 CA summary</w:t>
      </w:r>
    </w:p>
    <w:p w14:paraId="71CF6314" w14:textId="0A0076BA" w:rsidR="0082759C" w:rsidRPr="00B0353E" w:rsidRDefault="0082759C">
      <w:pPr>
        <w:spacing w:after="0" w:line="240" w:lineRule="auto"/>
        <w:ind w:left="0"/>
        <w:jc w:val="left"/>
        <w:rPr>
          <w:rFonts w:eastAsia="Calibri"/>
          <w:b/>
          <w:color w:val="336699"/>
          <w:sz w:val="20"/>
          <w:szCs w:val="16"/>
          <w:lang w:eastAsia="x-none"/>
        </w:rPr>
      </w:pPr>
    </w:p>
    <w:p w14:paraId="10F97173" w14:textId="72C3F83D" w:rsidR="00581CB3" w:rsidRPr="00212651" w:rsidRDefault="00975B3F" w:rsidP="00134B96">
      <w:pPr>
        <w:pStyle w:val="Heading1"/>
        <w:rPr>
          <w:rFonts w:eastAsia="Calibri"/>
        </w:rPr>
      </w:pPr>
      <w:bookmarkStart w:id="90" w:name="_Toc11157538"/>
      <w:bookmarkStart w:id="91" w:name="_Toc14418886"/>
      <w:bookmarkStart w:id="92" w:name="_Toc14680771"/>
      <w:bookmarkStart w:id="93" w:name="_Toc14685926"/>
      <w:bookmarkStart w:id="94" w:name="_Toc14687771"/>
      <w:bookmarkStart w:id="95" w:name="_Toc14781456"/>
      <w:bookmarkStart w:id="96" w:name="_Toc14781500"/>
      <w:bookmarkStart w:id="97" w:name="_Toc15305296"/>
      <w:bookmarkStart w:id="98" w:name="_Toc15305375"/>
      <w:bookmarkStart w:id="99" w:name="_Toc15305418"/>
      <w:bookmarkStart w:id="100" w:name="_Toc20231238"/>
      <w:r>
        <w:rPr>
          <w:rFonts w:eastAsia="Calibri"/>
        </w:rPr>
        <w:lastRenderedPageBreak/>
        <w:t xml:space="preserve">CAST Findings for </w:t>
      </w:r>
      <w:r w:rsidR="00581CB3">
        <w:rPr>
          <w:rFonts w:eastAsia="Calibri"/>
        </w:rPr>
        <w:t>NIST-SP-800-53R4-CM</w:t>
      </w:r>
      <w:bookmarkEnd w:id="90"/>
      <w:bookmarkEnd w:id="91"/>
      <w:bookmarkEnd w:id="92"/>
      <w:bookmarkEnd w:id="93"/>
      <w:bookmarkEnd w:id="94"/>
      <w:bookmarkEnd w:id="95"/>
      <w:bookmarkEnd w:id="96"/>
      <w:bookmarkEnd w:id="97"/>
      <w:bookmarkEnd w:id="98"/>
      <w:bookmarkEnd w:id="99"/>
      <w:bookmarkEnd w:id="100"/>
    </w:p>
    <w:p w14:paraId="11FA39C7" w14:textId="77777777" w:rsidR="00E7641E" w:rsidRDefault="00E7641E" w:rsidP="00E7641E">
      <w:pPr>
        <w:ind w:left="0" w:right="657"/>
        <w:jc w:val="left"/>
      </w:pPr>
    </w:p>
    <w:p w14:paraId="3BB6A08D" w14:textId="21FCEFF3"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 xml:space="preserve">NIST-SP-800-53R4 </w:t>
      </w:r>
      <w:r w:rsidR="000717FC" w:rsidRPr="00E7641E">
        <w:t>Configuration Management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CM"/>
      </w:tblPr>
      <w:tblGrid>
        <w:gridCol w:w="4945"/>
        <w:gridCol w:w="1440"/>
        <w:gridCol w:w="1530"/>
        <w:gridCol w:w="1350"/>
      </w:tblGrid>
      <w:tr w:rsidR="002C4E3C" w:rsidRPr="00E96E3E" w14:paraId="2A6CE2F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3E45B6" w14:textId="2734717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80517C8" w14:textId="13D86DD1"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66E2421" w14:textId="5C5912E3"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6F65D65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41492DB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F6C634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C28AC4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5A3F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1C8354A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552FC2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B9F750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0E5DB1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552C2B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A95B8E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CE2B9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5B0BBB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4CA5A2D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9647E6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51F1A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A22800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5C37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06CB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DE7A1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CABCB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D363AF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480251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31CA3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DFEBC3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239A7BD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8EC9F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8E6EC2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AEBFA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5E763C7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F9C51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0A0D5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2CD1C79D" w14:textId="77777777" w:rsidR="00E7641E" w:rsidRDefault="00E7641E" w:rsidP="00156894">
      <w:pPr>
        <w:spacing w:after="0" w:line="240" w:lineRule="auto"/>
        <w:ind w:left="0"/>
        <w:jc w:val="left"/>
        <w:rPr>
          <w:i/>
          <w:sz w:val="14"/>
        </w:rPr>
      </w:pPr>
    </w:p>
    <w:p w14:paraId="7567F9BF" w14:textId="487DAA79" w:rsidR="00156894" w:rsidRPr="00156894" w:rsidRDefault="00156894" w:rsidP="00156894">
      <w:pPr>
        <w:spacing w:after="0" w:line="240" w:lineRule="auto"/>
        <w:ind w:left="0"/>
        <w:jc w:val="left"/>
        <w:rPr>
          <w:i/>
          <w:sz w:val="14"/>
        </w:rPr>
      </w:pPr>
      <w:r>
        <w:rPr>
          <w:i/>
          <w:sz w:val="14"/>
        </w:rPr>
        <w:t xml:space="preserve">Table </w:t>
      </w:r>
      <w:r w:rsidR="00E7641E">
        <w:rPr>
          <w:i/>
          <w:sz w:val="14"/>
        </w:rPr>
        <w:t>6</w:t>
      </w:r>
      <w:r w:rsidRPr="007B070B">
        <w:rPr>
          <w:i/>
          <w:sz w:val="14"/>
        </w:rPr>
        <w:t xml:space="preserve">: </w:t>
      </w:r>
      <w:r>
        <w:rPr>
          <w:i/>
          <w:sz w:val="14"/>
        </w:rPr>
        <w:t>NIST SP800 53R4 CM summary</w:t>
      </w:r>
    </w:p>
    <w:p w14:paraId="3D866813" w14:textId="77777777" w:rsidR="002C4E3C" w:rsidRPr="00B0353E" w:rsidRDefault="002C4E3C">
      <w:pPr>
        <w:spacing w:after="0" w:line="240" w:lineRule="auto"/>
        <w:ind w:left="0"/>
        <w:jc w:val="left"/>
        <w:rPr>
          <w:rFonts w:eastAsia="Calibri"/>
          <w:b/>
          <w:color w:val="336699"/>
          <w:sz w:val="20"/>
          <w:szCs w:val="16"/>
          <w:lang w:eastAsia="x-none"/>
        </w:rPr>
      </w:pPr>
      <w:r w:rsidRPr="00B0353E">
        <w:rPr>
          <w:rFonts w:eastAsia="Calibri"/>
        </w:rPr>
        <w:br w:type="page"/>
      </w:r>
    </w:p>
    <w:p w14:paraId="00CDF956" w14:textId="6C7B4715" w:rsidR="00581CB3" w:rsidRPr="00212651" w:rsidRDefault="00975B3F" w:rsidP="00134B96">
      <w:pPr>
        <w:pStyle w:val="Heading1"/>
        <w:rPr>
          <w:rFonts w:eastAsia="Calibri"/>
        </w:rPr>
      </w:pPr>
      <w:bookmarkStart w:id="101" w:name="_Toc11157539"/>
      <w:bookmarkStart w:id="102" w:name="_Toc14418887"/>
      <w:bookmarkStart w:id="103" w:name="_Toc14680772"/>
      <w:bookmarkStart w:id="104" w:name="_Toc14685927"/>
      <w:bookmarkStart w:id="105" w:name="_Toc14687772"/>
      <w:bookmarkStart w:id="106" w:name="_Toc14781457"/>
      <w:bookmarkStart w:id="107" w:name="_Toc14781501"/>
      <w:bookmarkStart w:id="108" w:name="_Toc15305297"/>
      <w:bookmarkStart w:id="109" w:name="_Toc15305376"/>
      <w:bookmarkStart w:id="110" w:name="_Toc15305419"/>
      <w:bookmarkStart w:id="111" w:name="_Toc20231239"/>
      <w:r>
        <w:rPr>
          <w:rFonts w:eastAsia="Calibri"/>
        </w:rPr>
        <w:lastRenderedPageBreak/>
        <w:t xml:space="preserve">CAST Findings for </w:t>
      </w:r>
      <w:r w:rsidR="00581CB3">
        <w:rPr>
          <w:rFonts w:eastAsia="Calibri"/>
        </w:rPr>
        <w:t>NIST-SP-800-53R4-IA</w:t>
      </w:r>
      <w:bookmarkEnd w:id="101"/>
      <w:bookmarkEnd w:id="102"/>
      <w:bookmarkEnd w:id="103"/>
      <w:bookmarkEnd w:id="104"/>
      <w:bookmarkEnd w:id="105"/>
      <w:bookmarkEnd w:id="106"/>
      <w:bookmarkEnd w:id="107"/>
      <w:bookmarkEnd w:id="108"/>
      <w:bookmarkEnd w:id="109"/>
      <w:bookmarkEnd w:id="110"/>
      <w:bookmarkEnd w:id="111"/>
    </w:p>
    <w:p w14:paraId="17B83751" w14:textId="77777777" w:rsidR="00E7641E" w:rsidRDefault="00E7641E" w:rsidP="00E7641E">
      <w:pPr>
        <w:ind w:left="0" w:right="657"/>
        <w:jc w:val="left"/>
      </w:pPr>
    </w:p>
    <w:p w14:paraId="338E66DA" w14:textId="51C8DE17"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I</w:t>
      </w:r>
      <w:r w:rsidR="000717FC" w:rsidRPr="00E7641E">
        <w:t xml:space="preserve">dentification and </w:t>
      </w:r>
      <w:r w:rsidR="00581CB3" w:rsidRPr="00E7641E">
        <w:t>A</w:t>
      </w:r>
      <w:r w:rsidR="000717FC" w:rsidRPr="00E7641E">
        <w:t>uthentication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IA"/>
      </w:tblPr>
      <w:tblGrid>
        <w:gridCol w:w="4945"/>
        <w:gridCol w:w="1440"/>
        <w:gridCol w:w="1530"/>
        <w:gridCol w:w="1350"/>
      </w:tblGrid>
      <w:tr w:rsidR="002C4E3C" w:rsidRPr="00E96E3E" w14:paraId="643AB43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736E868F" w14:textId="22FDB757"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22D0A77" w14:textId="40AB9E84"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4F77470" w14:textId="2DE80355"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06DB1ED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3282A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F522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436DE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76807B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0D954E3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3E780A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3F889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D9B1D0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01714AA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2487D5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FC782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7C7E9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4A6EE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31A78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99297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2E9CF4"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DD050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16C65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C4E2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AA38F1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290B58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48FF80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2AAF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3078BE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3385E5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2C6898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97FE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F724A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456524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43A7E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31DF5F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4D1D523E" w14:textId="77777777" w:rsidR="00E7641E" w:rsidRDefault="00E7641E" w:rsidP="00CC2756">
      <w:pPr>
        <w:spacing w:after="0" w:line="240" w:lineRule="auto"/>
        <w:ind w:left="0"/>
        <w:jc w:val="left"/>
        <w:rPr>
          <w:i/>
          <w:sz w:val="14"/>
        </w:rPr>
      </w:pPr>
    </w:p>
    <w:p w14:paraId="649ECBAF" w14:textId="1D51DD56" w:rsidR="00CC2756" w:rsidRPr="00156894" w:rsidRDefault="00CC2756" w:rsidP="00CC2756">
      <w:pPr>
        <w:spacing w:after="0" w:line="240" w:lineRule="auto"/>
        <w:ind w:left="0"/>
        <w:jc w:val="left"/>
        <w:rPr>
          <w:i/>
          <w:sz w:val="14"/>
        </w:rPr>
      </w:pPr>
      <w:r>
        <w:rPr>
          <w:i/>
          <w:sz w:val="14"/>
        </w:rPr>
        <w:t xml:space="preserve">Table </w:t>
      </w:r>
      <w:r w:rsidR="00E7641E">
        <w:rPr>
          <w:i/>
          <w:sz w:val="14"/>
        </w:rPr>
        <w:t>7</w:t>
      </w:r>
      <w:r w:rsidRPr="007B070B">
        <w:rPr>
          <w:i/>
          <w:sz w:val="14"/>
        </w:rPr>
        <w:t xml:space="preserve">: </w:t>
      </w:r>
      <w:r>
        <w:rPr>
          <w:i/>
          <w:sz w:val="14"/>
        </w:rPr>
        <w:t>NIST SP800 53R4 IA summary</w:t>
      </w:r>
    </w:p>
    <w:p w14:paraId="3824535C" w14:textId="77777777" w:rsidR="00CC2756" w:rsidRPr="00B0353E" w:rsidRDefault="00CC2756" w:rsidP="0034496C">
      <w:pPr>
        <w:spacing w:after="0" w:line="240" w:lineRule="auto"/>
        <w:ind w:left="0"/>
        <w:jc w:val="left"/>
        <w:rPr>
          <w:rFonts w:asciiTheme="minorHAnsi" w:eastAsia="Perpetua" w:hAnsiTheme="minorHAnsi" w:cstheme="minorHAnsi"/>
          <w:color w:val="000000"/>
          <w:sz w:val="20"/>
          <w:lang w:eastAsia="en-US"/>
        </w:rPr>
      </w:pPr>
    </w:p>
    <w:p w14:paraId="125BB7B3" w14:textId="7AD1C326" w:rsidR="00581CB3" w:rsidRPr="00212651" w:rsidRDefault="00975B3F" w:rsidP="00134B96">
      <w:pPr>
        <w:pStyle w:val="Heading1"/>
        <w:rPr>
          <w:rFonts w:eastAsia="Calibri"/>
        </w:rPr>
      </w:pPr>
      <w:bookmarkStart w:id="112" w:name="_Toc11157540"/>
      <w:bookmarkStart w:id="113" w:name="_Toc14418888"/>
      <w:bookmarkStart w:id="114" w:name="_Toc14680773"/>
      <w:bookmarkStart w:id="115" w:name="_Toc14685928"/>
      <w:bookmarkStart w:id="116" w:name="_Toc14687773"/>
      <w:bookmarkStart w:id="117" w:name="_Toc14781458"/>
      <w:bookmarkStart w:id="118" w:name="_Toc14781502"/>
      <w:bookmarkStart w:id="119" w:name="_Toc15305298"/>
      <w:bookmarkStart w:id="120" w:name="_Toc15305377"/>
      <w:bookmarkStart w:id="121" w:name="_Toc15305420"/>
      <w:bookmarkStart w:id="122" w:name="_Toc20231240"/>
      <w:r>
        <w:rPr>
          <w:rFonts w:eastAsia="Calibri"/>
        </w:rPr>
        <w:lastRenderedPageBreak/>
        <w:t xml:space="preserve">CAST Findings for </w:t>
      </w:r>
      <w:r w:rsidR="00581CB3">
        <w:rPr>
          <w:rFonts w:eastAsia="Calibri"/>
        </w:rPr>
        <w:t>NIST-SP-800-53R4-SA</w:t>
      </w:r>
      <w:bookmarkEnd w:id="112"/>
      <w:bookmarkEnd w:id="113"/>
      <w:bookmarkEnd w:id="114"/>
      <w:bookmarkEnd w:id="115"/>
      <w:bookmarkEnd w:id="116"/>
      <w:bookmarkEnd w:id="117"/>
      <w:bookmarkEnd w:id="118"/>
      <w:bookmarkEnd w:id="119"/>
      <w:bookmarkEnd w:id="120"/>
      <w:bookmarkEnd w:id="121"/>
      <w:bookmarkEnd w:id="122"/>
    </w:p>
    <w:p w14:paraId="19D0D461" w14:textId="77777777" w:rsidR="00E7641E" w:rsidRDefault="00E7641E" w:rsidP="00E7641E">
      <w:pPr>
        <w:ind w:left="0" w:right="657"/>
        <w:jc w:val="left"/>
      </w:pPr>
    </w:p>
    <w:p w14:paraId="1358F61E" w14:textId="07CCAB00" w:rsidR="002C4E3C" w:rsidRPr="00E7641E" w:rsidRDefault="00975B3F"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ystem and Service Acquisitions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A"/>
      </w:tblPr>
      <w:tblGrid>
        <w:gridCol w:w="4945"/>
        <w:gridCol w:w="1440"/>
        <w:gridCol w:w="1530"/>
        <w:gridCol w:w="1350"/>
      </w:tblGrid>
      <w:tr w:rsidR="002C4E3C" w:rsidRPr="00E96E3E" w14:paraId="70542B0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E96E3E" w:rsidRDefault="002C4E3C" w:rsidP="00C133DC">
            <w:pPr>
              <w:ind w:left="330" w:right="657"/>
              <w:jc w:val="left"/>
              <w:rPr>
                <w:rFonts w:cs="Open Sans"/>
                <w:sz w:val="16"/>
                <w:szCs w:val="16"/>
              </w:rPr>
            </w:pPr>
            <w:r w:rsidRPr="00E96E3E">
              <w:rPr>
                <w:rFonts w:cs="Open Sans"/>
                <w:sz w:val="16"/>
                <w:szCs w:val="16"/>
              </w:rPr>
              <w:t>Rules</w:t>
            </w:r>
          </w:p>
        </w:tc>
        <w:tc>
          <w:tcPr>
            <w:tcW w:w="1440" w:type="dxa"/>
            <w:shd w:val="clear" w:color="auto" w:fill="DBE5F1" w:themeFill="accent1" w:themeFillTint="33"/>
            <w:vAlign w:val="center"/>
          </w:tcPr>
          <w:p w14:paraId="67B333BB" w14:textId="6E27E415"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Total </w:t>
            </w:r>
            <w:r w:rsidR="00890E55" w:rsidRPr="00E96E3E">
              <w:rPr>
                <w:rFonts w:cs="Open Sans"/>
                <w:b w:val="0"/>
                <w:sz w:val="16"/>
                <w:szCs w:val="16"/>
              </w:rPr>
              <w:t>Vulnerabilities</w:t>
            </w:r>
          </w:p>
        </w:tc>
        <w:tc>
          <w:tcPr>
            <w:tcW w:w="1530" w:type="dxa"/>
            <w:shd w:val="clear" w:color="auto" w:fill="DBE5F1" w:themeFill="accent1" w:themeFillTint="33"/>
            <w:vAlign w:val="center"/>
          </w:tcPr>
          <w:p w14:paraId="60D48E09" w14:textId="612DC479"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Added </w:t>
            </w:r>
            <w:r w:rsidR="00890E55" w:rsidRPr="00E96E3E">
              <w:rPr>
                <w:rFonts w:cs="Open Sans"/>
                <w:b w:val="0"/>
                <w:sz w:val="16"/>
                <w:szCs w:val="16"/>
              </w:rPr>
              <w:t>Vulnerabilities</w:t>
            </w:r>
          </w:p>
        </w:tc>
        <w:tc>
          <w:tcPr>
            <w:tcW w:w="1350" w:type="dxa"/>
            <w:shd w:val="clear" w:color="auto" w:fill="DBE5F1" w:themeFill="accent1" w:themeFillTint="33"/>
            <w:vAlign w:val="center"/>
          </w:tcPr>
          <w:p w14:paraId="5559C7D5" w14:textId="473EA707"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Removed </w:t>
            </w:r>
            <w:r w:rsidR="00890E55" w:rsidRPr="00E96E3E">
              <w:rPr>
                <w:rFonts w:cs="Open Sans"/>
                <w:b w:val="0"/>
                <w:sz w:val="16"/>
                <w:szCs w:val="16"/>
              </w:rPr>
              <w:t>Vulnerabilities</w:t>
            </w:r>
          </w:p>
        </w:tc>
      </w:tr>
      <w:tr w:rsidR="002C4E3C" w:rsidRPr="00E96E3E" w14:paraId="1429B6F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1</w:t>
            </w:r>
          </w:p>
        </w:tc>
        <w:tc>
          <w:tcPr>
            <w:tcW w:w="1440" w:type="dxa"/>
          </w:tcPr>
          <w:p w14:paraId="000EB5B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4F5D754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F6942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2E4802D9"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2</w:t>
            </w:r>
          </w:p>
        </w:tc>
        <w:tc>
          <w:tcPr>
            <w:tcW w:w="1440" w:type="dxa"/>
          </w:tcPr>
          <w:p w14:paraId="73D1E49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63A982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20EC8F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F01D77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3</w:t>
            </w:r>
          </w:p>
        </w:tc>
        <w:tc>
          <w:tcPr>
            <w:tcW w:w="1440" w:type="dxa"/>
          </w:tcPr>
          <w:p w14:paraId="33741D5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0896B71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8FA224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DBB082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4</w:t>
            </w:r>
          </w:p>
        </w:tc>
        <w:tc>
          <w:tcPr>
            <w:tcW w:w="1440" w:type="dxa"/>
          </w:tcPr>
          <w:p w14:paraId="69CAA14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D9A615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695D93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0F2920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5</w:t>
            </w:r>
          </w:p>
        </w:tc>
        <w:tc>
          <w:tcPr>
            <w:tcW w:w="1440" w:type="dxa"/>
          </w:tcPr>
          <w:p w14:paraId="138281E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0BF259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0119FB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145C900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6</w:t>
            </w:r>
          </w:p>
        </w:tc>
        <w:tc>
          <w:tcPr>
            <w:tcW w:w="1440" w:type="dxa"/>
          </w:tcPr>
          <w:p w14:paraId="321A387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32F548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06F8DD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FFB625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7</w:t>
            </w:r>
          </w:p>
        </w:tc>
        <w:tc>
          <w:tcPr>
            <w:tcW w:w="1440" w:type="dxa"/>
          </w:tcPr>
          <w:p w14:paraId="2719F8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2A5A308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610460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2B6A7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8</w:t>
            </w:r>
          </w:p>
        </w:tc>
        <w:tc>
          <w:tcPr>
            <w:tcW w:w="1440" w:type="dxa"/>
          </w:tcPr>
          <w:p w14:paraId="2512C1F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BA76A7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0ACDD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bl>
    <w:p w14:paraId="1CF3B835" w14:textId="77777777" w:rsidR="00E7641E" w:rsidRDefault="00E7641E" w:rsidP="0055340E">
      <w:pPr>
        <w:spacing w:after="0" w:line="240" w:lineRule="auto"/>
        <w:ind w:left="0"/>
        <w:jc w:val="left"/>
        <w:rPr>
          <w:i/>
          <w:sz w:val="14"/>
        </w:rPr>
      </w:pPr>
    </w:p>
    <w:p w14:paraId="2A7F8B68" w14:textId="7478E080" w:rsidR="0055340E" w:rsidRPr="00156894" w:rsidRDefault="0055340E" w:rsidP="0055340E">
      <w:pPr>
        <w:spacing w:after="0" w:line="240" w:lineRule="auto"/>
        <w:ind w:left="0"/>
        <w:jc w:val="left"/>
        <w:rPr>
          <w:i/>
          <w:sz w:val="14"/>
        </w:rPr>
      </w:pPr>
      <w:r>
        <w:rPr>
          <w:i/>
          <w:sz w:val="14"/>
        </w:rPr>
        <w:t xml:space="preserve">Table </w:t>
      </w:r>
      <w:r w:rsidR="00E7641E">
        <w:rPr>
          <w:i/>
          <w:sz w:val="14"/>
        </w:rPr>
        <w:t>8</w:t>
      </w:r>
      <w:r w:rsidRPr="007B070B">
        <w:rPr>
          <w:i/>
          <w:sz w:val="14"/>
        </w:rPr>
        <w:t xml:space="preserve">: </w:t>
      </w:r>
      <w:r>
        <w:rPr>
          <w:i/>
          <w:sz w:val="14"/>
        </w:rPr>
        <w:t>NIST SP800 53R4 SA summary</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2DC6BB7A" w:rsidR="00581CB3" w:rsidRPr="00212651" w:rsidRDefault="00975B3F" w:rsidP="00134B96">
      <w:pPr>
        <w:pStyle w:val="Heading1"/>
        <w:rPr>
          <w:rFonts w:eastAsia="Calibri"/>
        </w:rPr>
      </w:pPr>
      <w:bookmarkStart w:id="123" w:name="_Toc11157541"/>
      <w:bookmarkStart w:id="124" w:name="_Toc14418889"/>
      <w:bookmarkStart w:id="125" w:name="_Toc14680774"/>
      <w:bookmarkStart w:id="126" w:name="_Toc14685929"/>
      <w:bookmarkStart w:id="127" w:name="_Toc14687774"/>
      <w:bookmarkStart w:id="128" w:name="_Toc14781459"/>
      <w:bookmarkStart w:id="129" w:name="_Toc14781503"/>
      <w:bookmarkStart w:id="130" w:name="_Toc15305299"/>
      <w:bookmarkStart w:id="131" w:name="_Toc15305378"/>
      <w:bookmarkStart w:id="132" w:name="_Toc15305421"/>
      <w:bookmarkStart w:id="133" w:name="_Toc20231241"/>
      <w:r>
        <w:rPr>
          <w:rFonts w:eastAsia="Calibri"/>
        </w:rPr>
        <w:lastRenderedPageBreak/>
        <w:t xml:space="preserve">CAST Findings for </w:t>
      </w:r>
      <w:r w:rsidR="00581CB3">
        <w:rPr>
          <w:rFonts w:eastAsia="Calibri"/>
        </w:rPr>
        <w:t>NIST-SP-800-53R4-SC</w:t>
      </w:r>
      <w:bookmarkEnd w:id="123"/>
      <w:bookmarkEnd w:id="124"/>
      <w:bookmarkEnd w:id="125"/>
      <w:bookmarkEnd w:id="126"/>
      <w:bookmarkEnd w:id="127"/>
      <w:bookmarkEnd w:id="128"/>
      <w:bookmarkEnd w:id="129"/>
      <w:bookmarkEnd w:id="130"/>
      <w:bookmarkEnd w:id="131"/>
      <w:bookmarkEnd w:id="132"/>
      <w:bookmarkEnd w:id="133"/>
    </w:p>
    <w:p w14:paraId="09904833" w14:textId="77777777" w:rsidR="00E7641E" w:rsidRDefault="00E7641E" w:rsidP="00E7641E">
      <w:pPr>
        <w:ind w:left="0" w:right="657"/>
        <w:jc w:val="left"/>
      </w:pPr>
    </w:p>
    <w:p w14:paraId="7A3BBBB9" w14:textId="76F5319F"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Communication Protection </w:t>
      </w:r>
      <w:r w:rsidR="00581CB3" w:rsidRPr="00E7641E">
        <w:t>C</w:t>
      </w:r>
      <w:r w:rsidR="000717FC" w:rsidRPr="00E7641E">
        <w:t>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C"/>
      </w:tblPr>
      <w:tblGrid>
        <w:gridCol w:w="4945"/>
        <w:gridCol w:w="1440"/>
        <w:gridCol w:w="1530"/>
        <w:gridCol w:w="1350"/>
      </w:tblGrid>
      <w:tr w:rsidR="002C4E3C" w:rsidRPr="00E96E3E" w14:paraId="572BBF47"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D7528D" w14:textId="28C7EF08"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1786A239" w14:textId="1456CD5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230A249F" w14:textId="21B9055B"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1F552E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2E7D6E2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CF89D5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8B83EF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09319C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615FA4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D33A28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0EF8A2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BE98C8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23679A3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89447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8D04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0ED5F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B9E0A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EBC21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082471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CED0CF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77E075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EC3E30"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A1AB0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20E57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0F961E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A2E3D4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F19C8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708993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95BC1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016F42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BA0E8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9282C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17F2119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C9A0D9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0879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3B571C6" w14:textId="77777777" w:rsidR="00E7641E" w:rsidRDefault="00E7641E" w:rsidP="0055340E">
      <w:pPr>
        <w:spacing w:after="0" w:line="240" w:lineRule="auto"/>
        <w:ind w:left="0"/>
        <w:jc w:val="left"/>
        <w:rPr>
          <w:i/>
          <w:sz w:val="14"/>
        </w:rPr>
      </w:pPr>
    </w:p>
    <w:p w14:paraId="6EF159AC" w14:textId="229A0B24" w:rsidR="0055340E" w:rsidRPr="00156894" w:rsidRDefault="00C133DC" w:rsidP="0055340E">
      <w:pPr>
        <w:spacing w:after="0" w:line="240" w:lineRule="auto"/>
        <w:ind w:left="0"/>
        <w:jc w:val="left"/>
        <w:rPr>
          <w:i/>
          <w:sz w:val="14"/>
        </w:rPr>
      </w:pPr>
      <w:r>
        <w:rPr>
          <w:i/>
          <w:sz w:val="14"/>
        </w:rPr>
        <w:t>T</w:t>
      </w:r>
      <w:r w:rsidR="0055340E">
        <w:rPr>
          <w:i/>
          <w:sz w:val="14"/>
        </w:rPr>
        <w:t xml:space="preserve">able </w:t>
      </w:r>
      <w:r w:rsidR="00E7641E">
        <w:rPr>
          <w:i/>
          <w:sz w:val="14"/>
        </w:rPr>
        <w:t>9</w:t>
      </w:r>
      <w:r w:rsidR="0055340E" w:rsidRPr="007B070B">
        <w:rPr>
          <w:i/>
          <w:sz w:val="14"/>
        </w:rPr>
        <w:t xml:space="preserve">: </w:t>
      </w:r>
      <w:r w:rsidR="0055340E">
        <w:rPr>
          <w:i/>
          <w:sz w:val="14"/>
        </w:rPr>
        <w:t>NIST SP800 53R4 SC summary</w:t>
      </w:r>
    </w:p>
    <w:p w14:paraId="615AAED0" w14:textId="77777777" w:rsidR="0055340E" w:rsidRDefault="0055340E" w:rsidP="002C4E3C">
      <w:pPr>
        <w:pStyle w:val="BodyContent"/>
        <w:ind w:right="657"/>
        <w:rPr>
          <w:rFonts w:eastAsia="Calibri"/>
        </w:rPr>
      </w:pPr>
    </w:p>
    <w:p w14:paraId="5123BD37" w14:textId="0E0E3779" w:rsidR="00581CB3" w:rsidRPr="00212651" w:rsidRDefault="00975B3F" w:rsidP="00134B96">
      <w:pPr>
        <w:pStyle w:val="Heading1"/>
        <w:rPr>
          <w:rFonts w:eastAsia="Calibri"/>
        </w:rPr>
      </w:pPr>
      <w:bookmarkStart w:id="134" w:name="_Toc11157542"/>
      <w:bookmarkStart w:id="135" w:name="_Toc14418890"/>
      <w:bookmarkStart w:id="136" w:name="_Toc14680775"/>
      <w:bookmarkStart w:id="137" w:name="_Toc14685930"/>
      <w:bookmarkStart w:id="138" w:name="_Toc14687775"/>
      <w:bookmarkStart w:id="139" w:name="_Toc14781460"/>
      <w:bookmarkStart w:id="140" w:name="_Toc14781504"/>
      <w:bookmarkStart w:id="141" w:name="_Toc15305300"/>
      <w:bookmarkStart w:id="142" w:name="_Toc15305379"/>
      <w:bookmarkStart w:id="143" w:name="_Toc15305422"/>
      <w:bookmarkStart w:id="144" w:name="_Toc20231242"/>
      <w:r>
        <w:rPr>
          <w:rFonts w:eastAsia="Calibri"/>
        </w:rPr>
        <w:lastRenderedPageBreak/>
        <w:t xml:space="preserve">CAST Findings for </w:t>
      </w:r>
      <w:r w:rsidR="00581CB3">
        <w:rPr>
          <w:rFonts w:eastAsia="Calibri"/>
        </w:rPr>
        <w:t>NIST-SP-800-53R4-SI</w:t>
      </w:r>
      <w:bookmarkEnd w:id="134"/>
      <w:bookmarkEnd w:id="135"/>
      <w:bookmarkEnd w:id="136"/>
      <w:bookmarkEnd w:id="137"/>
      <w:bookmarkEnd w:id="138"/>
      <w:bookmarkEnd w:id="139"/>
      <w:bookmarkEnd w:id="140"/>
      <w:bookmarkEnd w:id="141"/>
      <w:bookmarkEnd w:id="142"/>
      <w:bookmarkEnd w:id="143"/>
      <w:bookmarkEnd w:id="144"/>
    </w:p>
    <w:p w14:paraId="3EE57FC0" w14:textId="77777777" w:rsidR="00E7641E" w:rsidRDefault="00E7641E" w:rsidP="00E7641E">
      <w:pPr>
        <w:ind w:left="0" w:right="657"/>
        <w:jc w:val="left"/>
      </w:pPr>
    </w:p>
    <w:p w14:paraId="12BE2907" w14:textId="67111272" w:rsidR="002C4E3C" w:rsidRPr="00E7641E" w:rsidRDefault="00B21E4A" w:rsidP="00E7641E">
      <w:pPr>
        <w:ind w:left="0" w:right="657"/>
        <w:jc w:val="left"/>
      </w:pPr>
      <w:r w:rsidRPr="008C3607">
        <w:t>List of</w:t>
      </w:r>
      <w:r>
        <w:t xml:space="preserve"> CAST vulnerabilities for</w:t>
      </w:r>
      <w:r w:rsidRPr="008C3607">
        <w:t xml:space="preserve"> </w:t>
      </w:r>
      <w:r w:rsidR="00581CB3" w:rsidRPr="00E7641E">
        <w:t>NIST-SP-800-53R4 S</w:t>
      </w:r>
      <w:r w:rsidR="000717FC" w:rsidRPr="00E7641E">
        <w:t xml:space="preserve">ystem and </w:t>
      </w:r>
      <w:r w:rsidR="00581CB3" w:rsidRPr="00E7641E">
        <w:t>I</w:t>
      </w:r>
      <w:r w:rsidR="000717FC" w:rsidRPr="00E7641E">
        <w:t>nformation Integrity Controls</w:t>
      </w:r>
      <w:r w:rsidR="002C4E3C" w:rsidRPr="00E7641E">
        <w:t>.</w:t>
      </w:r>
    </w:p>
    <w:tbl>
      <w:tblPr>
        <w:tblStyle w:val="GridTable1Light-Accent1"/>
        <w:tblW w:w="9265" w:type="dxa"/>
        <w:tblLayout w:type="fixed"/>
        <w:tblLook w:val="04A0" w:firstRow="1" w:lastRow="0" w:firstColumn="1" w:lastColumn="0" w:noHBand="0" w:noVBand="1"/>
        <w:tblDescription w:val="TABLE;QUALITY_TAGS_RULES_EVOLUTION;STD=NIST-SP-800-53R4-SI"/>
      </w:tblPr>
      <w:tblGrid>
        <w:gridCol w:w="4945"/>
        <w:gridCol w:w="1440"/>
        <w:gridCol w:w="1530"/>
        <w:gridCol w:w="1350"/>
      </w:tblGrid>
      <w:tr w:rsidR="002C4E3C" w:rsidRPr="00E96E3E" w14:paraId="7052FE90" w14:textId="77777777" w:rsidTr="00170B9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438A49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2C0E4344" w14:textId="351406F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3A375375" w14:textId="0B54024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77897B7A" w14:textId="24DD7542"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2A7F3CD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AFCD5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08E94C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8ED7E0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A091BE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24263A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4DBD2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375D573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E84DC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4FC688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36262FA"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7F5AD1A"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46FE711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A459DD5"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C4AE5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8F6E64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7C035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97DC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CF3A6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4AF71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99562C5"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2EC39D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1B7381A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9411B3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1BDCE0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22EBFA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FAE7F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EA11A9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85C70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8305B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12DA18E"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67A551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E1EFF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3957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0EC380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786AA8D"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9BB5F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26A024A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8AB4B1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E6DDB67"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AF7D3B3" w14:textId="77777777" w:rsidR="00E7641E" w:rsidRDefault="00E7641E" w:rsidP="0055340E">
      <w:pPr>
        <w:spacing w:after="0" w:line="240" w:lineRule="auto"/>
        <w:ind w:left="0"/>
        <w:jc w:val="left"/>
        <w:rPr>
          <w:i/>
          <w:sz w:val="14"/>
        </w:rPr>
      </w:pPr>
    </w:p>
    <w:p w14:paraId="49BF7F09" w14:textId="08D2277C" w:rsidR="0055340E" w:rsidRPr="00156894" w:rsidRDefault="0055340E" w:rsidP="0055340E">
      <w:pPr>
        <w:spacing w:after="0" w:line="240" w:lineRule="auto"/>
        <w:ind w:left="0"/>
        <w:jc w:val="left"/>
        <w:rPr>
          <w:i/>
          <w:sz w:val="14"/>
        </w:rPr>
      </w:pPr>
      <w:r>
        <w:rPr>
          <w:i/>
          <w:sz w:val="14"/>
        </w:rPr>
        <w:t>Table 1</w:t>
      </w:r>
      <w:r w:rsidR="00E7641E">
        <w:rPr>
          <w:i/>
          <w:sz w:val="14"/>
        </w:rPr>
        <w:t>0</w:t>
      </w:r>
      <w:r w:rsidRPr="007B070B">
        <w:rPr>
          <w:i/>
          <w:sz w:val="14"/>
        </w:rPr>
        <w:t xml:space="preserve">: </w:t>
      </w:r>
      <w:r>
        <w:rPr>
          <w:i/>
          <w:sz w:val="14"/>
        </w:rPr>
        <w:t>NIST SP800 53R4 SI summary</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051B28" w14:textId="77777777" w:rsidR="00CA74F4" w:rsidRDefault="00E560F3" w:rsidP="00890E55">
      <w:pPr>
        <w:pStyle w:val="Heading1"/>
      </w:pPr>
      <w:bookmarkStart w:id="145" w:name="_Toc11157543"/>
      <w:bookmarkStart w:id="146" w:name="_Toc14418891"/>
      <w:bookmarkStart w:id="147" w:name="_Toc14680776"/>
      <w:bookmarkStart w:id="148" w:name="_Toc14685931"/>
      <w:bookmarkStart w:id="149" w:name="_Toc14687776"/>
      <w:bookmarkStart w:id="150" w:name="_Toc14781461"/>
      <w:bookmarkStart w:id="151" w:name="_Toc14781505"/>
      <w:bookmarkStart w:id="152" w:name="_Toc15305301"/>
      <w:bookmarkStart w:id="153" w:name="_Toc15305380"/>
      <w:bookmarkStart w:id="154" w:name="_Toc15305423"/>
      <w:bookmarkStart w:id="155" w:name="_Toc20231243"/>
      <w:r>
        <w:lastRenderedPageBreak/>
        <w:t>A</w:t>
      </w:r>
      <w:r w:rsidR="00CA74F4">
        <w:t>ppendix</w:t>
      </w:r>
      <w:bookmarkEnd w:id="145"/>
      <w:bookmarkEnd w:id="146"/>
      <w:bookmarkEnd w:id="147"/>
      <w:bookmarkEnd w:id="148"/>
      <w:bookmarkEnd w:id="149"/>
      <w:bookmarkEnd w:id="150"/>
      <w:bookmarkEnd w:id="151"/>
      <w:bookmarkEnd w:id="152"/>
      <w:bookmarkEnd w:id="153"/>
      <w:bookmarkEnd w:id="154"/>
      <w:bookmarkEnd w:id="155"/>
      <w:r w:rsidR="00CA74F4">
        <w:t xml:space="preserve"> </w:t>
      </w:r>
    </w:p>
    <w:p w14:paraId="37C356A4" w14:textId="77777777" w:rsidR="00E7641E" w:rsidRDefault="00E7641E" w:rsidP="000C4EDE">
      <w:pPr>
        <w:pStyle w:val="Heading2"/>
        <w:ind w:right="657"/>
      </w:pPr>
      <w:bookmarkStart w:id="156" w:name="_Toc14688965"/>
      <w:bookmarkStart w:id="157" w:name="_Toc14689045"/>
      <w:bookmarkStart w:id="158" w:name="_Toc14680777"/>
      <w:bookmarkStart w:id="159" w:name="_Toc14685932"/>
      <w:bookmarkStart w:id="160" w:name="_Toc14687777"/>
      <w:bookmarkStart w:id="161" w:name="_Toc14781462"/>
      <w:bookmarkStart w:id="162" w:name="_Toc14781506"/>
      <w:bookmarkStart w:id="163" w:name="_Toc15305302"/>
      <w:bookmarkStart w:id="164" w:name="_Toc15305381"/>
      <w:bookmarkStart w:id="165" w:name="_Toc15305424"/>
      <w:bookmarkStart w:id="166" w:name="_Toc20231244"/>
      <w:r w:rsidRPr="0095797F">
        <w:t>About CAST Software Intelligence</w:t>
      </w:r>
      <w:bookmarkEnd w:id="156"/>
      <w:bookmarkEnd w:id="157"/>
      <w:bookmarkEnd w:id="158"/>
      <w:bookmarkEnd w:id="159"/>
      <w:bookmarkEnd w:id="160"/>
      <w:bookmarkEnd w:id="161"/>
      <w:bookmarkEnd w:id="162"/>
      <w:bookmarkEnd w:id="163"/>
      <w:bookmarkEnd w:id="164"/>
      <w:bookmarkEnd w:id="165"/>
      <w:bookmarkEnd w:id="166"/>
      <w:r w:rsidRPr="0095797F">
        <w:t xml:space="preserve"> </w:t>
      </w:r>
    </w:p>
    <w:p w14:paraId="5BDFB30F" w14:textId="77777777" w:rsidR="00E7641E" w:rsidRPr="0095797F" w:rsidRDefault="00E7641E" w:rsidP="00E7641E">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E52C5A" w14:textId="77777777" w:rsidR="00E7641E" w:rsidRPr="0095797F" w:rsidRDefault="00E7641E" w:rsidP="00E7641E">
      <w:pPr>
        <w:ind w:right="657"/>
        <w:rPr>
          <w:rFonts w:cs="Arial"/>
        </w:rPr>
      </w:pPr>
      <w:r w:rsidRPr="0095797F">
        <w:rPr>
          <w:rFonts w:cs="Arial"/>
        </w:rPr>
        <w:t xml:space="preserve"> </w:t>
      </w:r>
    </w:p>
    <w:p w14:paraId="05E353BD" w14:textId="77777777" w:rsidR="00E7641E" w:rsidRPr="0095797F" w:rsidRDefault="00D168A1" w:rsidP="00E7641E">
      <w:pPr>
        <w:ind w:right="657"/>
        <w:rPr>
          <w:rFonts w:cs="Arial"/>
        </w:rPr>
      </w:pPr>
      <w:hyperlink r:id="rId12" w:history="1">
        <w:r w:rsidR="00E7641E" w:rsidRPr="00176FCE">
          <w:rPr>
            <w:rStyle w:val="Hyperlink"/>
            <w:rFonts w:cs="Arial"/>
          </w:rPr>
          <w:t>Click here</w:t>
        </w:r>
      </w:hyperlink>
      <w:r w:rsidR="00E7641E" w:rsidRPr="0095797F">
        <w:rPr>
          <w:rFonts w:cs="Arial"/>
        </w:rPr>
        <w:t xml:space="preserve"> for more information about CAST Software Intelligence. </w:t>
      </w:r>
    </w:p>
    <w:p w14:paraId="7D10215E" w14:textId="77777777" w:rsidR="00E7641E" w:rsidRPr="0095797F" w:rsidRDefault="00E7641E" w:rsidP="000C4EDE">
      <w:pPr>
        <w:pStyle w:val="Heading2"/>
        <w:ind w:right="657"/>
      </w:pPr>
      <w:r w:rsidRPr="0095797F">
        <w:t xml:space="preserve"> </w:t>
      </w:r>
      <w:bookmarkStart w:id="167" w:name="_Toc14688966"/>
      <w:bookmarkStart w:id="168" w:name="_Toc14689046"/>
      <w:bookmarkStart w:id="169" w:name="_Toc14680778"/>
      <w:bookmarkStart w:id="170" w:name="_Toc14685933"/>
      <w:bookmarkStart w:id="171" w:name="_Toc14687778"/>
      <w:bookmarkStart w:id="172" w:name="_Toc14781463"/>
      <w:bookmarkStart w:id="173" w:name="_Toc14781507"/>
      <w:bookmarkStart w:id="174" w:name="_Toc15305303"/>
      <w:bookmarkStart w:id="175" w:name="_Toc15305382"/>
      <w:bookmarkStart w:id="176" w:name="_Toc15305425"/>
      <w:bookmarkStart w:id="177" w:name="_Toc20231245"/>
      <w:r w:rsidRPr="0095797F">
        <w:t>About CAST Security</w:t>
      </w:r>
      <w:bookmarkEnd w:id="167"/>
      <w:bookmarkEnd w:id="168"/>
      <w:bookmarkEnd w:id="169"/>
      <w:bookmarkEnd w:id="170"/>
      <w:bookmarkEnd w:id="171"/>
      <w:bookmarkEnd w:id="172"/>
      <w:bookmarkEnd w:id="173"/>
      <w:bookmarkEnd w:id="174"/>
      <w:bookmarkEnd w:id="175"/>
      <w:bookmarkEnd w:id="176"/>
      <w:bookmarkEnd w:id="177"/>
      <w:r w:rsidRPr="0095797F">
        <w:t xml:space="preserve"> </w:t>
      </w:r>
    </w:p>
    <w:p w14:paraId="33C8E399" w14:textId="60BABA12" w:rsidR="00E7641E" w:rsidRPr="0095797F" w:rsidRDefault="00E7641E" w:rsidP="00E7641E">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3CD02565" w14:textId="77777777" w:rsidR="00E7641E" w:rsidRDefault="00E7641E" w:rsidP="00E7641E">
      <w:pPr>
        <w:ind w:right="657"/>
        <w:rPr>
          <w:rFonts w:cs="Arial"/>
        </w:rPr>
      </w:pPr>
    </w:p>
    <w:p w14:paraId="60510E7A" w14:textId="275E321C" w:rsidR="003B3F5B" w:rsidRPr="0095797F" w:rsidRDefault="003B3F5B" w:rsidP="003B3F5B">
      <w:pPr>
        <w:pStyle w:val="Heading2"/>
        <w:ind w:right="657"/>
      </w:pPr>
      <w:bookmarkStart w:id="178" w:name="_Toc20225893"/>
      <w:bookmarkStart w:id="179" w:name="_Toc20229856"/>
      <w:bookmarkStart w:id="180" w:name="_Toc20229988"/>
      <w:bookmarkStart w:id="181" w:name="_Toc20230008"/>
      <w:bookmarkStart w:id="182" w:name="_Toc20231246"/>
      <w:r>
        <w:rPr>
          <w:lang w:val="en-US"/>
        </w:rPr>
        <w:t>Applicability of NIST SP 800 53R4 in CAST Solution</w:t>
      </w:r>
      <w:bookmarkEnd w:id="178"/>
      <w:bookmarkEnd w:id="179"/>
      <w:bookmarkEnd w:id="180"/>
      <w:bookmarkEnd w:id="181"/>
      <w:bookmarkEnd w:id="182"/>
    </w:p>
    <w:tbl>
      <w:tblPr>
        <w:tblStyle w:val="GridTable1Light-Accent1"/>
        <w:tblW w:w="4671" w:type="pct"/>
        <w:tblLook w:val="04A0" w:firstRow="1" w:lastRow="0" w:firstColumn="1" w:lastColumn="0" w:noHBand="0" w:noVBand="1"/>
        <w:tblDescription w:val="TABLE;LIST_TAGS_DOC_BYCAT;CAT=NIST-SP-800-53R4-AC|NIST-SP-800-53R4-AU|NIST-SP-800-53R4-CA|NIST-SP-800-53R4-CM|NIST-SP-800-53R4-IA|NIST-SP-800-53R4-SA|NIST-SP-800-53R4-SC|NIST-SP-800-53R4-SI"/>
      </w:tblPr>
      <w:tblGrid>
        <w:gridCol w:w="2695"/>
        <w:gridCol w:w="5103"/>
        <w:gridCol w:w="1466"/>
      </w:tblGrid>
      <w:tr w:rsidR="003B3F5B" w:rsidRPr="00CF7844" w14:paraId="51F90C46" w14:textId="77777777" w:rsidTr="00D52E9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455" w:type="pct"/>
            <w:shd w:val="clear" w:color="auto" w:fill="DBE5F1" w:themeFill="accent1" w:themeFillTint="33"/>
            <w:vAlign w:val="center"/>
          </w:tcPr>
          <w:p w14:paraId="20A54FC4" w14:textId="7CED23A8" w:rsidR="003B3F5B" w:rsidRPr="00CF7844" w:rsidRDefault="00E87D82" w:rsidP="00D52E99">
            <w:pPr>
              <w:ind w:left="150" w:right="150"/>
              <w:jc w:val="left"/>
              <w:rPr>
                <w:rFonts w:cs="Open Sans"/>
                <w:sz w:val="16"/>
                <w:szCs w:val="18"/>
              </w:rPr>
            </w:pPr>
            <w:r>
              <w:rPr>
                <w:rFonts w:cs="Open Sans"/>
                <w:sz w:val="16"/>
                <w:szCs w:val="18"/>
              </w:rPr>
              <w:t>Standards</w:t>
            </w:r>
          </w:p>
        </w:tc>
        <w:tc>
          <w:tcPr>
            <w:tcW w:w="2754" w:type="pct"/>
            <w:shd w:val="clear" w:color="auto" w:fill="DBE5F1" w:themeFill="accent1" w:themeFillTint="33"/>
            <w:vAlign w:val="center"/>
          </w:tcPr>
          <w:p w14:paraId="00F1C5D5" w14:textId="77777777" w:rsidR="003B3F5B" w:rsidRPr="00CF7844" w:rsidRDefault="003B3F5B" w:rsidP="00E87D82">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563F35A0" w14:textId="77777777" w:rsidR="003B3F5B" w:rsidRPr="00CF7844" w:rsidRDefault="003B3F5B"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3B3F5B" w:rsidRPr="00042BFE" w14:paraId="7E382591"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5A58B3DE"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Cat1</w:t>
            </w:r>
          </w:p>
        </w:tc>
        <w:tc>
          <w:tcPr>
            <w:tcW w:w="2754" w:type="pct"/>
          </w:tcPr>
          <w:p w14:paraId="17F92EB5"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4D818E2D"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8CCFE58"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4B0627FB"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Cat2</w:t>
            </w:r>
          </w:p>
        </w:tc>
        <w:tc>
          <w:tcPr>
            <w:tcW w:w="2754" w:type="pct"/>
          </w:tcPr>
          <w:p w14:paraId="4638AF36"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07A67B18"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3B3F5B" w:rsidRPr="00042BFE" w14:paraId="1E61D605" w14:textId="77777777" w:rsidTr="00D52E99">
        <w:trPr>
          <w:cantSplit/>
          <w:trHeight w:val="360"/>
        </w:trPr>
        <w:tc>
          <w:tcPr>
            <w:cnfStyle w:val="001000000000" w:firstRow="0" w:lastRow="0" w:firstColumn="1" w:lastColumn="0" w:oddVBand="0" w:evenVBand="0" w:oddHBand="0" w:evenHBand="0" w:firstRowFirstColumn="0" w:firstRowLastColumn="0" w:lastRowFirstColumn="0" w:lastRowLastColumn="0"/>
            <w:tcW w:w="1455" w:type="pct"/>
          </w:tcPr>
          <w:p w14:paraId="0B463968" w14:textId="77777777" w:rsidR="003B3F5B" w:rsidRPr="00042BFE" w:rsidRDefault="003B3F5B" w:rsidP="00D52E99">
            <w:pPr>
              <w:ind w:left="150" w:right="150"/>
              <w:jc w:val="left"/>
              <w:rPr>
                <w:rFonts w:cstheme="minorHAnsi"/>
                <w:b w:val="0"/>
                <w:sz w:val="16"/>
                <w:szCs w:val="18"/>
              </w:rPr>
            </w:pPr>
            <w:r w:rsidRPr="00042BFE">
              <w:rPr>
                <w:rFonts w:cstheme="minorHAnsi"/>
                <w:b w:val="0"/>
                <w:sz w:val="16"/>
                <w:szCs w:val="18"/>
              </w:rPr>
              <w:t>Cat3</w:t>
            </w:r>
          </w:p>
        </w:tc>
        <w:tc>
          <w:tcPr>
            <w:tcW w:w="2754" w:type="pct"/>
          </w:tcPr>
          <w:p w14:paraId="2015108B" w14:textId="77777777" w:rsidR="003B3F5B" w:rsidRPr="00042BFE" w:rsidRDefault="003B3F5B" w:rsidP="00E87D82">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63285C17" w14:textId="77777777" w:rsidR="003B3F5B" w:rsidRPr="00042BFE" w:rsidRDefault="003B3F5B"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A5C345E" w14:textId="77777777" w:rsidR="003B3F5B" w:rsidRPr="00407A9E" w:rsidRDefault="003B3F5B" w:rsidP="003B3F5B">
      <w:pPr>
        <w:ind w:right="657"/>
        <w:rPr>
          <w:rFonts w:cs="Arial"/>
          <w:lang w:val="x-none"/>
        </w:rPr>
      </w:pPr>
    </w:p>
    <w:p w14:paraId="11C52894" w14:textId="1B49163C" w:rsidR="00690F72" w:rsidRPr="00690F72" w:rsidRDefault="00690F72" w:rsidP="00387A01">
      <w:pPr>
        <w:ind w:left="0" w:right="657"/>
        <w:rPr>
          <w:rFonts w:cs="Arial"/>
        </w:rPr>
      </w:pPr>
      <w:bookmarkStart w:id="183" w:name="_GoBack"/>
      <w:bookmarkEnd w:id="183"/>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34CF5" w14:textId="77777777" w:rsidR="00D168A1" w:rsidRDefault="00D168A1">
      <w:r>
        <w:separator/>
      </w:r>
    </w:p>
  </w:endnote>
  <w:endnote w:type="continuationSeparator" w:id="0">
    <w:p w14:paraId="7AB7C387" w14:textId="77777777" w:rsidR="00D168A1" w:rsidRDefault="00D1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442F31" w:rsidRDefault="00442F3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442F31" w:rsidRDefault="00442F31">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442F31" w:rsidRDefault="0044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44843" w14:textId="77777777" w:rsidR="00D168A1" w:rsidRDefault="00D168A1">
      <w:r>
        <w:separator/>
      </w:r>
    </w:p>
  </w:footnote>
  <w:footnote w:type="continuationSeparator" w:id="0">
    <w:p w14:paraId="53A04F89" w14:textId="77777777" w:rsidR="00D168A1" w:rsidRDefault="00D16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6271285" w:rsidR="00442F31" w:rsidRPr="00501CAD" w:rsidRDefault="00442F31"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r w:rsidR="005716A3">
      <w:rPr>
        <w:rFonts w:asciiTheme="majorHAnsi" w:hAnsiTheme="majorHAnsi"/>
        <w:noProof/>
        <w:sz w:val="20"/>
        <w:szCs w:val="24"/>
      </w:rPr>
      <w:t xml:space="preserve"> Compliance Report</w:t>
    </w:r>
  </w:p>
  <w:p w14:paraId="09BF77A7" w14:textId="77777777" w:rsidR="00442F31" w:rsidRPr="00501CAD" w:rsidRDefault="00442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442F31" w:rsidRDefault="00442F3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8348E82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A4"/>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4EDE"/>
    <w:rsid w:val="000C5A1F"/>
    <w:rsid w:val="000C5F13"/>
    <w:rsid w:val="000C6001"/>
    <w:rsid w:val="000C6125"/>
    <w:rsid w:val="000C619A"/>
    <w:rsid w:val="000C64B9"/>
    <w:rsid w:val="000C708A"/>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E83"/>
    <w:rsid w:val="00134B96"/>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6894"/>
    <w:rsid w:val="0015743E"/>
    <w:rsid w:val="00157B30"/>
    <w:rsid w:val="00160499"/>
    <w:rsid w:val="00161169"/>
    <w:rsid w:val="00161AB3"/>
    <w:rsid w:val="00161BF1"/>
    <w:rsid w:val="00161DE2"/>
    <w:rsid w:val="00161EAA"/>
    <w:rsid w:val="001652A1"/>
    <w:rsid w:val="0016739E"/>
    <w:rsid w:val="001678FE"/>
    <w:rsid w:val="001708A0"/>
    <w:rsid w:val="00170B92"/>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5841"/>
    <w:rsid w:val="001D6238"/>
    <w:rsid w:val="001D6F45"/>
    <w:rsid w:val="001D70F5"/>
    <w:rsid w:val="001E1BEB"/>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36BB"/>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19C"/>
    <w:rsid w:val="003844E2"/>
    <w:rsid w:val="00387187"/>
    <w:rsid w:val="003872A8"/>
    <w:rsid w:val="00387A01"/>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3F5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ABF"/>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2F31"/>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A98"/>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40E"/>
    <w:rsid w:val="00553EAB"/>
    <w:rsid w:val="00553EE9"/>
    <w:rsid w:val="00554A63"/>
    <w:rsid w:val="00554E8D"/>
    <w:rsid w:val="005553D9"/>
    <w:rsid w:val="00555620"/>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16A3"/>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45"/>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AFF"/>
    <w:rsid w:val="005E1FE8"/>
    <w:rsid w:val="005E2296"/>
    <w:rsid w:val="005E2E26"/>
    <w:rsid w:val="005E384B"/>
    <w:rsid w:val="005E3DC8"/>
    <w:rsid w:val="005E4022"/>
    <w:rsid w:val="005E4822"/>
    <w:rsid w:val="005E4C34"/>
    <w:rsid w:val="005E7151"/>
    <w:rsid w:val="005E7F4F"/>
    <w:rsid w:val="005F070A"/>
    <w:rsid w:val="005F09ED"/>
    <w:rsid w:val="005F0AE5"/>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4F53"/>
    <w:rsid w:val="00745580"/>
    <w:rsid w:val="007458C3"/>
    <w:rsid w:val="00745E8A"/>
    <w:rsid w:val="007470F3"/>
    <w:rsid w:val="00747FFC"/>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83D"/>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2D69"/>
    <w:rsid w:val="007E3373"/>
    <w:rsid w:val="007E4EF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4E44"/>
    <w:rsid w:val="0080730D"/>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0E55"/>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75B3F"/>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6CA5"/>
    <w:rsid w:val="009A6DF7"/>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130A"/>
    <w:rsid w:val="009C232A"/>
    <w:rsid w:val="009C25D2"/>
    <w:rsid w:val="009C28D5"/>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6529"/>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19C"/>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2E9C"/>
    <w:rsid w:val="00AE3EFA"/>
    <w:rsid w:val="00AE425B"/>
    <w:rsid w:val="00AE4419"/>
    <w:rsid w:val="00AE4833"/>
    <w:rsid w:val="00AE55E1"/>
    <w:rsid w:val="00AE60A5"/>
    <w:rsid w:val="00AE69D6"/>
    <w:rsid w:val="00AE6EE2"/>
    <w:rsid w:val="00AE7986"/>
    <w:rsid w:val="00AE7DA7"/>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384"/>
    <w:rsid w:val="00B025F8"/>
    <w:rsid w:val="00B0353E"/>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1E4A"/>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305"/>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3DC"/>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2B"/>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402"/>
    <w:rsid w:val="00CC2756"/>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8A1"/>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550"/>
    <w:rsid w:val="00D2692A"/>
    <w:rsid w:val="00D279C6"/>
    <w:rsid w:val="00D3051E"/>
    <w:rsid w:val="00D3121E"/>
    <w:rsid w:val="00D31701"/>
    <w:rsid w:val="00D32FD7"/>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99"/>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8D8"/>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CAD"/>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B6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10"/>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4B23"/>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41E"/>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D82"/>
    <w:rsid w:val="00E87F29"/>
    <w:rsid w:val="00E91592"/>
    <w:rsid w:val="00E91F75"/>
    <w:rsid w:val="00E9289F"/>
    <w:rsid w:val="00E94B3F"/>
    <w:rsid w:val="00E94B76"/>
    <w:rsid w:val="00E96D04"/>
    <w:rsid w:val="00E96E3E"/>
    <w:rsid w:val="00EA004D"/>
    <w:rsid w:val="00EA0B18"/>
    <w:rsid w:val="00EA0E55"/>
    <w:rsid w:val="00EA1426"/>
    <w:rsid w:val="00EA3425"/>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5AF"/>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6972"/>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77BD7"/>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90E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90E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5C348-0B27-4E20-91D6-4E9AE398F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174</TotalTime>
  <Pages>13</Pages>
  <Words>998</Words>
  <Characters>5694</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65</cp:revision>
  <cp:lastPrinted>2014-04-04T13:22:00Z</cp:lastPrinted>
  <dcterms:created xsi:type="dcterms:W3CDTF">2018-11-26T19:13:00Z</dcterms:created>
  <dcterms:modified xsi:type="dcterms:W3CDTF">2019-09-26T06:54:00Z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