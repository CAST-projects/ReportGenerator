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57C1E" w:rsidRDefault="00C57C1E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57C1E" w:rsidRDefault="00C57C1E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0EA63BB" w:rsidR="00C57C1E" w:rsidRDefault="00202288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456F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57C1E" w:rsidRDefault="00202288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7C1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60EA63BB" w:rsidR="00C57C1E" w:rsidRDefault="00202288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F456F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57C1E" w:rsidRDefault="00202288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7C1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1E8323B2">
                <wp:simplePos x="0" y="0"/>
                <wp:positionH relativeFrom="margin">
                  <wp:posOffset>4044766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71F49114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OWASP  2013 TOP 10 </w:t>
                                </w:r>
                              </w:p>
                              <w:p w14:paraId="5709D450" w14:textId="207BE36F" w:rsidR="00C57C1E" w:rsidRPr="0039371B" w:rsidRDefault="0039371B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B6B1ECB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678924C4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135456F0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57C1E" w:rsidRPr="00CA74F4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57C1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57C1E" w:rsidRPr="00B1237A" w:rsidRDefault="00C57C1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57C1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57C1E" w:rsidRPr="00B1237A" w:rsidRDefault="00C57C1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57C1E" w:rsidRDefault="00C57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71F49114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OWASP  2013 TOP 10 </w:t>
                          </w:r>
                        </w:p>
                        <w:p w14:paraId="5709D450" w14:textId="207BE36F" w:rsidR="00C57C1E" w:rsidRPr="0039371B" w:rsidRDefault="0039371B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B6B1ECB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678924C4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135456F0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57C1E" w:rsidRPr="00CA74F4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57C1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57C1E" w:rsidRPr="00B1237A" w:rsidRDefault="00C57C1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57C1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57C1E" w:rsidRPr="00B1237A" w:rsidRDefault="00C57C1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57C1E" w:rsidRDefault="00C57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4853884" w:rsidR="00C57C1E" w:rsidRDefault="00FF456F" w:rsidP="00F3760D">
                                <w:pP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  <w:p w14:paraId="56D5B01D" w14:textId="5ED235A1" w:rsidR="00FF456F" w:rsidRPr="00F3760D" w:rsidRDefault="00FF456F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64853884" w:rsidR="00C57C1E" w:rsidRDefault="00FF456F" w:rsidP="00F3760D">
                          <w:pP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  <w:p w14:paraId="56D5B01D" w14:textId="5ED235A1" w:rsidR="00FF456F" w:rsidRPr="00F3760D" w:rsidRDefault="00FF456F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；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9DA95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93D934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800A4F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20228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64F88BF2" w14:textId="77777777" w:rsidR="00C0105A" w:rsidRDefault="00CA74F4" w:rsidP="00813614">
      <w:pPr>
        <w:pStyle w:val="1"/>
        <w:numPr>
          <w:ilvl w:val="0"/>
          <w:numId w:val="0"/>
        </w:numPr>
        <w:tabs>
          <w:tab w:val="left" w:pos="709"/>
          <w:tab w:val="left" w:pos="1418"/>
          <w:tab w:val="center" w:pos="4813"/>
        </w:tabs>
        <w:ind w:left="357" w:right="657"/>
        <w:rPr>
          <w:noProof/>
        </w:rPr>
      </w:pPr>
      <w:r w:rsidRPr="00015B29">
        <w:lastRenderedPageBreak/>
        <w:tab/>
      </w:r>
      <w:bookmarkStart w:id="1" w:name="_Toc23262118"/>
      <w:r w:rsidR="00897597">
        <w:rPr>
          <w:rFonts w:hint="eastAsia"/>
          <w:lang w:eastAsia="zh-CN"/>
        </w:rPr>
        <w:t>目录</w:t>
      </w:r>
      <w:bookmarkEnd w:id="1"/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2E1DBC00" w14:textId="2F88C7D2" w:rsidR="00C0105A" w:rsidRDefault="00C0105A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>
        <w:rPr>
          <w:rFonts w:hint="eastAsia"/>
          <w:noProof/>
          <w:lang w:eastAsia="zh-CN"/>
        </w:rPr>
        <w:t xml:space="preserve"> </w:t>
      </w:r>
    </w:p>
    <w:p w14:paraId="45C213DB" w14:textId="77777777" w:rsidR="00C0105A" w:rsidRPr="00894688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</w:rPr>
        <w:t>1.</w:t>
      </w:r>
      <w:r w:rsidRPr="00894688"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简介</w:t>
      </w:r>
    </w:p>
    <w:p w14:paraId="418099D1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应用特征</w:t>
      </w:r>
    </w:p>
    <w:p w14:paraId="7D99B7EB" w14:textId="77777777" w:rsidR="00C0105A" w:rsidRPr="00894688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</w:rPr>
        <w:t>2.</w:t>
      </w:r>
      <w:r w:rsidRPr="00894688"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安全违规简介</w:t>
      </w:r>
    </w:p>
    <w:p w14:paraId="0D31C024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  <w:lang w:eastAsia="zh-CN"/>
        </w:rPr>
        <w:t>OWASP -2013 Top</w:t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 10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漏洞</w:t>
      </w:r>
    </w:p>
    <w:p w14:paraId="48A4CBAA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A1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注入</w:t>
      </w:r>
    </w:p>
    <w:p w14:paraId="75262780" w14:textId="01576DC2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A2 – </w:t>
      </w:r>
      <w:r w:rsidR="008C07E7"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失效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</w:rPr>
        <w:t>的身份验证和会话管理</w:t>
      </w:r>
    </w:p>
    <w:p w14:paraId="53C6452C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A3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跨站脚本</w:t>
      </w:r>
    </w:p>
    <w:p w14:paraId="78588392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A4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不安全的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</w:rPr>
        <w:t>直接对象引用</w:t>
      </w:r>
    </w:p>
    <w:p w14:paraId="76BC6907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A5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安全性错误配置</w:t>
      </w:r>
    </w:p>
    <w:p w14:paraId="35162E73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A6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敏感数据暴露</w:t>
      </w:r>
    </w:p>
    <w:p w14:paraId="2F00C3D3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>OWASP -2013 A7 –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功能级访问控制缺失</w:t>
      </w:r>
    </w:p>
    <w:p w14:paraId="4B654B85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A8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伪造跨站请求</w:t>
      </w:r>
    </w:p>
    <w:p w14:paraId="080F0D4E" w14:textId="77777777" w:rsidR="00C0105A" w:rsidRPr="00894688" w:rsidRDefault="00C0105A" w:rsidP="0089468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A9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使用带有已知漏洞的组件</w:t>
      </w:r>
    </w:p>
    <w:p w14:paraId="447E1099" w14:textId="77777777" w:rsidR="00C0105A" w:rsidRPr="00894688" w:rsidRDefault="00C0105A" w:rsidP="0089468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/>
          <w:noProof/>
          <w:sz w:val="21"/>
          <w:szCs w:val="22"/>
        </w:rPr>
        <w:t xml:space="preserve">OWASP -2013 A10 – 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</w:rPr>
        <w:t>未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经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</w:rPr>
        <w:t>验证的重定向和转发</w:t>
      </w:r>
    </w:p>
    <w:p w14:paraId="334F9E51" w14:textId="77777777" w:rsidR="00C0105A" w:rsidRPr="00894688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</w:rPr>
        <w:t>3.</w:t>
      </w:r>
      <w:r w:rsidRPr="00894688">
        <w:rPr>
          <w:rFonts w:asciiTheme="minorHAnsi" w:hAnsiTheme="minorHAnsi" w:cstheme="minorBidi"/>
          <w:b w:val="0"/>
          <w: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附录</w:t>
      </w:r>
    </w:p>
    <w:p w14:paraId="10795003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关于</w:t>
      </w:r>
      <w:r w:rsidRPr="00894688">
        <w:rPr>
          <w:rFonts w:ascii="Times New Roman" w:eastAsiaTheme="majorEastAsia" w:hAnsi="Times New Roman"/>
          <w:noProof/>
          <w:sz w:val="21"/>
          <w:szCs w:val="22"/>
          <w:lang w:eastAsia="zh-CN"/>
        </w:rPr>
        <w:t>CAST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软件智能</w:t>
      </w:r>
    </w:p>
    <w:p w14:paraId="18FF3A9D" w14:textId="77777777" w:rsidR="00C0105A" w:rsidRPr="00894688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</w:pPr>
      <w:r w:rsidRPr="00894688">
        <w:rPr>
          <w:rFonts w:ascii="Times New Roman" w:eastAsiaTheme="majorEastAsia" w:hAnsi="Times New Roman"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894688">
        <w:rPr>
          <w:rFonts w:asciiTheme="minorHAnsi" w:hAnsiTheme="minorHAnsi" w:cstheme="minorBidi"/>
          <w:smallCaps w:val="0"/>
          <w:noProof/>
          <w:color w:val="auto"/>
          <w:sz w:val="28"/>
          <w:szCs w:val="28"/>
          <w:lang w:eastAsia="zh-CN"/>
        </w:rPr>
        <w:tab/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关于</w:t>
      </w:r>
      <w:r w:rsidRPr="00894688">
        <w:rPr>
          <w:rFonts w:ascii="Times New Roman" w:eastAsiaTheme="majorEastAsia" w:hAnsi="Times New Roman"/>
          <w:noProof/>
          <w:sz w:val="21"/>
          <w:szCs w:val="22"/>
          <w:lang w:eastAsia="zh-CN"/>
        </w:rPr>
        <w:t>CAST</w:t>
      </w:r>
      <w:r w:rsidRPr="00894688">
        <w:rPr>
          <w:rFonts w:ascii="Times New Roman" w:eastAsiaTheme="majorEastAsia" w:hAnsi="Times New Roman" w:hint="eastAsia"/>
          <w:noProof/>
          <w:sz w:val="21"/>
          <w:szCs w:val="22"/>
          <w:lang w:eastAsia="zh-CN"/>
        </w:rPr>
        <w:t>安全性</w:t>
      </w:r>
    </w:p>
    <w:p w14:paraId="31007FBA" w14:textId="4A6391E1" w:rsidR="00C9214B" w:rsidRPr="00B1237A" w:rsidRDefault="00617BF6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48197181" w:rsidR="00874417" w:rsidRPr="00D00F91" w:rsidRDefault="00B1237A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00F91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62119"/>
      <w:r w:rsidR="00D00F91" w:rsidRPr="00D00F91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67DBC05C" w14:textId="6402CAA1" w:rsidR="00A54316" w:rsidRPr="00014E42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bookmarkStart w:id="4" w:name="_Toc531862198"/>
      <w:bookmarkStart w:id="5" w:name="_Toc531948644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proofErr w:type="gramStart"/>
      <w:r w:rsidRPr="00014E42">
        <w:rPr>
          <w:rFonts w:ascii="Times New Roman" w:eastAsiaTheme="majorEastAsia" w:hAnsi="Times New Roman"/>
          <w:sz w:val="22"/>
          <w:szCs w:val="22"/>
        </w:rPr>
        <w:t>自动扫描</w:t>
      </w:r>
      <w:proofErr w:type="gramEnd"/>
      <w:r w:rsidRPr="00014E42">
        <w:rPr>
          <w:rFonts w:ascii="Times New Roman" w:eastAsiaTheme="majorEastAsia" w:hAnsi="Times New Roman"/>
          <w:sz w:val="22"/>
          <w:szCs w:val="22"/>
        </w:rPr>
        <w:t>应用，根据</w:t>
      </w:r>
      <w:proofErr w:type="spellEnd"/>
      <w:r w:rsidR="007F3437"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1488A2D8" w14:textId="77777777" w:rsidR="00A54316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C77A0E6" w14:textId="090BEA97" w:rsidR="00A54316" w:rsidRPr="00D673EF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54E55832" w:rsidR="00874417" w:rsidRPr="00D00F91" w:rsidRDefault="00687716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" w:name="_Toc23262120"/>
      <w:bookmarkEnd w:id="3"/>
      <w:bookmarkEnd w:id="4"/>
      <w:bookmarkEnd w:id="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6"/>
    </w:p>
    <w:p w14:paraId="4B0A16FF" w14:textId="77777777" w:rsidR="00C60C03" w:rsidRPr="00D00F91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D2108EE" w14:textId="7C61E976" w:rsidR="007B070B" w:rsidRPr="00D00F91" w:rsidRDefault="00B33524" w:rsidP="00687716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="00687716"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</w:t>
      </w:r>
      <w:proofErr w:type="spellEnd"/>
      <w:r w:rsidR="00687716"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D00F91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00F91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4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D00F91" w14:paraId="6CC2F71A" w14:textId="77777777" w:rsidTr="00C6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hideMark/>
          </w:tcPr>
          <w:p w14:paraId="0971C5EE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D00F91" w14:paraId="57F86C42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00F91" w14:paraId="7E2605E2" w14:textId="77777777" w:rsidTr="00C636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00F91" w14:paraId="7F26FC58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00F91" w14:paraId="6A618DB2" w14:textId="77777777" w:rsidTr="00C636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00F91" w14:paraId="6B48912A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510C9B2" w:rsidR="007B070B" w:rsidRPr="00D00F91" w:rsidRDefault="00D439D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00F91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5016AF05" wp14:editId="1145283D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910551" w14:textId="30165380" w:rsidR="00687716" w:rsidRPr="00D673EF" w:rsidRDefault="00687716" w:rsidP="000A3C92">
      <w:pPr>
        <w:ind w:left="-142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9F2CAD5" w14:textId="26838F7A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FDB94BE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C886EA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807432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DBC5321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73FD02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E5BFD7C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830A8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99D4560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2195A62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ADE31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68A9F58" w14:textId="77777777" w:rsidR="006E472D" w:rsidRPr="00D00F91" w:rsidRDefault="006E472D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D00F91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F0601EF" w:rsidR="004708D5" w:rsidRPr="00D00F91" w:rsidRDefault="00687716" w:rsidP="002638B2">
      <w:pPr>
        <w:pStyle w:val="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7" w:name="_Toc23262121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65F5E284" w14:textId="3BA0F1C4" w:rsidR="009D4F84" w:rsidRPr="00BD3568" w:rsidRDefault="009D4F84" w:rsidP="009D4F84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2013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1" w:history="1">
        <w:r w:rsidRPr="009D4F84">
          <w:rPr>
            <w:rStyle w:val="aa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D00F91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1621DC5C" w:rsidR="000B1DF2" w:rsidRPr="00D00F91" w:rsidRDefault="000B1DF2" w:rsidP="00432D86">
      <w:pPr>
        <w:pStyle w:val="20"/>
      </w:pPr>
      <w:bookmarkStart w:id="8" w:name="_Toc531862200"/>
      <w:bookmarkStart w:id="9" w:name="_Toc531948646"/>
      <w:bookmarkStart w:id="10" w:name="_Toc23262122"/>
      <w:r w:rsidRPr="00D00F91">
        <w:rPr>
          <w:rFonts w:hint="eastAsia"/>
        </w:rPr>
        <w:t>OWASP -201</w:t>
      </w:r>
      <w:r w:rsidR="00CE26B9" w:rsidRPr="00D00F91">
        <w:rPr>
          <w:rFonts w:hint="eastAsia"/>
        </w:rPr>
        <w:t>3</w:t>
      </w:r>
      <w:r w:rsidRPr="00D00F91">
        <w:rPr>
          <w:rFonts w:hint="eastAsia"/>
        </w:rPr>
        <w:t xml:space="preserve"> </w:t>
      </w:r>
      <w:bookmarkEnd w:id="8"/>
      <w:bookmarkEnd w:id="9"/>
      <w:r w:rsidR="000D75B0">
        <w:rPr>
          <w:rFonts w:hint="eastAsia"/>
        </w:rPr>
        <w:t>Top</w:t>
      </w:r>
      <w:r w:rsidR="000D75B0">
        <w:t xml:space="preserve"> 10 </w:t>
      </w:r>
      <w:proofErr w:type="spellStart"/>
      <w:r w:rsidR="000D75B0">
        <w:rPr>
          <w:rFonts w:hint="eastAsia"/>
        </w:rPr>
        <w:t>漏洞</w:t>
      </w:r>
      <w:bookmarkEnd w:id="10"/>
      <w:proofErr w:type="spellEnd"/>
    </w:p>
    <w:p w14:paraId="11E67AE7" w14:textId="4B920462" w:rsidR="007023C3" w:rsidRPr="00D00F91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8F6AAC2" w14:textId="1EBD8CDF" w:rsidR="00F74473" w:rsidRPr="00D00F91" w:rsidRDefault="00202288" w:rsidP="00F7447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2" w:history="1">
        <w:r w:rsidR="00F74473" w:rsidRPr="00D00F91">
          <w:rPr>
            <w:rStyle w:val="aa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 w:rsidR="006B1BBB">
          <w:rPr>
            <w:rStyle w:val="aa"/>
            <w:rFonts w:ascii="Times New Roman" w:eastAsiaTheme="majorEastAsia" w:hAnsi="Times New Roman"/>
            <w:sz w:val="22"/>
            <w:szCs w:val="22"/>
            <w:lang w:eastAsia="zh-CN"/>
          </w:rPr>
          <w:t xml:space="preserve"> 2013</w:t>
        </w:r>
        <w:r w:rsidR="00F74473" w:rsidRPr="00D00F91">
          <w:rPr>
            <w:rStyle w:val="aa"/>
            <w:rFonts w:ascii="Times New Roman" w:eastAsiaTheme="majorEastAsia" w:hAnsi="Times New Roman"/>
            <w:sz w:val="22"/>
            <w:szCs w:val="22"/>
            <w:lang w:eastAsia="zh-CN"/>
          </w:rPr>
          <w:t xml:space="preserve"> Top 10</w:t>
        </w:r>
      </w:hyperlink>
      <w:r w:rsidR="00F74473" w:rsidRPr="00D00F91">
        <w:rPr>
          <w:rStyle w:val="aa"/>
          <w:rFonts w:ascii="Times New Roman" w:eastAsiaTheme="majorEastAsia" w:hAnsi="Times New Roman"/>
          <w:sz w:val="22"/>
          <w:szCs w:val="22"/>
          <w:lang w:eastAsia="zh-CN"/>
        </w:rPr>
        <w:t> </w:t>
      </w:r>
      <w:r w:rsidR="00681D35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3B40E2">
        <w:rPr>
          <w:rFonts w:ascii="Times New Roman" w:eastAsiaTheme="majorEastAsia" w:hAnsi="Times New Roman" w:hint="eastAsia"/>
          <w:sz w:val="22"/>
          <w:szCs w:val="22"/>
          <w:lang w:eastAsia="zh-CN"/>
        </w:rPr>
        <w:t>是</w:t>
      </w:r>
      <w:r w:rsidR="004E2698">
        <w:rPr>
          <w:rFonts w:ascii="Times New Roman" w:eastAsiaTheme="majorEastAsia" w:hAnsi="Times New Roman" w:hint="eastAsia"/>
          <w:sz w:val="22"/>
          <w:szCs w:val="22"/>
          <w:lang w:eastAsia="zh-CN"/>
        </w:rPr>
        <w:t>有关于</w:t>
      </w:r>
      <w:r w:rsidR="00B7352C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681D35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</w:t>
      </w:r>
      <w:r w:rsidR="00277D2C">
        <w:rPr>
          <w:rFonts w:ascii="Times New Roman" w:eastAsiaTheme="majorEastAsia" w:hAnsi="Times New Roman" w:hint="eastAsia"/>
          <w:sz w:val="22"/>
          <w:szCs w:val="22"/>
          <w:lang w:eastAsia="zh-CN"/>
        </w:rPr>
        <w:t>的关键漏洞</w:t>
      </w:r>
      <w:r w:rsidR="007236BB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6700E151" w14:textId="7E90AFAB" w:rsidR="000B1DF2" w:rsidRPr="00D00F91" w:rsidRDefault="006B1B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</w:t>
      </w:r>
      <w:r w:rsidR="001F629F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5459D1"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OWASP -2013 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</w:t>
      </w:r>
      <w:r w:rsidR="001F629F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3"/>
      </w:tblPr>
      <w:tblGrid>
        <w:gridCol w:w="4675"/>
        <w:gridCol w:w="1440"/>
        <w:gridCol w:w="1530"/>
        <w:gridCol w:w="1355"/>
      </w:tblGrid>
      <w:tr w:rsidR="007023C3" w:rsidRPr="00D00F91" w14:paraId="447182E1" w14:textId="77777777" w:rsidTr="00A73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E27C17" w14:textId="7C4BD94B" w:rsidR="007023C3" w:rsidRPr="00D00F91" w:rsidRDefault="00F64336" w:rsidP="00A73AC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OWASP-2013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42608E8A" w:rsidR="007023C3" w:rsidRPr="00D00F91" w:rsidRDefault="006B1BBB" w:rsidP="00A73AC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47E50D49" w:rsidR="007023C3" w:rsidRPr="00D00F91" w:rsidRDefault="006B1BBB" w:rsidP="00A73AC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2B5DB18F" w14:textId="484C2D97" w:rsidR="007023C3" w:rsidRPr="00D00F91" w:rsidRDefault="006B1BBB" w:rsidP="00A73AC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</w:tr>
      <w:tr w:rsidR="007023C3" w:rsidRPr="00D00F91" w14:paraId="779D7551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6D9F6" w14:textId="0818EA69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6ED4A59B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7202FC7E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20238BB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026D1C23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11EE165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682B9ED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6FA262C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741E2C7F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BE665CF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72D1137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AF2FEA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DC5C797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9EE63A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E2BE6AE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0C8E963B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FE6A3EE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D00F91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48E3C17" w14:textId="39112D0A" w:rsidR="000B1DF2" w:rsidRPr="00D00F91" w:rsidRDefault="004A6C2A" w:rsidP="00A73AC5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7425" w:rsidRPr="00D00F91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D00F91">
        <w:rPr>
          <w:rFonts w:ascii="Times New Roman" w:eastAsiaTheme="majorEastAsia" w:hAnsi="Times New Roman"/>
          <w:i/>
          <w:sz w:val="22"/>
          <w:szCs w:val="22"/>
        </w:rPr>
        <w:t>: OWASP 201</w:t>
      </w:r>
      <w:r w:rsidR="00CE26B9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0B1DF2" w:rsidRPr="00D00F91">
        <w:rPr>
          <w:rFonts w:ascii="Times New Roman" w:eastAsiaTheme="majorEastAsia" w:hAnsi="Times New Roman"/>
          <w:i/>
          <w:sz w:val="22"/>
          <w:szCs w:val="22"/>
        </w:rPr>
        <w:t xml:space="preserve">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D00F91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D00F91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2BD81903" w14:textId="77777777" w:rsidR="007819D5" w:rsidRPr="00D00F91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00F91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2623C988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1" w:name="_Toc531862201"/>
      <w:bookmarkStart w:id="12" w:name="_Toc531948647"/>
      <w:bookmarkStart w:id="13" w:name="_Toc23262123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CE26B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A1 </w:t>
      </w:r>
      <w:r w:rsidR="006614A5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6614A5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D3A4896" w14:textId="2DBAD59E" w:rsidR="00C22939" w:rsidRPr="00D00F91" w:rsidRDefault="00C22939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3D49F99A" w14:textId="2F873FD9" w:rsidR="006B5665" w:rsidRPr="00D00F91" w:rsidRDefault="00A5156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注入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3"/>
      </w:tblPr>
      <w:tblGrid>
        <w:gridCol w:w="4585"/>
        <w:gridCol w:w="1440"/>
        <w:gridCol w:w="1530"/>
        <w:gridCol w:w="1445"/>
      </w:tblGrid>
      <w:tr w:rsidR="006C4E92" w:rsidRPr="00D00F91" w14:paraId="4DD926CE" w14:textId="77777777" w:rsidTr="003D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6F964FB2" w:rsidR="006C4E92" w:rsidRPr="00D00F91" w:rsidRDefault="006C4E92" w:rsidP="006C4E9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35B060D4" w:rsidR="006C4E92" w:rsidRPr="00D00F91" w:rsidRDefault="006C4E92" w:rsidP="006C4E9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172CD500" w:rsidR="006C4E92" w:rsidRPr="00D00F91" w:rsidRDefault="006C4E92" w:rsidP="006C4E9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0C264B6E" w:rsidR="006C4E92" w:rsidRPr="00D00F91" w:rsidRDefault="006C4E92" w:rsidP="006C4E9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00F91" w14:paraId="01B8CD4E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A9F1491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55AD5117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E225E1B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B7682B8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60E5652" w14:textId="77777777" w:rsidR="00F772DA" w:rsidRPr="00D00F91" w:rsidRDefault="00F772DA" w:rsidP="002638B2">
      <w:pPr>
        <w:tabs>
          <w:tab w:val="left" w:pos="2847"/>
        </w:tabs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30CF692F" w14:textId="5CF73FD0" w:rsidR="009724FD" w:rsidRPr="00D00F91" w:rsidRDefault="00B73C73" w:rsidP="009724F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9724FD" w:rsidRPr="00D00F91">
        <w:rPr>
          <w:rFonts w:ascii="Times New Roman" w:eastAsiaTheme="majorEastAsia" w:hAnsi="Times New Roman"/>
          <w:i/>
          <w:sz w:val="22"/>
          <w:szCs w:val="22"/>
        </w:rPr>
        <w:t xml:space="preserve">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="009724FD"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57CCAC97" w14:textId="60582015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4" w:name="_Toc531862202"/>
      <w:bookmarkStart w:id="15" w:name="_Toc531948648"/>
      <w:bookmarkStart w:id="16" w:name="_Toc23262124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4252E6" w:rsidRPr="00D00F91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4"/>
      <w:bookmarkEnd w:id="15"/>
      <w:r w:rsidR="00DC682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4F2CBD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proofErr w:type="spellEnd"/>
      <w:r w:rsidR="00761317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proofErr w:type="spellStart"/>
      <w:r w:rsidR="004F2CBD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会话管理</w:t>
      </w:r>
      <w:bookmarkEnd w:id="16"/>
      <w:proofErr w:type="spellEnd"/>
    </w:p>
    <w:p w14:paraId="0BE58452" w14:textId="77777777" w:rsidR="00312257" w:rsidRPr="00D00F91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2FD716C" w14:textId="51A65196" w:rsidR="000151C1" w:rsidRPr="00D00F91" w:rsidRDefault="000151C1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 w:rsidR="005D4C47"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6E505026" w14:textId="204FD404" w:rsidR="00312257" w:rsidRPr="00D00F91" w:rsidRDefault="00C36731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957BAD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会话管理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2-2013"/>
      </w:tblPr>
      <w:tblGrid>
        <w:gridCol w:w="4585"/>
        <w:gridCol w:w="1440"/>
        <w:gridCol w:w="1530"/>
        <w:gridCol w:w="1445"/>
      </w:tblGrid>
      <w:tr w:rsidR="00C36731" w:rsidRPr="00D00F91" w14:paraId="25827CAA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5EF1A268" w:rsidR="00C36731" w:rsidRPr="00D00F91" w:rsidRDefault="00C36731" w:rsidP="00C367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7E86C4ED" w:rsidR="00C36731" w:rsidRPr="00D00F91" w:rsidRDefault="00C36731" w:rsidP="00C367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40E2BE95" w:rsidR="00C36731" w:rsidRPr="00D00F91" w:rsidRDefault="00C36731" w:rsidP="00C367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4B1115F6" w:rsidR="00C36731" w:rsidRPr="00D00F91" w:rsidRDefault="00C36731" w:rsidP="00C367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455D6205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711A138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6BF8A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92F4456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0CE76920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5D89795E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65FCDC19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1ED116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E8CC700" w14:textId="77777777" w:rsidR="004E6E82" w:rsidRPr="00D00F91" w:rsidRDefault="004E6E82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1B95F0BD" w14:textId="48FD5FA5" w:rsidR="00412968" w:rsidRPr="00D00F91" w:rsidRDefault="00C3673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4</w:t>
      </w:r>
      <w:r w:rsidR="00685F30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: A</w:t>
      </w:r>
      <w:r w:rsidR="004252E6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2</w:t>
      </w:r>
      <w:r w:rsidR="00685F30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- </w:t>
      </w:r>
      <w:r w:rsidR="00D741C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失效的身份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7E19881A" w14:textId="348754FE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D45E61" w14:textId="5C357B5D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ACA8D9C" w14:textId="17A73F97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03ABC0F" w14:textId="51233210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531862203"/>
      <w:bookmarkStart w:id="18" w:name="_Toc531948649"/>
      <w:bookmarkStart w:id="19" w:name="_Toc23262125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343396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7"/>
      <w:bookmarkEnd w:id="18"/>
      <w:proofErr w:type="gramStart"/>
      <w:r w:rsidR="003402A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bookmarkEnd w:id="19"/>
      <w:proofErr w:type="gramEnd"/>
    </w:p>
    <w:p w14:paraId="3F3E629D" w14:textId="77777777" w:rsidR="00312257" w:rsidRPr="00D00F91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A9BA0FF" w14:textId="77777777" w:rsidR="003402AA" w:rsidRDefault="003402A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lastRenderedPageBreak/>
        <w:t>每当应用获取不受信任的数据并将其发送到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浏览器而没有进行适当的验证或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时，就会出现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缺陷。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允许攻击者在受害浏览器中执行脚本，这些脚本可以劫持用户会话、破坏网站或将用户重定向到恶意网站。</w:t>
      </w:r>
    </w:p>
    <w:p w14:paraId="34FBA7F1" w14:textId="583CF015" w:rsidR="003402AA" w:rsidRPr="00D00F91" w:rsidRDefault="003402A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A3</w:t>
      </w:r>
      <w:r w:rsidR="001265D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proofErr w:type="gram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跨站脚本</w:t>
      </w:r>
      <w:proofErr w:type="gramEnd"/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3"/>
      </w:tblPr>
      <w:tblGrid>
        <w:gridCol w:w="4585"/>
        <w:gridCol w:w="1440"/>
        <w:gridCol w:w="1530"/>
        <w:gridCol w:w="1445"/>
      </w:tblGrid>
      <w:tr w:rsidR="00F27186" w:rsidRPr="00D00F91" w14:paraId="31339EE6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85844F3" w14:textId="70CC8B69" w:rsidR="00F27186" w:rsidRPr="00D00F91" w:rsidRDefault="00B61B51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 w:rsidR="003402A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D59F040" w14:textId="18AFA644" w:rsidR="00F27186" w:rsidRPr="00D00F91" w:rsidRDefault="003402AA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441B04B5" w:rsidR="00F27186" w:rsidRPr="00D00F91" w:rsidRDefault="003402AA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4EC931E4" w:rsidR="00F27186" w:rsidRPr="00D00F91" w:rsidRDefault="003402AA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69EDB5E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639B86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C521F7A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58E3CD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CC12D26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7664B82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4A5A0DE2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01B835AF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B97EE6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D00F91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B5FBB4" w14:textId="5657B6E7" w:rsidR="00C960EF" w:rsidRPr="00D00F91" w:rsidRDefault="00E672A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343396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proofErr w:type="gramStart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</w:t>
      </w:r>
      <w:proofErr w:type="gramEnd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5249AA44" w14:textId="5CF7B37E" w:rsidR="00C960EF" w:rsidRPr="00D00F91" w:rsidRDefault="00C960E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BD9C5AB" w14:textId="1676644C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531862204"/>
      <w:bookmarkStart w:id="21" w:name="_Toc531948650"/>
      <w:bookmarkStart w:id="22" w:name="_Toc23262126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4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0"/>
      <w:bookmarkEnd w:id="21"/>
      <w:r w:rsidR="00484570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</w:t>
      </w:r>
      <w:proofErr w:type="spellStart"/>
      <w:r w:rsidR="009E4781" w:rsidRPr="009E4781">
        <w:rPr>
          <w:rFonts w:ascii="Times New Roman" w:eastAsiaTheme="majorEastAsia" w:hAnsi="Times New Roman" w:hint="eastAsia"/>
          <w:sz w:val="22"/>
          <w:szCs w:val="22"/>
          <w:lang w:val="en-US"/>
        </w:rPr>
        <w:t>直接对象</w:t>
      </w:r>
      <w:r w:rsidR="00484570" w:rsidRPr="009E4781">
        <w:rPr>
          <w:rFonts w:ascii="Times New Roman" w:eastAsiaTheme="majorEastAsia" w:hAnsi="Times New Roman" w:hint="eastAsia"/>
          <w:sz w:val="22"/>
          <w:szCs w:val="22"/>
          <w:lang w:val="en-US"/>
        </w:rPr>
        <w:t>引用</w:t>
      </w:r>
      <w:bookmarkEnd w:id="22"/>
      <w:proofErr w:type="spellEnd"/>
    </w:p>
    <w:p w14:paraId="5AC7B57A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4191BD6" w14:textId="23B9EB44" w:rsidR="008904F0" w:rsidRPr="00D00F91" w:rsidRDefault="008904F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23" w:name="_Hlk23319282"/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当开发人员公开对内部实现对象（如文件、目录或数据库键）的引用时，会发生直接对象引用。没有访问控制检查或其他保护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措施</w:t>
      </w: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，攻击者可以操纵这些引用来访问未经授权的数据。</w:t>
      </w:r>
    </w:p>
    <w:p w14:paraId="08288C80" w14:textId="38A390E9" w:rsidR="00484570" w:rsidRPr="00D00F91" w:rsidRDefault="0048457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 w:rsidR="001265D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8E3F54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不安全的直接对象引用</w:t>
      </w:r>
      <w:r w:rsidR="008E3F54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3"/>
      </w:tblPr>
      <w:tblGrid>
        <w:gridCol w:w="4585"/>
        <w:gridCol w:w="1440"/>
        <w:gridCol w:w="1530"/>
        <w:gridCol w:w="1445"/>
      </w:tblGrid>
      <w:tr w:rsidR="00AC494F" w:rsidRPr="00D00F91" w14:paraId="45E5F5D8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bookmarkEnd w:id="23"/>
          <w:p w14:paraId="05ADA2CE" w14:textId="6CA384BE" w:rsidR="00AC494F" w:rsidRPr="00D00F91" w:rsidRDefault="00AC494F" w:rsidP="00AC494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6402ABBE" w:rsidR="00AC494F" w:rsidRPr="00D00F91" w:rsidRDefault="00AC494F" w:rsidP="00AC494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33F5406F" w:rsidR="00AC494F" w:rsidRPr="00D00F91" w:rsidRDefault="00AC494F" w:rsidP="00AC494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6F5CBBCF" w:rsidR="00AC494F" w:rsidRPr="00D00F91" w:rsidRDefault="00AC494F" w:rsidP="00AC494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694FF65F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5BCC0EC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541DED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B0EFEC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460AF0D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67CEF26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ECBF345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70B25CC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6518F4D" w14:textId="77DBACFC" w:rsidR="00685F30" w:rsidRPr="00D00F91" w:rsidRDefault="00C36EE2" w:rsidP="00685F3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bookmarkStart w:id="24" w:name="_Hlk23319314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6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501A32" w:rsidRPr="00D00F91">
        <w:rPr>
          <w:rFonts w:ascii="Times New Roman" w:eastAsiaTheme="majorEastAsia" w:hAnsi="Times New Roman"/>
          <w:i/>
          <w:sz w:val="22"/>
          <w:szCs w:val="22"/>
        </w:rPr>
        <w:t>4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不安全的直接对象引用漏洞</w:t>
      </w:r>
    </w:p>
    <w:bookmarkEnd w:id="24"/>
    <w:p w14:paraId="14716998" w14:textId="5DEC9919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BA4CB7" w14:textId="7E1DF340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0878506" w14:textId="5406AC6F" w:rsidR="00957C7A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1F120E6B" w14:textId="12BFEE86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682E4160" w14:textId="286D2B1A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7F1B524B" w14:textId="45DDBA53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6641E009" w14:textId="77777777" w:rsidR="00B61B51" w:rsidRPr="00D00F9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3E26C417" w14:textId="14EC11DB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5" w:name="_Toc531862205"/>
      <w:bookmarkStart w:id="26" w:name="_Toc531948651"/>
      <w:bookmarkStart w:id="27" w:name="_Toc23262127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5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Start w:id="28" w:name="_Hlk23319325"/>
      <w:bookmarkEnd w:id="25"/>
      <w:bookmarkEnd w:id="26"/>
      <w:r w:rsidR="00C36EE2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27"/>
      <w:bookmarkEnd w:id="28"/>
    </w:p>
    <w:p w14:paraId="20F26DE9" w14:textId="77777777" w:rsidR="00FB3B75" w:rsidRDefault="00FB3B7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F552496" w14:textId="3356B88B" w:rsidR="00501A32" w:rsidRPr="00D00F91" w:rsidRDefault="00C36EE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良好的安全性要求为应用、框架、应用服务器、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服务器、数据库服务器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以及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平台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进行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安全配置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="00FB3B75"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定义和部署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。默认设置通常是不安全的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，所以应该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定义、实现和维护安全设置。此外，软件应保持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更新为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最新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版本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3BECAC0B" w14:textId="6285E2DA" w:rsidR="00FB3B75" w:rsidRPr="00D00F91" w:rsidRDefault="00FB3B7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AC2F76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安全性错误配置</w:t>
      </w:r>
      <w:r w:rsidR="00BD738B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3"/>
      </w:tblPr>
      <w:tblGrid>
        <w:gridCol w:w="4585"/>
        <w:gridCol w:w="1440"/>
        <w:gridCol w:w="1530"/>
        <w:gridCol w:w="1445"/>
      </w:tblGrid>
      <w:tr w:rsidR="007F169E" w:rsidRPr="00D00F91" w14:paraId="3DAB4BB5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59182D" w14:textId="7406B68E" w:rsidR="007F169E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260D5E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0149F8" w14:textId="6C6BBB51" w:rsidR="007F169E" w:rsidRPr="00D00F91" w:rsidRDefault="00260D5E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7F7DD9" w14:textId="5DBB9532" w:rsidR="007F169E" w:rsidRPr="00D00F91" w:rsidRDefault="00260D5E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90B9DA3" w14:textId="39594F8D" w:rsidR="007F169E" w:rsidRPr="00D00F91" w:rsidRDefault="00260D5E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00F91" w14:paraId="425E9B4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844242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FEEC035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509030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EB8609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38A1ED25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0C5BA63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C8C1FD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AF2817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3C032724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372CFBA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97C41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4ACF64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6CE9906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E15F2E7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14528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AF9B66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5AECAF9C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70823FD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99341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D72DF4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BA05E93" w14:textId="6A78B5C1" w:rsidR="00957C7A" w:rsidRPr="00D00F91" w:rsidRDefault="00957C7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55F5E54" w14:textId="3E9E7BC0" w:rsidR="00685F30" w:rsidRPr="00D00F91" w:rsidRDefault="005D4870" w:rsidP="00685F3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7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501A32" w:rsidRPr="00D00F91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安全配置错误漏洞</w:t>
      </w:r>
    </w:p>
    <w:p w14:paraId="33E18B86" w14:textId="25ADC490" w:rsidR="00957C7A" w:rsidRPr="00D00F91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04B5CA44" w14:textId="1508E054" w:rsidR="00F772DA" w:rsidRPr="00D00F91" w:rsidRDefault="00F772D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9" w:name="_Toc531862206"/>
      <w:bookmarkStart w:id="30" w:name="_Toc531948652"/>
      <w:bookmarkStart w:id="31" w:name="_Toc23262128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9"/>
      <w:bookmarkEnd w:id="30"/>
      <w:proofErr w:type="gramStart"/>
      <w:r w:rsidR="005D4870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</w:t>
      </w:r>
      <w:proofErr w:type="gramEnd"/>
      <w:r w:rsidR="005D4870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暴露</w:t>
      </w:r>
      <w:bookmarkEnd w:id="31"/>
    </w:p>
    <w:p w14:paraId="6A25798A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2A38404" w14:textId="4276A4F3" w:rsidR="005D4870" w:rsidRPr="00D00F91" w:rsidRDefault="005D487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</w:t>
      </w:r>
      <w:proofErr w:type="gramStart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保护敏感</w:t>
      </w:r>
      <w:proofErr w:type="gramEnd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数据，如信用卡、税务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ID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</w:t>
      </w:r>
      <w:proofErr w:type="gramStart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</w:t>
      </w:r>
      <w:proofErr w:type="gramEnd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需要额外的保护，例如在静止或传输时的加密，以及与浏览器交换时的特殊预防措施。</w:t>
      </w:r>
    </w:p>
    <w:p w14:paraId="3BEF74F6" w14:textId="064E16DD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A6</w:t>
      </w:r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9D7487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proofErr w:type="gramStart"/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</w:t>
      </w:r>
      <w:proofErr w:type="gramEnd"/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暴露</w:t>
      </w:r>
      <w:r w:rsidR="009D7487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3"/>
      </w:tblPr>
      <w:tblGrid>
        <w:gridCol w:w="4585"/>
        <w:gridCol w:w="1440"/>
        <w:gridCol w:w="1530"/>
        <w:gridCol w:w="1445"/>
      </w:tblGrid>
      <w:tr w:rsidR="007F169E" w:rsidRPr="00D00F91" w14:paraId="3ED7BC08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3710407D" w:rsidR="007F169E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5D487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20314F9D" w:rsidR="007F169E" w:rsidRPr="00D00F91" w:rsidRDefault="005D487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7B0B9CED" w:rsidR="007F169E" w:rsidRPr="00D00F91" w:rsidRDefault="005D487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3FB6E172" w:rsidR="007F169E" w:rsidRPr="00D00F91" w:rsidRDefault="005D487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00F91" w14:paraId="72BE9B0B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32C8C3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CBBBB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68AB7EB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8872A7A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77A8E63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62A8DA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F34B08B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D00F91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30250FE" w14:textId="13004F93" w:rsidR="004C0949" w:rsidRPr="00D00F91" w:rsidRDefault="00E46C9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8</w:t>
      </w:r>
      <w:r w:rsidR="004F5DAC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>6</w:t>
      </w:r>
      <w:r w:rsidR="004F5DAC" w:rsidRPr="00D00F91">
        <w:rPr>
          <w:rFonts w:ascii="Times New Roman" w:eastAsiaTheme="majorEastAsia" w:hAnsi="Times New Roman"/>
          <w:i/>
          <w:sz w:val="22"/>
          <w:szCs w:val="22"/>
        </w:rPr>
        <w:t xml:space="preserve"> – </w:t>
      </w:r>
      <w:proofErr w:type="gramStart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</w:t>
      </w:r>
      <w:proofErr w:type="gramEnd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暴露漏洞</w:t>
      </w:r>
    </w:p>
    <w:p w14:paraId="5BCCB117" w14:textId="77777777" w:rsidR="004C0949" w:rsidRPr="00D00F91" w:rsidRDefault="004C094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7E7E312E" w14:textId="2FF528C7" w:rsidR="004C0949" w:rsidRPr="00D00F91" w:rsidRDefault="004C0949" w:rsidP="004C0949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2" w:name="_Toc531948653"/>
      <w:bookmarkStart w:id="33" w:name="_Toc23262129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-2013 A7 –</w:t>
      </w:r>
      <w:bookmarkEnd w:id="32"/>
      <w:proofErr w:type="gramStart"/>
      <w:r w:rsidR="004D4F4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功能级访问</w:t>
      </w:r>
      <w:proofErr w:type="gramEnd"/>
      <w:r w:rsidR="004D4F4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控制</w:t>
      </w:r>
      <w:r w:rsidR="000D752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缺失</w:t>
      </w:r>
      <w:bookmarkEnd w:id="33"/>
    </w:p>
    <w:p w14:paraId="4A31B74F" w14:textId="77777777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5BA76B0" w14:textId="7D80B99F" w:rsidR="004D4F4F" w:rsidRPr="00D00F91" w:rsidRDefault="004D4F4F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大多数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应用在使该功能在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UI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中可见之前验证</w:t>
      </w:r>
      <w:proofErr w:type="gramStart"/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功能级</w:t>
      </w:r>
      <w:proofErr w:type="gram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访问权限。但是，当访问每个功能时，应用需要在服务器上执行相同的访问控制检查。如果请求未经验证，攻击者将能够伪造请求，</w:t>
      </w:r>
      <w:r w:rsidR="00A87D1C" w:rsidRP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在未经适当授权的情况下访问功能。</w:t>
      </w:r>
    </w:p>
    <w:p w14:paraId="1A99A79A" w14:textId="10C28646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A7</w:t>
      </w:r>
      <w:r w:rsid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 w:rsidR="004B09C2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proofErr w:type="gramStart"/>
      <w:r w:rsidR="00114AED" w:rsidRPr="00114AED">
        <w:rPr>
          <w:rFonts w:ascii="Times New Roman" w:eastAsiaTheme="majorEastAsia" w:hAnsi="Times New Roman" w:hint="eastAsia"/>
          <w:sz w:val="22"/>
          <w:szCs w:val="22"/>
          <w:lang w:eastAsia="zh-CN"/>
        </w:rPr>
        <w:t>功能级访问</w:t>
      </w:r>
      <w:proofErr w:type="gramEnd"/>
      <w:r w:rsidR="00114AED" w:rsidRPr="00114AED">
        <w:rPr>
          <w:rFonts w:ascii="Times New Roman" w:eastAsiaTheme="majorEastAsia" w:hAnsi="Times New Roman" w:hint="eastAsia"/>
          <w:sz w:val="22"/>
          <w:szCs w:val="22"/>
          <w:lang w:eastAsia="zh-CN"/>
        </w:rPr>
        <w:t>控制</w:t>
      </w:r>
      <w:r w:rsidR="00F50BB4">
        <w:rPr>
          <w:rFonts w:ascii="Times New Roman" w:eastAsiaTheme="majorEastAsia" w:hAnsi="Times New Roman" w:hint="eastAsia"/>
          <w:sz w:val="22"/>
          <w:szCs w:val="22"/>
          <w:lang w:eastAsia="zh-CN"/>
        </w:rPr>
        <w:t>缺失</w:t>
      </w:r>
      <w:r w:rsidR="004B09C2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F50BB4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3"/>
      </w:tblPr>
      <w:tblGrid>
        <w:gridCol w:w="4585"/>
        <w:gridCol w:w="1440"/>
        <w:gridCol w:w="1530"/>
        <w:gridCol w:w="1445"/>
      </w:tblGrid>
      <w:tr w:rsidR="004C0949" w:rsidRPr="00D00F91" w14:paraId="59AA0CF5" w14:textId="77777777" w:rsidTr="00C3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3BF7DD0" w14:textId="754AA60F" w:rsidR="004C0949" w:rsidRPr="00D00F91" w:rsidRDefault="004C0949" w:rsidP="00C36CF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2D185B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44A5740" w14:textId="41A42C72" w:rsidR="004C0949" w:rsidRPr="00D00F91" w:rsidRDefault="002D185B" w:rsidP="00C36CF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301FF0E" w14:textId="0FE094D6" w:rsidR="004C0949" w:rsidRPr="00D00F91" w:rsidRDefault="002D185B" w:rsidP="00C36CF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EA27688" w14:textId="531A5964" w:rsidR="004C0949" w:rsidRPr="00D00F91" w:rsidRDefault="002D185B" w:rsidP="00C36CF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4C0949" w:rsidRPr="00D00F91" w14:paraId="7EF5258F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BBFECC4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CEB0C45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4290A7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B42B7D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5489BB12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DAEE646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9C4C0B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C2198D9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FF1A668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6B9E6262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DA92D5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63FC16E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EC80CF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A167BF7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56027C0B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6313786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92BD52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9C882A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20950A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373C8FEE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5DA2EA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B3FBA9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E5BC38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72A54F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A7B33" w14:textId="77777777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F33B77" w14:textId="0450E3AE" w:rsidR="007E4D20" w:rsidRPr="00D00F91" w:rsidRDefault="000D7521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 xml:space="preserve">9: A7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功能及访问控制缺失漏洞</w:t>
      </w:r>
    </w:p>
    <w:p w14:paraId="6066BD31" w14:textId="5696F758" w:rsidR="00EB21C9" w:rsidRPr="00D00F91" w:rsidRDefault="00EB21C9" w:rsidP="00EB21C9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4" w:name="_Toc531862207"/>
      <w:bookmarkStart w:id="35" w:name="_Toc531948654"/>
      <w:bookmarkStart w:id="36" w:name="_Toc23262130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-2013 A</w:t>
      </w:r>
      <w:r w:rsidR="00B424D0" w:rsidRPr="00D00F91">
        <w:rPr>
          <w:rFonts w:ascii="Times New Roman" w:eastAsiaTheme="majorEastAsia" w:hAnsi="Times New Roman"/>
          <w:sz w:val="22"/>
          <w:szCs w:val="22"/>
          <w:lang w:val="en-US"/>
        </w:rPr>
        <w:t>8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34"/>
      <w:bookmarkEnd w:id="35"/>
      <w:r w:rsidR="00D6502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伪造</w:t>
      </w:r>
      <w:proofErr w:type="gramStart"/>
      <w:r w:rsidR="00D6502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跨站请求</w:t>
      </w:r>
      <w:bookmarkEnd w:id="36"/>
      <w:proofErr w:type="gramEnd"/>
    </w:p>
    <w:p w14:paraId="6074E44E" w14:textId="77777777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1513B1C" w14:textId="5FC18FFD" w:rsidR="00B424D0" w:rsidRPr="00D00F91" w:rsidRDefault="00D6502A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CSRF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攻击迫使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已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登录的受害者浏览器向易</w:t>
      </w:r>
      <w:r w:rsidR="0085309A"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攻击的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应用发送伪造的</w:t>
      </w: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请求，包括受害者的会话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cookie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和其他自动包含的身份验证信息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。攻击者迫使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受害者浏览器生成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请求，这一请求被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易受攻击的应用认为是合法请求。</w:t>
      </w:r>
    </w:p>
    <w:p w14:paraId="3CD6A789" w14:textId="6A772264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 w:rsidR="00B424D0" w:rsidRPr="00D00F91">
        <w:rPr>
          <w:rFonts w:ascii="Times New Roman" w:eastAsiaTheme="majorEastAsia" w:hAnsi="Times New Roman"/>
          <w:sz w:val="22"/>
          <w:szCs w:val="22"/>
          <w:lang w:eastAsia="zh-CN"/>
        </w:rPr>
        <w:t>8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 w:rsidR="00C97FAC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proofErr w:type="gramStart"/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跨站请求</w:t>
      </w:r>
      <w:proofErr w:type="gramEnd"/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伪造</w:t>
      </w:r>
      <w:r w:rsidR="00C97FAC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3"/>
      </w:tblPr>
      <w:tblGrid>
        <w:gridCol w:w="4585"/>
        <w:gridCol w:w="1440"/>
        <w:gridCol w:w="1530"/>
        <w:gridCol w:w="1445"/>
      </w:tblGrid>
      <w:tr w:rsidR="00EB21C9" w:rsidRPr="00D00F91" w14:paraId="49268AAD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1E60B1D" w14:textId="7825CD46" w:rsidR="00EB21C9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0A6E82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4510EE" w14:textId="20175877" w:rsidR="00EB21C9" w:rsidRPr="00D00F91" w:rsidRDefault="000A6E82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1A7598C" w14:textId="172DE9BA" w:rsidR="00EB21C9" w:rsidRPr="00D00F91" w:rsidRDefault="000A6E82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C231697" w14:textId="6DBD5562" w:rsidR="00EB21C9" w:rsidRPr="00D00F91" w:rsidRDefault="000A6E82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B21C9" w:rsidRPr="00D00F91" w14:paraId="7177235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A2F74C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4F60065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79D7BE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9565E94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1090DBB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9396B4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091FA0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0F2BB9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10D26A9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1AB093F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048D4EB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51CF704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3D1E68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AC46056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6235632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285015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C94ECB4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497C47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3173D3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2DB1837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529D8F6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17530A2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7D77378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759A6A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E0E27FB" w14:textId="77777777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208C4B" w14:textId="7E53773E" w:rsidR="004C0949" w:rsidRPr="00D00F91" w:rsidRDefault="0094726B" w:rsidP="00EB21C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>10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B424D0" w:rsidRPr="00D00F91">
        <w:rPr>
          <w:rFonts w:ascii="Times New Roman" w:eastAsiaTheme="majorEastAsia" w:hAnsi="Times New Roman"/>
          <w:i/>
          <w:sz w:val="22"/>
          <w:szCs w:val="22"/>
        </w:rPr>
        <w:t>8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 xml:space="preserve"> – </w:t>
      </w:r>
      <w:proofErr w:type="gramStart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跨站请求</w:t>
      </w:r>
      <w:proofErr w:type="gramEnd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伪造漏洞</w:t>
      </w:r>
    </w:p>
    <w:p w14:paraId="2571E220" w14:textId="77777777" w:rsidR="004C0949" w:rsidRPr="00D00F91" w:rsidRDefault="004C094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3A354D3" w14:textId="2D1A41B8" w:rsidR="007E4D20" w:rsidRPr="00D00F91" w:rsidRDefault="007E4D20" w:rsidP="007E4D20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7" w:name="_Toc531862208"/>
      <w:bookmarkStart w:id="38" w:name="_Toc531948655"/>
      <w:bookmarkStart w:id="39" w:name="_Toc23262131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A9 – </w:t>
      </w:r>
      <w:bookmarkEnd w:id="37"/>
      <w:bookmarkEnd w:id="38"/>
      <w:r w:rsidR="00043952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</w:t>
      </w:r>
      <w:r w:rsidR="004E70D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件</w:t>
      </w:r>
      <w:bookmarkEnd w:id="39"/>
    </w:p>
    <w:p w14:paraId="0BFA084C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A6D3083" w14:textId="3E9A3490" w:rsidR="00340160" w:rsidRPr="00D00F91" w:rsidRDefault="0034016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组件，如库、框架和其他软件模块，几乎总是以完全权限运行。如果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</w:t>
      </w:r>
      <w:r w:rsidR="004E70DE"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可能会导致严重的数据丢失或服务器接管。</w:t>
      </w:r>
      <w:r w:rsidR="007B2CC0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</w:t>
      </w:r>
      <w:r w:rsidR="00AD770F">
        <w:rPr>
          <w:rFonts w:ascii="Times New Roman" w:eastAsiaTheme="majorEastAsia" w:hAnsi="Times New Roman" w:hint="eastAsia"/>
          <w:sz w:val="22"/>
          <w:szCs w:val="22"/>
          <w:lang w:eastAsia="zh-CN"/>
        </w:rPr>
        <w:t>带</w:t>
      </w:r>
      <w:r w:rsidR="004E70DE"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已知漏洞的组件可能会破坏应用防御，并导致一系列可能的攻击和影响。</w:t>
      </w:r>
    </w:p>
    <w:p w14:paraId="7CDA6784" w14:textId="56D90E88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A9</w:t>
      </w:r>
      <w:r w:rsid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0B2238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使用带已知漏洞的组件</w:t>
      </w:r>
      <w:r w:rsidR="00535804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7B2CC0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3"/>
      </w:tblPr>
      <w:tblGrid>
        <w:gridCol w:w="4585"/>
        <w:gridCol w:w="1440"/>
        <w:gridCol w:w="1530"/>
        <w:gridCol w:w="1445"/>
      </w:tblGrid>
      <w:tr w:rsidR="007E4D20" w:rsidRPr="00D00F91" w14:paraId="1311C8F4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1C226F1" w14:textId="0BC4052F" w:rsidR="007E4D20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7B2CC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05CCC48" w14:textId="11E98591" w:rsidR="007E4D20" w:rsidRPr="00D00F91" w:rsidRDefault="007B2CC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15D31A" w14:textId="4636840C" w:rsidR="007E4D20" w:rsidRPr="00D00F91" w:rsidRDefault="007B2CC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7506A7A" w14:textId="767ABD26" w:rsidR="007E4D20" w:rsidRPr="00D00F91" w:rsidRDefault="007B2CC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00F91" w14:paraId="523F5E0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56EB12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D84CE62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EE4BF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E4E558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6B29F7E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6EC29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89ED4E1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59C2D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94526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704F414F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187A38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A159AD2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E15A62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553140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3F6CE17A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896478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0E0114E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4C2A4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ABD73C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21B8705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12E680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321ACE5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F29259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E5534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BBA46CB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DAA73CC" w14:textId="641B0775" w:rsidR="007E4D20" w:rsidRPr="00D00F91" w:rsidRDefault="00AD770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7E4D20" w:rsidRPr="00D00F91">
        <w:rPr>
          <w:rFonts w:ascii="Times New Roman" w:eastAsiaTheme="majorEastAsia" w:hAnsi="Times New Roman"/>
          <w:i/>
          <w:sz w:val="22"/>
          <w:szCs w:val="22"/>
        </w:rPr>
        <w:t xml:space="preserve">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43BE309A" w14:textId="5184757E" w:rsidR="007E4D20" w:rsidRPr="00D00F91" w:rsidRDefault="007E4D20" w:rsidP="007E4D20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0" w:name="_Toc531862209"/>
      <w:bookmarkStart w:id="41" w:name="_Toc531948656"/>
      <w:bookmarkStart w:id="42" w:name="_Toc23262132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A10 – </w:t>
      </w:r>
      <w:bookmarkEnd w:id="40"/>
      <w:bookmarkEnd w:id="41"/>
      <w:proofErr w:type="spellStart"/>
      <w:r w:rsidR="004C58A8" w:rsidRPr="004C58A8">
        <w:rPr>
          <w:rFonts w:ascii="Times New Roman" w:eastAsiaTheme="majorEastAsia" w:hAnsi="Times New Roman" w:hint="eastAsia"/>
          <w:sz w:val="22"/>
          <w:szCs w:val="22"/>
          <w:lang w:val="en-US"/>
        </w:rPr>
        <w:t>未</w:t>
      </w:r>
      <w:r w:rsidR="004C58A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经</w:t>
      </w:r>
      <w:r w:rsidR="004C58A8" w:rsidRPr="004C58A8">
        <w:rPr>
          <w:rFonts w:ascii="Times New Roman" w:eastAsiaTheme="majorEastAsia" w:hAnsi="Times New Roman" w:hint="eastAsia"/>
          <w:sz w:val="22"/>
          <w:szCs w:val="22"/>
          <w:lang w:val="en-US"/>
        </w:rPr>
        <w:t>验证的重定向和转发</w:t>
      </w:r>
      <w:bookmarkEnd w:id="42"/>
      <w:proofErr w:type="spellEnd"/>
    </w:p>
    <w:p w14:paraId="725B49B3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2B6D5CC" w14:textId="59618974" w:rsidR="007E0782" w:rsidRPr="00D00F91" w:rsidRDefault="007E0782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应用程序经常将用户重定向和转发到其他页面和网站，并使用不受信任的数据来确定目标页面。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未经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正确的验证，攻击者可以将受害者重定向到网络钓鱼或恶意软件站点，或使用转发访问未经授权的页面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080EBA25" w14:textId="31FBB608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A10 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–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使用未经验证的重定向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与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转发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3"/>
      </w:tblPr>
      <w:tblGrid>
        <w:gridCol w:w="4585"/>
        <w:gridCol w:w="1440"/>
        <w:gridCol w:w="1530"/>
        <w:gridCol w:w="1445"/>
      </w:tblGrid>
      <w:tr w:rsidR="007E4D20" w:rsidRPr="00D00F91" w14:paraId="7F436450" w14:textId="77777777" w:rsidTr="004E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807E1ED" w14:textId="4D8CC9B0" w:rsidR="007E4D20" w:rsidRPr="00D00F91" w:rsidRDefault="006500C9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E257E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731BB0" w14:textId="14A9F729" w:rsidR="007E4D20" w:rsidRPr="00D00F91" w:rsidRDefault="00E257E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7F9F991" w14:textId="00D5D087" w:rsidR="007E4D20" w:rsidRPr="00D00F91" w:rsidRDefault="00E257E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E80638" w14:textId="795FE212" w:rsidR="007E4D20" w:rsidRPr="00D00F91" w:rsidRDefault="00E257E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00F91" w14:paraId="7A867F8A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6C4653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FD2C254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760B1A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2949E3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6B7CFB7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D7CFFD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52E451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50DD53D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EBA488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3B31711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C80CAD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99B19D8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E3B5ADF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619E9F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723E28F7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D2AD7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3F17AFB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07D93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224A0EB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59D66C49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68484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6068E4C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DEB59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38AAB31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2052588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A7D934B" w14:textId="7625D6DF" w:rsidR="007E4D20" w:rsidRPr="00D00F91" w:rsidRDefault="00644B1B" w:rsidP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027FD9">
        <w:rPr>
          <w:rFonts w:ascii="Times New Roman" w:eastAsiaTheme="majorEastAsia" w:hAnsi="Times New Roman"/>
          <w:i/>
          <w:sz w:val="22"/>
          <w:szCs w:val="22"/>
        </w:rPr>
        <w:t>2</w:t>
      </w:r>
      <w:r w:rsidR="007E4D20" w:rsidRPr="00D00F91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未经验证的重定向与转发漏洞</w:t>
      </w:r>
    </w:p>
    <w:p w14:paraId="6E88899F" w14:textId="77777777" w:rsidR="007E4D20" w:rsidRPr="00D00F91" w:rsidRDefault="007E4D20" w:rsidP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2CF4BB32" w14:textId="77777777" w:rsidR="007E4D20" w:rsidRPr="00D00F91" w:rsidRDefault="007E4D2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1B901F02" w14:textId="77777777" w:rsidR="004F5DAC" w:rsidRPr="00D00F91" w:rsidRDefault="004F5DAC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1051B28" w14:textId="0385492A" w:rsidR="00CA74F4" w:rsidRPr="00D00F91" w:rsidRDefault="007E1677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43" w:name="_Toc23262133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43"/>
    </w:p>
    <w:p w14:paraId="48916227" w14:textId="0CB83EFB" w:rsidR="00010552" w:rsidRPr="00D00F91" w:rsidRDefault="00B25AA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4" w:name="_Toc23262134"/>
      <w:bookmarkStart w:id="45" w:name="_Hlk52989155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44"/>
    </w:p>
    <w:p w14:paraId="2DC980E8" w14:textId="7A1686DC" w:rsidR="00513557" w:rsidRDefault="00513557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F6109E" w14:textId="77777777" w:rsidR="002937EC" w:rsidRPr="00C861EE" w:rsidRDefault="002937EC" w:rsidP="002937E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AE85B5C" w14:textId="77777777" w:rsidR="002937EC" w:rsidRPr="00C861EE" w:rsidRDefault="002937EC" w:rsidP="002937E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D40908B" w14:textId="77777777" w:rsidR="002937EC" w:rsidRPr="00D00F91" w:rsidRDefault="002937EC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3C9129E" w14:textId="13912571" w:rsidR="004E6E82" w:rsidRPr="00D00F91" w:rsidRDefault="002937EC" w:rsidP="004E6E8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6" w:name="_Toc23262135"/>
      <w:bookmarkStart w:id="47" w:name="_GoBack"/>
      <w:bookmarkEnd w:id="47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46"/>
    </w:p>
    <w:p w14:paraId="73DBFB0E" w14:textId="77777777" w:rsidR="004E6E82" w:rsidRPr="00D00F91" w:rsidRDefault="004E6E82" w:rsidP="004E6E8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bookmarkEnd w:id="45"/>
    <w:p w14:paraId="7D881912" w14:textId="3DE07853" w:rsidR="002937EC" w:rsidRPr="00B91903" w:rsidRDefault="002937EC" w:rsidP="002937EC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</w:t>
      </w:r>
      <w:proofErr w:type="gramStart"/>
      <w:r w:rsidRPr="00AF32BC">
        <w:rPr>
          <w:rFonts w:ascii="Times New Roman" w:eastAsiaTheme="majorEastAsia" w:hAnsi="Times New Roman" w:hint="eastAsia"/>
          <w:sz w:val="22"/>
          <w:szCs w:val="22"/>
        </w:rPr>
        <w:t>数据流</w:t>
      </w:r>
      <w:proofErr w:type="spellEnd"/>
      <w:proofErr w:type="gram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156A22E3" w14:textId="77777777" w:rsidR="004E6E82" w:rsidRPr="002937EC" w:rsidRDefault="004E6E82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2937EC" w:rsidRDefault="00690F72" w:rsidP="002638B2">
      <w:pPr>
        <w:ind w:right="657"/>
        <w:rPr>
          <w:rFonts w:cs="Arial"/>
          <w:lang w:val="fr-FR"/>
        </w:rPr>
      </w:pPr>
    </w:p>
    <w:sectPr w:rsidR="00690F72" w:rsidRPr="002937EC" w:rsidSect="006C4E92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BFD99" w14:textId="77777777" w:rsidR="00202288" w:rsidRDefault="00202288">
      <w:r>
        <w:separator/>
      </w:r>
    </w:p>
  </w:endnote>
  <w:endnote w:type="continuationSeparator" w:id="0">
    <w:p w14:paraId="3751E34A" w14:textId="77777777" w:rsidR="00202288" w:rsidRDefault="0020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57C1E" w:rsidRDefault="00C57C1E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6AA5551C" w:rsidR="00C57C1E" w:rsidRDefault="00C57C1E">
    <w:pPr>
      <w:pStyle w:val="a4"/>
    </w:pPr>
    <w:r>
      <w:rPr>
        <w:noProof/>
        <w:lang w:eastAsia="en-US"/>
      </w:rPr>
      <w:drawing>
        <wp:inline distT="0" distB="0" distL="0" distR="0" wp14:anchorId="2591E445" wp14:editId="050510E6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C57C1E" w:rsidRDefault="00C57C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C5258" w14:textId="77777777" w:rsidR="00202288" w:rsidRDefault="00202288">
      <w:r>
        <w:separator/>
      </w:r>
    </w:p>
  </w:footnote>
  <w:footnote w:type="continuationSeparator" w:id="0">
    <w:p w14:paraId="26187AD3" w14:textId="77777777" w:rsidR="00202288" w:rsidRDefault="00202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6ABA1D39" w:rsidR="00C57C1E" w:rsidRPr="00501CAD" w:rsidRDefault="00C57C1E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OWASP 2013 Top 10 </w:t>
    </w:r>
    <w:r w:rsidR="00813614">
      <w:rPr>
        <w:rFonts w:asciiTheme="majorHAnsi" w:hAnsiTheme="majorHAnsi" w:hint="eastAsia"/>
        <w:noProof/>
        <w:sz w:val="20"/>
        <w:szCs w:val="24"/>
        <w:lang w:eastAsia="zh-CN"/>
      </w:rPr>
      <w:t>总结报告</w:t>
    </w:r>
  </w:p>
  <w:p w14:paraId="09BF77A7" w14:textId="77777777" w:rsidR="00C57C1E" w:rsidRPr="00501CAD" w:rsidRDefault="00C57C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5594A2D2" w:rsidR="00C57C1E" w:rsidRDefault="00C57C1E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89CCF52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wFAO3octY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5F4A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1C1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27FD9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3952"/>
    <w:rsid w:val="0004445C"/>
    <w:rsid w:val="00045D73"/>
    <w:rsid w:val="00045E0F"/>
    <w:rsid w:val="00046D35"/>
    <w:rsid w:val="00046DFB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C6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3C92"/>
    <w:rsid w:val="000A4346"/>
    <w:rsid w:val="000A4867"/>
    <w:rsid w:val="000A4ADD"/>
    <w:rsid w:val="000A6CEA"/>
    <w:rsid w:val="000A6E82"/>
    <w:rsid w:val="000A7325"/>
    <w:rsid w:val="000B1DF2"/>
    <w:rsid w:val="000B2238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1352"/>
    <w:rsid w:val="000D2D9B"/>
    <w:rsid w:val="000D3265"/>
    <w:rsid w:val="000D38D5"/>
    <w:rsid w:val="000D3B71"/>
    <w:rsid w:val="000D45CF"/>
    <w:rsid w:val="000D5BC1"/>
    <w:rsid w:val="000D73AB"/>
    <w:rsid w:val="000D7521"/>
    <w:rsid w:val="000D75B0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4AED"/>
    <w:rsid w:val="00116936"/>
    <w:rsid w:val="001232BC"/>
    <w:rsid w:val="00125419"/>
    <w:rsid w:val="00125B85"/>
    <w:rsid w:val="001265D0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52A1"/>
    <w:rsid w:val="0016739E"/>
    <w:rsid w:val="001678FE"/>
    <w:rsid w:val="001708A0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72E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52E5"/>
    <w:rsid w:val="001C580E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629F"/>
    <w:rsid w:val="001F7444"/>
    <w:rsid w:val="001F7F06"/>
    <w:rsid w:val="001F7F12"/>
    <w:rsid w:val="0020039D"/>
    <w:rsid w:val="00200DC2"/>
    <w:rsid w:val="00202288"/>
    <w:rsid w:val="00203818"/>
    <w:rsid w:val="00204539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0BEE"/>
    <w:rsid w:val="00260D5E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77D2C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37EC"/>
    <w:rsid w:val="00294739"/>
    <w:rsid w:val="002967CA"/>
    <w:rsid w:val="00296997"/>
    <w:rsid w:val="002A0005"/>
    <w:rsid w:val="002A21EF"/>
    <w:rsid w:val="002A28B8"/>
    <w:rsid w:val="002A2B29"/>
    <w:rsid w:val="002A2DB8"/>
    <w:rsid w:val="002A2F46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8AA"/>
    <w:rsid w:val="002B1DEB"/>
    <w:rsid w:val="002B7975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85B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BA4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160"/>
    <w:rsid w:val="003402AA"/>
    <w:rsid w:val="00340A42"/>
    <w:rsid w:val="00340EF4"/>
    <w:rsid w:val="003410DE"/>
    <w:rsid w:val="00341C15"/>
    <w:rsid w:val="003422CF"/>
    <w:rsid w:val="003427ED"/>
    <w:rsid w:val="00343396"/>
    <w:rsid w:val="00345E79"/>
    <w:rsid w:val="003467F1"/>
    <w:rsid w:val="0034695D"/>
    <w:rsid w:val="00346C22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1E4D"/>
    <w:rsid w:val="00392916"/>
    <w:rsid w:val="0039371B"/>
    <w:rsid w:val="0039562F"/>
    <w:rsid w:val="003963AA"/>
    <w:rsid w:val="003A12EF"/>
    <w:rsid w:val="003A1A30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0E2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5E9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D8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2E6"/>
    <w:rsid w:val="00425494"/>
    <w:rsid w:val="004254D4"/>
    <w:rsid w:val="004255D2"/>
    <w:rsid w:val="00426BB3"/>
    <w:rsid w:val="00430E08"/>
    <w:rsid w:val="0043105F"/>
    <w:rsid w:val="004312CC"/>
    <w:rsid w:val="004317E4"/>
    <w:rsid w:val="0043182E"/>
    <w:rsid w:val="00432D86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57C4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154C"/>
    <w:rsid w:val="004844B2"/>
    <w:rsid w:val="00484570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0E5"/>
    <w:rsid w:val="004A620F"/>
    <w:rsid w:val="004A6C2A"/>
    <w:rsid w:val="004A6C63"/>
    <w:rsid w:val="004A6E66"/>
    <w:rsid w:val="004A7343"/>
    <w:rsid w:val="004A76DA"/>
    <w:rsid w:val="004B07EF"/>
    <w:rsid w:val="004B09C2"/>
    <w:rsid w:val="004B1369"/>
    <w:rsid w:val="004B2096"/>
    <w:rsid w:val="004B3BB7"/>
    <w:rsid w:val="004B4CBF"/>
    <w:rsid w:val="004B741F"/>
    <w:rsid w:val="004B7DB1"/>
    <w:rsid w:val="004C0460"/>
    <w:rsid w:val="004C0587"/>
    <w:rsid w:val="004C0949"/>
    <w:rsid w:val="004C1695"/>
    <w:rsid w:val="004C16E2"/>
    <w:rsid w:val="004C2309"/>
    <w:rsid w:val="004C2F76"/>
    <w:rsid w:val="004C51E8"/>
    <w:rsid w:val="004C58A8"/>
    <w:rsid w:val="004C5E02"/>
    <w:rsid w:val="004C6499"/>
    <w:rsid w:val="004C7030"/>
    <w:rsid w:val="004C76BF"/>
    <w:rsid w:val="004D406C"/>
    <w:rsid w:val="004D4F4F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698"/>
    <w:rsid w:val="004E2FF1"/>
    <w:rsid w:val="004E307E"/>
    <w:rsid w:val="004E4FEE"/>
    <w:rsid w:val="004E52E1"/>
    <w:rsid w:val="004E6794"/>
    <w:rsid w:val="004E6E82"/>
    <w:rsid w:val="004E70DE"/>
    <w:rsid w:val="004F0D29"/>
    <w:rsid w:val="004F2CBD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40A0"/>
    <w:rsid w:val="005352F1"/>
    <w:rsid w:val="005353EC"/>
    <w:rsid w:val="00535804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0F6"/>
    <w:rsid w:val="0054120C"/>
    <w:rsid w:val="005414B4"/>
    <w:rsid w:val="005415F1"/>
    <w:rsid w:val="0054199E"/>
    <w:rsid w:val="0054252E"/>
    <w:rsid w:val="00545750"/>
    <w:rsid w:val="005459D1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651C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584"/>
    <w:rsid w:val="005D28B6"/>
    <w:rsid w:val="005D2982"/>
    <w:rsid w:val="005D4870"/>
    <w:rsid w:val="005D4C47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74E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BF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B1B"/>
    <w:rsid w:val="00644F07"/>
    <w:rsid w:val="006462D5"/>
    <w:rsid w:val="006500C9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14A5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77E2D"/>
    <w:rsid w:val="00681A51"/>
    <w:rsid w:val="00681D35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716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4A6"/>
    <w:rsid w:val="006A76A5"/>
    <w:rsid w:val="006A76B2"/>
    <w:rsid w:val="006B0602"/>
    <w:rsid w:val="006B1BBB"/>
    <w:rsid w:val="006B1D8D"/>
    <w:rsid w:val="006B2569"/>
    <w:rsid w:val="006B2D86"/>
    <w:rsid w:val="006B3B91"/>
    <w:rsid w:val="006B4151"/>
    <w:rsid w:val="006B5665"/>
    <w:rsid w:val="006B5EEC"/>
    <w:rsid w:val="006B5FEE"/>
    <w:rsid w:val="006B6FF3"/>
    <w:rsid w:val="006C05D1"/>
    <w:rsid w:val="006C1881"/>
    <w:rsid w:val="006C1A8C"/>
    <w:rsid w:val="006C2A5B"/>
    <w:rsid w:val="006C327F"/>
    <w:rsid w:val="006C3BF0"/>
    <w:rsid w:val="006C4E92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3137"/>
    <w:rsid w:val="006E4146"/>
    <w:rsid w:val="006E472D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074DD"/>
    <w:rsid w:val="007105C2"/>
    <w:rsid w:val="00710C9E"/>
    <w:rsid w:val="00710FF1"/>
    <w:rsid w:val="007116F7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6BB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322A"/>
    <w:rsid w:val="007446F6"/>
    <w:rsid w:val="00744993"/>
    <w:rsid w:val="00744E3F"/>
    <w:rsid w:val="00745580"/>
    <w:rsid w:val="007458C3"/>
    <w:rsid w:val="00745E8A"/>
    <w:rsid w:val="007461B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317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550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B20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CC0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1DE"/>
    <w:rsid w:val="007D5581"/>
    <w:rsid w:val="007D5B04"/>
    <w:rsid w:val="007D6DED"/>
    <w:rsid w:val="007D72C4"/>
    <w:rsid w:val="007D791A"/>
    <w:rsid w:val="007D7A21"/>
    <w:rsid w:val="007D7A9A"/>
    <w:rsid w:val="007E0782"/>
    <w:rsid w:val="007E1677"/>
    <w:rsid w:val="007E3373"/>
    <w:rsid w:val="007E4D20"/>
    <w:rsid w:val="007E5201"/>
    <w:rsid w:val="007E5B86"/>
    <w:rsid w:val="007E6477"/>
    <w:rsid w:val="007E686C"/>
    <w:rsid w:val="007E7BF9"/>
    <w:rsid w:val="007F169E"/>
    <w:rsid w:val="007F27B0"/>
    <w:rsid w:val="007F3437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786"/>
    <w:rsid w:val="00811B5D"/>
    <w:rsid w:val="00811E6E"/>
    <w:rsid w:val="0081298A"/>
    <w:rsid w:val="008131C9"/>
    <w:rsid w:val="00813614"/>
    <w:rsid w:val="008139D4"/>
    <w:rsid w:val="00813E9A"/>
    <w:rsid w:val="00814488"/>
    <w:rsid w:val="00814941"/>
    <w:rsid w:val="0081512D"/>
    <w:rsid w:val="00820E35"/>
    <w:rsid w:val="008213FC"/>
    <w:rsid w:val="0082194D"/>
    <w:rsid w:val="00821D09"/>
    <w:rsid w:val="008221D1"/>
    <w:rsid w:val="00822687"/>
    <w:rsid w:val="008248F9"/>
    <w:rsid w:val="00825943"/>
    <w:rsid w:val="0082602C"/>
    <w:rsid w:val="00830377"/>
    <w:rsid w:val="00830C72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58D"/>
    <w:rsid w:val="00842E53"/>
    <w:rsid w:val="00843710"/>
    <w:rsid w:val="00845232"/>
    <w:rsid w:val="0084674F"/>
    <w:rsid w:val="0085034C"/>
    <w:rsid w:val="008514BA"/>
    <w:rsid w:val="00851C66"/>
    <w:rsid w:val="0085309A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316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04F0"/>
    <w:rsid w:val="00891455"/>
    <w:rsid w:val="00891564"/>
    <w:rsid w:val="0089193C"/>
    <w:rsid w:val="008931A1"/>
    <w:rsid w:val="00893C6D"/>
    <w:rsid w:val="00893E1F"/>
    <w:rsid w:val="00894688"/>
    <w:rsid w:val="00895638"/>
    <w:rsid w:val="00896BEC"/>
    <w:rsid w:val="00897055"/>
    <w:rsid w:val="00897597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67C"/>
    <w:rsid w:val="008B0B8E"/>
    <w:rsid w:val="008B394B"/>
    <w:rsid w:val="008B3CBF"/>
    <w:rsid w:val="008B4E64"/>
    <w:rsid w:val="008B59A2"/>
    <w:rsid w:val="008B634B"/>
    <w:rsid w:val="008B70F3"/>
    <w:rsid w:val="008B71D0"/>
    <w:rsid w:val="008C07E7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3F54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67EF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26B"/>
    <w:rsid w:val="0095049B"/>
    <w:rsid w:val="00950E40"/>
    <w:rsid w:val="009520CA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BAD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147F"/>
    <w:rsid w:val="009724FD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693A"/>
    <w:rsid w:val="009A7596"/>
    <w:rsid w:val="009B016C"/>
    <w:rsid w:val="009B08BE"/>
    <w:rsid w:val="009B156A"/>
    <w:rsid w:val="009B33DF"/>
    <w:rsid w:val="009B4DF8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4F1"/>
    <w:rsid w:val="009D26EC"/>
    <w:rsid w:val="009D4D70"/>
    <w:rsid w:val="009D4F84"/>
    <w:rsid w:val="009D6695"/>
    <w:rsid w:val="009D70F6"/>
    <w:rsid w:val="009D7487"/>
    <w:rsid w:val="009E1F04"/>
    <w:rsid w:val="009E204F"/>
    <w:rsid w:val="009E2572"/>
    <w:rsid w:val="009E2F18"/>
    <w:rsid w:val="009E301D"/>
    <w:rsid w:val="009E3871"/>
    <w:rsid w:val="009E4439"/>
    <w:rsid w:val="009E4670"/>
    <w:rsid w:val="009E4781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584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916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4F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562"/>
    <w:rsid w:val="00A519FE"/>
    <w:rsid w:val="00A51A91"/>
    <w:rsid w:val="00A520F8"/>
    <w:rsid w:val="00A52A3C"/>
    <w:rsid w:val="00A539E5"/>
    <w:rsid w:val="00A54316"/>
    <w:rsid w:val="00A55FFE"/>
    <w:rsid w:val="00A572B4"/>
    <w:rsid w:val="00A572E4"/>
    <w:rsid w:val="00A57FE2"/>
    <w:rsid w:val="00A61789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3AC5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87D1C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CC5"/>
    <w:rsid w:val="00AA3BA0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2F76"/>
    <w:rsid w:val="00AC31ED"/>
    <w:rsid w:val="00AC494F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D6A62"/>
    <w:rsid w:val="00AD770F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66D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AAA"/>
    <w:rsid w:val="00B27AAA"/>
    <w:rsid w:val="00B30312"/>
    <w:rsid w:val="00B307EC"/>
    <w:rsid w:val="00B31019"/>
    <w:rsid w:val="00B31BC2"/>
    <w:rsid w:val="00B31C76"/>
    <w:rsid w:val="00B33524"/>
    <w:rsid w:val="00B33B17"/>
    <w:rsid w:val="00B34461"/>
    <w:rsid w:val="00B3540B"/>
    <w:rsid w:val="00B369D6"/>
    <w:rsid w:val="00B37106"/>
    <w:rsid w:val="00B37425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1B51"/>
    <w:rsid w:val="00B63636"/>
    <w:rsid w:val="00B63D71"/>
    <w:rsid w:val="00B643B0"/>
    <w:rsid w:val="00B64B24"/>
    <w:rsid w:val="00B65217"/>
    <w:rsid w:val="00B656BF"/>
    <w:rsid w:val="00B72217"/>
    <w:rsid w:val="00B72B7B"/>
    <w:rsid w:val="00B7352C"/>
    <w:rsid w:val="00B73C73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568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1B1F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38B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05A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39"/>
    <w:rsid w:val="00C2293C"/>
    <w:rsid w:val="00C2299E"/>
    <w:rsid w:val="00C22EB7"/>
    <w:rsid w:val="00C23059"/>
    <w:rsid w:val="00C246C3"/>
    <w:rsid w:val="00C256AE"/>
    <w:rsid w:val="00C26C85"/>
    <w:rsid w:val="00C27C3B"/>
    <w:rsid w:val="00C3005F"/>
    <w:rsid w:val="00C31A89"/>
    <w:rsid w:val="00C31E69"/>
    <w:rsid w:val="00C32FCB"/>
    <w:rsid w:val="00C332BC"/>
    <w:rsid w:val="00C33B3D"/>
    <w:rsid w:val="00C3480D"/>
    <w:rsid w:val="00C34CF6"/>
    <w:rsid w:val="00C359D9"/>
    <w:rsid w:val="00C36731"/>
    <w:rsid w:val="00C36A3F"/>
    <w:rsid w:val="00C36EE2"/>
    <w:rsid w:val="00C37566"/>
    <w:rsid w:val="00C408DA"/>
    <w:rsid w:val="00C40C54"/>
    <w:rsid w:val="00C40D09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C1E"/>
    <w:rsid w:val="00C57D57"/>
    <w:rsid w:val="00C60C03"/>
    <w:rsid w:val="00C60E64"/>
    <w:rsid w:val="00C617C6"/>
    <w:rsid w:val="00C6204D"/>
    <w:rsid w:val="00C62C41"/>
    <w:rsid w:val="00C63658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8A8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FAC"/>
    <w:rsid w:val="00CA057C"/>
    <w:rsid w:val="00CA13D8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EDF"/>
    <w:rsid w:val="00CF3F73"/>
    <w:rsid w:val="00CF4297"/>
    <w:rsid w:val="00CF4D82"/>
    <w:rsid w:val="00CF5F86"/>
    <w:rsid w:val="00CF7168"/>
    <w:rsid w:val="00D00F91"/>
    <w:rsid w:val="00D01086"/>
    <w:rsid w:val="00D014D3"/>
    <w:rsid w:val="00D01B68"/>
    <w:rsid w:val="00D022E5"/>
    <w:rsid w:val="00D02F48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670"/>
    <w:rsid w:val="00D36C46"/>
    <w:rsid w:val="00D37307"/>
    <w:rsid w:val="00D40E64"/>
    <w:rsid w:val="00D414E0"/>
    <w:rsid w:val="00D41AA9"/>
    <w:rsid w:val="00D42A46"/>
    <w:rsid w:val="00D439D1"/>
    <w:rsid w:val="00D44B5A"/>
    <w:rsid w:val="00D463CE"/>
    <w:rsid w:val="00D47EEA"/>
    <w:rsid w:val="00D47FF3"/>
    <w:rsid w:val="00D500C3"/>
    <w:rsid w:val="00D50A70"/>
    <w:rsid w:val="00D50A83"/>
    <w:rsid w:val="00D511EE"/>
    <w:rsid w:val="00D517ED"/>
    <w:rsid w:val="00D51AF5"/>
    <w:rsid w:val="00D51E83"/>
    <w:rsid w:val="00D528CD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502A"/>
    <w:rsid w:val="00D669C3"/>
    <w:rsid w:val="00D669CF"/>
    <w:rsid w:val="00D70F16"/>
    <w:rsid w:val="00D74141"/>
    <w:rsid w:val="00D741CA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24C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4A8"/>
    <w:rsid w:val="00DB6D06"/>
    <w:rsid w:val="00DB705D"/>
    <w:rsid w:val="00DC0D3A"/>
    <w:rsid w:val="00DC19EC"/>
    <w:rsid w:val="00DC1D9A"/>
    <w:rsid w:val="00DC51DA"/>
    <w:rsid w:val="00DC61C7"/>
    <w:rsid w:val="00DC6828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354"/>
    <w:rsid w:val="00DE69D8"/>
    <w:rsid w:val="00DE7034"/>
    <w:rsid w:val="00DE7ABA"/>
    <w:rsid w:val="00DE7ABB"/>
    <w:rsid w:val="00DF1564"/>
    <w:rsid w:val="00DF19E7"/>
    <w:rsid w:val="00DF2B1B"/>
    <w:rsid w:val="00DF3436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57E0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6C90"/>
    <w:rsid w:val="00E47415"/>
    <w:rsid w:val="00E475DB"/>
    <w:rsid w:val="00E479D5"/>
    <w:rsid w:val="00E47E8A"/>
    <w:rsid w:val="00E506AB"/>
    <w:rsid w:val="00E512AF"/>
    <w:rsid w:val="00E5181E"/>
    <w:rsid w:val="00E525BB"/>
    <w:rsid w:val="00E54694"/>
    <w:rsid w:val="00E560F3"/>
    <w:rsid w:val="00E56315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2A9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02F2"/>
    <w:rsid w:val="00E91592"/>
    <w:rsid w:val="00E91F75"/>
    <w:rsid w:val="00E9289F"/>
    <w:rsid w:val="00E94684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1F9E"/>
    <w:rsid w:val="00EB21C9"/>
    <w:rsid w:val="00EB27B0"/>
    <w:rsid w:val="00EB2B52"/>
    <w:rsid w:val="00EB3133"/>
    <w:rsid w:val="00EB3B32"/>
    <w:rsid w:val="00EB54A7"/>
    <w:rsid w:val="00EB5D18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39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0BB4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336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473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1D1F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3B75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56F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4-6">
    <w:name w:val="Grid Table 4 Accent 6"/>
    <w:basedOn w:val="a2"/>
    <w:uiPriority w:val="49"/>
    <w:rsid w:val="00C636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_2013-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Top_10_2013-Top_1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B0-4C5B-94D2-A9335FC0678F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B0-4C5B-94D2-A9335FC0678F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E1B0-4C5B-94D2-A9335FC0678F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1B0-4C5B-94D2-A9335FC0678F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E1B0-4C5B-94D2-A9335FC0678F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1B0-4C5B-94D2-A9335FC0678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1B0-4C5B-94D2-A9335FC067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1B0-4C5B-94D2-A9335FC0678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9DB99-9145-4B1A-B180-1338CD42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310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169</cp:revision>
  <cp:lastPrinted>2014-04-04T13:22:00Z</cp:lastPrinted>
  <dcterms:created xsi:type="dcterms:W3CDTF">2018-09-23T05:15:00Z</dcterms:created>
  <dcterms:modified xsi:type="dcterms:W3CDTF">2019-10-31T07:13:00Z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