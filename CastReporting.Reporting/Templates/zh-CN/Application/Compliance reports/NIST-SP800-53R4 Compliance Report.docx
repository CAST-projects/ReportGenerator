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442F31" w:rsidRDefault="00442F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442F31" w:rsidRDefault="00442F3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DF5BA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DF5BA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442F31" w:rsidRDefault="003841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38419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F5BA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bookmarkStart w:id="11" w:name="_Toc20231230"/>
      <w:r w:rsidR="00D36C46">
        <w:t>Table of Content</w:t>
      </w:r>
      <w:bookmarkEnd w:id="1"/>
      <w:bookmarkEnd w:id="2"/>
      <w:bookmarkEnd w:id="3"/>
      <w:bookmarkEnd w:id="4"/>
      <w:bookmarkEnd w:id="5"/>
      <w:bookmarkEnd w:id="6"/>
      <w:bookmarkEnd w:id="7"/>
      <w:bookmarkEnd w:id="8"/>
      <w:bookmarkEnd w:id="9"/>
      <w:bookmarkEnd w:id="10"/>
      <w:bookmarkEnd w:id="11"/>
      <w:r w:rsidR="00020F50">
        <w:tab/>
      </w:r>
    </w:p>
    <w:p w14:paraId="640B1FC2" w14:textId="77777777" w:rsidR="00AE7DA7" w:rsidRDefault="000201A4">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AE7DA7">
        <w:rPr>
          <w:noProof/>
        </w:rPr>
        <w:t>Table of Content</w:t>
      </w:r>
    </w:p>
    <w:p w14:paraId="19CE535C"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1B60A9E5" w14:textId="77777777" w:rsidR="00AE7DA7" w:rsidRDefault="00AE7DA7">
      <w:pPr>
        <w:pStyle w:val="TOC2"/>
        <w:tabs>
          <w:tab w:val="left" w:pos="10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4B4BEE">
        <w:rPr>
          <w:noProof/>
        </w:rPr>
        <w:t>Application Characteristics</w:t>
      </w:r>
    </w:p>
    <w:p w14:paraId="666275E1"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NIST SP 800 53R4 Summary</w:t>
      </w:r>
    </w:p>
    <w:p w14:paraId="6A5121B6" w14:textId="77777777" w:rsidR="00AE7DA7" w:rsidRDefault="00AE7DA7">
      <w:pPr>
        <w:pStyle w:val="TOC2"/>
        <w:tabs>
          <w:tab w:val="left" w:pos="1000"/>
        </w:tabs>
        <w:rPr>
          <w:rFonts w:asciiTheme="minorHAnsi" w:eastAsiaTheme="minorEastAsia" w:hAnsiTheme="minorHAnsi" w:cstheme="minorBidi"/>
          <w:smallCaps w:val="0"/>
          <w:noProof/>
          <w:color w:val="auto"/>
          <w:sz w:val="22"/>
          <w:szCs w:val="22"/>
          <w:lang w:eastAsia="zh-CN"/>
        </w:rPr>
      </w:pPr>
      <w:r w:rsidRPr="004B4BE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4B4BEE">
        <w:rPr>
          <w:rFonts w:eastAsia="Calibri"/>
          <w:noProof/>
        </w:rPr>
        <w:t>NIST SP 800 53R4 Vulnerabilities Summary</w:t>
      </w:r>
    </w:p>
    <w:p w14:paraId="45872F50"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3.</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NIST-SP-800-53R4-AC</w:t>
      </w:r>
    </w:p>
    <w:p w14:paraId="6E2EF4F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4.</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NIST-SP-800-53R4-AU</w:t>
      </w:r>
    </w:p>
    <w:p w14:paraId="1A798174"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5.</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NIST-SP-800-53R4-CA</w:t>
      </w:r>
    </w:p>
    <w:p w14:paraId="4267F637"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6.</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NIST-SP-800-53R4-CM</w:t>
      </w:r>
    </w:p>
    <w:p w14:paraId="295D62D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7.</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NIST-SP-800-53R4-IA</w:t>
      </w:r>
    </w:p>
    <w:p w14:paraId="7EA68BA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8.</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NIST-SP-800-53R4-SA</w:t>
      </w:r>
    </w:p>
    <w:p w14:paraId="5649726B"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9.</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NIST-SP-800-53R4-SC</w:t>
      </w:r>
    </w:p>
    <w:p w14:paraId="5AB75567" w14:textId="77777777" w:rsidR="00AE7DA7" w:rsidRDefault="00AE7DA7">
      <w:pPr>
        <w:pStyle w:val="TOC1"/>
        <w:tabs>
          <w:tab w:val="left" w:pos="1000"/>
        </w:tabs>
        <w:rPr>
          <w:rFonts w:asciiTheme="minorHAnsi" w:eastAsiaTheme="minorEastAsia" w:hAnsiTheme="minorHAnsi" w:cstheme="minorBidi"/>
          <w:b w:val="0"/>
          <w:caps w:val="0"/>
          <w:noProof/>
          <w:color w:val="auto"/>
          <w:sz w:val="22"/>
          <w:szCs w:val="22"/>
          <w:lang w:eastAsia="zh-CN"/>
        </w:rPr>
      </w:pPr>
      <w:r w:rsidRPr="004B4BEE">
        <w:rPr>
          <w:rFonts w:eastAsia="Calibri"/>
          <w:noProof/>
        </w:rPr>
        <w:t>10.</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NIST-SP-800-53R4-SI</w:t>
      </w:r>
    </w:p>
    <w:p w14:paraId="465424CA" w14:textId="77777777" w:rsidR="00AE7DA7" w:rsidRDefault="00AE7DA7">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11.</w:t>
      </w:r>
      <w:r>
        <w:rPr>
          <w:rFonts w:asciiTheme="minorHAnsi" w:eastAsiaTheme="minorEastAsia" w:hAnsiTheme="minorHAnsi" w:cstheme="minorBidi"/>
          <w:b w:val="0"/>
          <w:caps w:val="0"/>
          <w:noProof/>
          <w:color w:val="auto"/>
          <w:sz w:val="22"/>
          <w:szCs w:val="22"/>
          <w:lang w:eastAsia="zh-CN"/>
        </w:rPr>
        <w:tab/>
      </w:r>
      <w:r>
        <w:rPr>
          <w:noProof/>
        </w:rPr>
        <w:t>Appendix</w:t>
      </w:r>
    </w:p>
    <w:p w14:paraId="25142117"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104642AE"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zh-CN"/>
        </w:rPr>
        <w:tab/>
      </w:r>
      <w:r>
        <w:rPr>
          <w:noProof/>
        </w:rPr>
        <w:t>About CAST Security</w:t>
      </w:r>
    </w:p>
    <w:p w14:paraId="7278C016"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11.3.</w:t>
      </w:r>
      <w:r>
        <w:rPr>
          <w:rFonts w:asciiTheme="minorHAnsi" w:eastAsiaTheme="minorEastAsia" w:hAnsiTheme="minorHAnsi" w:cstheme="minorBidi"/>
          <w:smallCaps w:val="0"/>
          <w:noProof/>
          <w:color w:val="auto"/>
          <w:sz w:val="22"/>
          <w:szCs w:val="22"/>
          <w:lang w:eastAsia="zh-CN"/>
        </w:rPr>
        <w:tab/>
      </w:r>
      <w:r w:rsidRPr="004B4BEE">
        <w:rPr>
          <w:noProof/>
        </w:rPr>
        <w:t>Applicability of NIST SP 800 53R4 in CAST Solution</w:t>
      </w:r>
    </w:p>
    <w:p w14:paraId="31007FBA" w14:textId="0CE90FAD"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12" w:name="_Toc11157531"/>
      <w:bookmarkStart w:id="13" w:name="_Toc14418878"/>
      <w:bookmarkStart w:id="14" w:name="_Toc14680763"/>
      <w:bookmarkStart w:id="15" w:name="_Toc14685918"/>
      <w:bookmarkStart w:id="16" w:name="_Toc14687763"/>
      <w:bookmarkStart w:id="17" w:name="_Toc14781448"/>
      <w:bookmarkStart w:id="18" w:name="_Toc14781492"/>
      <w:bookmarkStart w:id="19" w:name="_Toc15305288"/>
      <w:bookmarkStart w:id="20" w:name="_Toc15305368"/>
      <w:bookmarkStart w:id="21" w:name="_Toc15305411"/>
      <w:bookmarkStart w:id="22" w:name="_Toc20231231"/>
      <w:r w:rsidR="005773E4">
        <w:t>Introduction</w:t>
      </w:r>
      <w:bookmarkEnd w:id="12"/>
      <w:bookmarkEnd w:id="13"/>
      <w:bookmarkEnd w:id="14"/>
      <w:bookmarkEnd w:id="15"/>
      <w:bookmarkEnd w:id="16"/>
      <w:bookmarkEnd w:id="17"/>
      <w:bookmarkEnd w:id="18"/>
      <w:bookmarkEnd w:id="19"/>
      <w:bookmarkEnd w:id="20"/>
      <w:bookmarkEnd w:id="21"/>
      <w:bookmarkEnd w:id="22"/>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3" w:name="_Toc380677725"/>
      <w:bookmarkStart w:id="24" w:name="_Toc11157532"/>
      <w:bookmarkStart w:id="25" w:name="_Toc14418879"/>
      <w:bookmarkStart w:id="26" w:name="_Toc14680764"/>
      <w:bookmarkStart w:id="27" w:name="_Toc14685919"/>
      <w:bookmarkStart w:id="28" w:name="_Toc14687764"/>
      <w:bookmarkStart w:id="29" w:name="_Toc14781449"/>
      <w:bookmarkStart w:id="30" w:name="_Toc14781493"/>
      <w:bookmarkStart w:id="31" w:name="_Toc15305289"/>
      <w:bookmarkStart w:id="32" w:name="_Toc15305369"/>
      <w:bookmarkStart w:id="33" w:name="_Toc15305412"/>
      <w:bookmarkStart w:id="34" w:name="_Toc20231232"/>
      <w:r w:rsidRPr="005773E4">
        <w:rPr>
          <w:lang w:val="en-US"/>
        </w:rPr>
        <w:t xml:space="preserve">Application </w:t>
      </w:r>
      <w:bookmarkEnd w:id="23"/>
      <w:r w:rsidR="005773E4">
        <w:rPr>
          <w:lang w:val="en-US"/>
        </w:rPr>
        <w:t>Characteristics</w:t>
      </w:r>
      <w:bookmarkEnd w:id="24"/>
      <w:bookmarkEnd w:id="25"/>
      <w:bookmarkEnd w:id="26"/>
      <w:bookmarkEnd w:id="27"/>
      <w:bookmarkEnd w:id="28"/>
      <w:bookmarkEnd w:id="29"/>
      <w:bookmarkEnd w:id="30"/>
      <w:bookmarkEnd w:id="31"/>
      <w:bookmarkEnd w:id="32"/>
      <w:bookmarkEnd w:id="33"/>
      <w:bookmarkEnd w:id="3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35" w:name="_Toc11157533"/>
      <w:bookmarkStart w:id="36" w:name="_Toc14418880"/>
      <w:bookmarkStart w:id="37" w:name="_Toc14680765"/>
      <w:bookmarkStart w:id="38" w:name="_Toc14685920"/>
      <w:bookmarkStart w:id="39" w:name="_Toc14687765"/>
      <w:bookmarkStart w:id="40" w:name="_Toc14781450"/>
      <w:bookmarkStart w:id="41" w:name="_Toc14781494"/>
      <w:bookmarkStart w:id="42" w:name="_Toc15305290"/>
      <w:bookmarkStart w:id="43" w:name="_Toc15305370"/>
      <w:bookmarkStart w:id="44" w:name="_Toc15305413"/>
      <w:bookmarkStart w:id="45" w:name="_Toc20231233"/>
      <w:r>
        <w:lastRenderedPageBreak/>
        <w:t>NIST SP 800 53R4</w:t>
      </w:r>
      <w:r w:rsidR="00A0702E">
        <w:t xml:space="preserve"> </w:t>
      </w:r>
      <w:bookmarkEnd w:id="35"/>
      <w:bookmarkEnd w:id="36"/>
      <w:bookmarkEnd w:id="37"/>
      <w:bookmarkEnd w:id="38"/>
      <w:bookmarkEnd w:id="39"/>
      <w:r w:rsidR="007E4EF3">
        <w:t>Summary</w:t>
      </w:r>
      <w:bookmarkEnd w:id="40"/>
      <w:bookmarkEnd w:id="41"/>
      <w:bookmarkEnd w:id="42"/>
      <w:bookmarkEnd w:id="43"/>
      <w:bookmarkEnd w:id="44"/>
      <w:bookmarkEnd w:id="45"/>
    </w:p>
    <w:p w14:paraId="12D93609" w14:textId="7DC8C155" w:rsidR="00F025AF" w:rsidRDefault="00F025AF" w:rsidP="00F025AF">
      <w:pPr>
        <w:ind w:left="0" w:right="657"/>
        <w:jc w:val="left"/>
        <w:rPr>
          <w:rFonts w:asciiTheme="minorHAnsi" w:hAnsiTheme="minorHAnsi"/>
          <w:noProof/>
          <w:sz w:val="20"/>
        </w:rPr>
      </w:pPr>
      <w:r w:rsidRPr="008C3607">
        <w:t>This section provide</w:t>
      </w:r>
      <w:r w:rsidR="00034DC6">
        <w:t>s</w:t>
      </w:r>
      <w:bookmarkStart w:id="46" w:name="_GoBack"/>
      <w:bookmarkEnd w:id="46"/>
      <w:r w:rsidRPr="008C3607">
        <w:t xml:space="preserv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47" w:name="_Toc11157534"/>
      <w:bookmarkStart w:id="48" w:name="_Toc14418881"/>
      <w:bookmarkStart w:id="49" w:name="_Toc14680766"/>
      <w:bookmarkStart w:id="50" w:name="_Toc14685921"/>
      <w:bookmarkStart w:id="51" w:name="_Toc14687766"/>
      <w:bookmarkStart w:id="52" w:name="_Toc14781451"/>
      <w:bookmarkStart w:id="53" w:name="_Toc14781495"/>
      <w:bookmarkStart w:id="54" w:name="_Toc15305291"/>
      <w:bookmarkStart w:id="55" w:name="_Toc15305371"/>
      <w:bookmarkStart w:id="56" w:name="_Toc15305414"/>
      <w:bookmarkStart w:id="57" w:name="_Toc20231234"/>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47"/>
      <w:r w:rsidR="001E1BEB">
        <w:rPr>
          <w:rFonts w:eastAsia="Calibri"/>
          <w:lang w:val="en-US"/>
        </w:rPr>
        <w:t>Summary</w:t>
      </w:r>
      <w:bookmarkEnd w:id="48"/>
      <w:bookmarkEnd w:id="49"/>
      <w:bookmarkEnd w:id="50"/>
      <w:bookmarkEnd w:id="51"/>
      <w:bookmarkEnd w:id="52"/>
      <w:bookmarkEnd w:id="53"/>
      <w:bookmarkEnd w:id="54"/>
      <w:bookmarkEnd w:id="55"/>
      <w:bookmarkEnd w:id="56"/>
      <w:bookmarkEnd w:id="57"/>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Added Vulnerabilities</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Removed Vulnerabilities</w:t>
            </w:r>
          </w:p>
        </w:tc>
      </w:tr>
      <w:tr w:rsidR="00CF4D47" w:rsidRPr="00E96E3E" w14:paraId="31AF7AB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58" w:name="_Toc11157535"/>
      <w:bookmarkStart w:id="59" w:name="_Toc14418883"/>
      <w:bookmarkStart w:id="60" w:name="_Toc14680768"/>
      <w:bookmarkStart w:id="61" w:name="_Toc14685923"/>
      <w:bookmarkStart w:id="62" w:name="_Toc14687768"/>
      <w:bookmarkStart w:id="63" w:name="_Toc14781453"/>
      <w:bookmarkStart w:id="64" w:name="_Toc14781497"/>
      <w:bookmarkStart w:id="65" w:name="_Toc15305293"/>
      <w:bookmarkStart w:id="66" w:name="_Toc15305372"/>
      <w:bookmarkStart w:id="67" w:name="_Toc15305415"/>
      <w:bookmarkStart w:id="68" w:name="_Toc20231235"/>
      <w:r>
        <w:rPr>
          <w:rFonts w:eastAsia="Calibri"/>
        </w:rPr>
        <w:lastRenderedPageBreak/>
        <w:t xml:space="preserve">CAST Findings for </w:t>
      </w:r>
      <w:r w:rsidR="00581CB3">
        <w:rPr>
          <w:rFonts w:eastAsia="Calibri"/>
        </w:rPr>
        <w:t>NIST-SP-800-53R4-AC</w:t>
      </w:r>
      <w:bookmarkEnd w:id="58"/>
      <w:bookmarkEnd w:id="59"/>
      <w:bookmarkEnd w:id="60"/>
      <w:bookmarkEnd w:id="61"/>
      <w:bookmarkEnd w:id="62"/>
      <w:bookmarkEnd w:id="63"/>
      <w:bookmarkEnd w:id="64"/>
      <w:bookmarkEnd w:id="65"/>
      <w:bookmarkEnd w:id="66"/>
      <w:bookmarkEnd w:id="67"/>
      <w:bookmarkEnd w:id="68"/>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69" w:name="_Toc11157536"/>
      <w:bookmarkStart w:id="70" w:name="_Toc14418884"/>
      <w:bookmarkStart w:id="71" w:name="_Toc14680769"/>
      <w:bookmarkStart w:id="72" w:name="_Toc14685924"/>
      <w:bookmarkStart w:id="73" w:name="_Toc14687769"/>
      <w:bookmarkStart w:id="74" w:name="_Toc14781454"/>
      <w:bookmarkStart w:id="75" w:name="_Toc14781498"/>
      <w:bookmarkStart w:id="76" w:name="_Toc15305294"/>
      <w:bookmarkStart w:id="77" w:name="_Toc15305373"/>
      <w:bookmarkStart w:id="78" w:name="_Toc15305416"/>
      <w:bookmarkStart w:id="79" w:name="_Toc20231236"/>
      <w:r>
        <w:rPr>
          <w:rFonts w:eastAsia="Calibri"/>
        </w:rPr>
        <w:lastRenderedPageBreak/>
        <w:t xml:space="preserve">CAST Findings for </w:t>
      </w:r>
      <w:r w:rsidR="00581CB3">
        <w:rPr>
          <w:rFonts w:eastAsia="Calibri"/>
        </w:rPr>
        <w:t>NIST-SP-800-53R4-AU</w:t>
      </w:r>
      <w:bookmarkEnd w:id="69"/>
      <w:bookmarkEnd w:id="70"/>
      <w:bookmarkEnd w:id="71"/>
      <w:bookmarkEnd w:id="72"/>
      <w:bookmarkEnd w:id="73"/>
      <w:bookmarkEnd w:id="74"/>
      <w:bookmarkEnd w:id="75"/>
      <w:bookmarkEnd w:id="76"/>
      <w:bookmarkEnd w:id="77"/>
      <w:bookmarkEnd w:id="78"/>
      <w:bookmarkEnd w:id="79"/>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80" w:name="_Toc11157537"/>
      <w:bookmarkStart w:id="81" w:name="_Toc14418885"/>
      <w:bookmarkStart w:id="82" w:name="_Toc14680770"/>
      <w:bookmarkStart w:id="83" w:name="_Toc14685925"/>
      <w:bookmarkStart w:id="84" w:name="_Toc14687770"/>
      <w:bookmarkStart w:id="85" w:name="_Toc14781455"/>
      <w:bookmarkStart w:id="86" w:name="_Toc14781499"/>
      <w:bookmarkStart w:id="87" w:name="_Toc15305295"/>
      <w:bookmarkStart w:id="88" w:name="_Toc15305374"/>
      <w:bookmarkStart w:id="89" w:name="_Toc15305417"/>
      <w:bookmarkStart w:id="90" w:name="_Toc20231237"/>
      <w:r>
        <w:rPr>
          <w:rFonts w:eastAsia="Calibri"/>
        </w:rPr>
        <w:lastRenderedPageBreak/>
        <w:t xml:space="preserve">CAST Findings for </w:t>
      </w:r>
      <w:r w:rsidR="00581CB3">
        <w:rPr>
          <w:rFonts w:eastAsia="Calibri"/>
        </w:rPr>
        <w:t>NIST-SP-800-53R4-CA</w:t>
      </w:r>
      <w:bookmarkEnd w:id="80"/>
      <w:bookmarkEnd w:id="81"/>
      <w:bookmarkEnd w:id="82"/>
      <w:bookmarkEnd w:id="83"/>
      <w:bookmarkEnd w:id="84"/>
      <w:bookmarkEnd w:id="85"/>
      <w:bookmarkEnd w:id="86"/>
      <w:bookmarkEnd w:id="87"/>
      <w:bookmarkEnd w:id="88"/>
      <w:bookmarkEnd w:id="89"/>
      <w:bookmarkEnd w:id="90"/>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91" w:name="_Toc11157538"/>
      <w:bookmarkStart w:id="92" w:name="_Toc14418886"/>
      <w:bookmarkStart w:id="93" w:name="_Toc14680771"/>
      <w:bookmarkStart w:id="94" w:name="_Toc14685926"/>
      <w:bookmarkStart w:id="95" w:name="_Toc14687771"/>
      <w:bookmarkStart w:id="96" w:name="_Toc14781456"/>
      <w:bookmarkStart w:id="97" w:name="_Toc14781500"/>
      <w:bookmarkStart w:id="98" w:name="_Toc15305296"/>
      <w:bookmarkStart w:id="99" w:name="_Toc15305375"/>
      <w:bookmarkStart w:id="100" w:name="_Toc15305418"/>
      <w:bookmarkStart w:id="101" w:name="_Toc20231238"/>
      <w:r>
        <w:rPr>
          <w:rFonts w:eastAsia="Calibri"/>
        </w:rPr>
        <w:lastRenderedPageBreak/>
        <w:t xml:space="preserve">CAST Findings for </w:t>
      </w:r>
      <w:r w:rsidR="00581CB3">
        <w:rPr>
          <w:rFonts w:eastAsia="Calibri"/>
        </w:rPr>
        <w:t>NIST-SP-800-53R4-CM</w:t>
      </w:r>
      <w:bookmarkEnd w:id="91"/>
      <w:bookmarkEnd w:id="92"/>
      <w:bookmarkEnd w:id="93"/>
      <w:bookmarkEnd w:id="94"/>
      <w:bookmarkEnd w:id="95"/>
      <w:bookmarkEnd w:id="96"/>
      <w:bookmarkEnd w:id="97"/>
      <w:bookmarkEnd w:id="98"/>
      <w:bookmarkEnd w:id="99"/>
      <w:bookmarkEnd w:id="100"/>
      <w:bookmarkEnd w:id="101"/>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102" w:name="_Toc11157539"/>
      <w:bookmarkStart w:id="103" w:name="_Toc14418887"/>
      <w:bookmarkStart w:id="104" w:name="_Toc14680772"/>
      <w:bookmarkStart w:id="105" w:name="_Toc14685927"/>
      <w:bookmarkStart w:id="106" w:name="_Toc14687772"/>
      <w:bookmarkStart w:id="107" w:name="_Toc14781457"/>
      <w:bookmarkStart w:id="108" w:name="_Toc14781501"/>
      <w:bookmarkStart w:id="109" w:name="_Toc15305297"/>
      <w:bookmarkStart w:id="110" w:name="_Toc15305376"/>
      <w:bookmarkStart w:id="111" w:name="_Toc15305419"/>
      <w:bookmarkStart w:id="112" w:name="_Toc20231239"/>
      <w:r>
        <w:rPr>
          <w:rFonts w:eastAsia="Calibri"/>
        </w:rPr>
        <w:lastRenderedPageBreak/>
        <w:t xml:space="preserve">CAST Findings for </w:t>
      </w:r>
      <w:r w:rsidR="00581CB3">
        <w:rPr>
          <w:rFonts w:eastAsia="Calibri"/>
        </w:rPr>
        <w:t>NIST-SP-800-53R4-IA</w:t>
      </w:r>
      <w:bookmarkEnd w:id="102"/>
      <w:bookmarkEnd w:id="103"/>
      <w:bookmarkEnd w:id="104"/>
      <w:bookmarkEnd w:id="105"/>
      <w:bookmarkEnd w:id="106"/>
      <w:bookmarkEnd w:id="107"/>
      <w:bookmarkEnd w:id="108"/>
      <w:bookmarkEnd w:id="109"/>
      <w:bookmarkEnd w:id="110"/>
      <w:bookmarkEnd w:id="111"/>
      <w:bookmarkEnd w:id="112"/>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13" w:name="_Toc11157540"/>
      <w:bookmarkStart w:id="114" w:name="_Toc14418888"/>
      <w:bookmarkStart w:id="115" w:name="_Toc14680773"/>
      <w:bookmarkStart w:id="116" w:name="_Toc14685928"/>
      <w:bookmarkStart w:id="117" w:name="_Toc14687773"/>
      <w:bookmarkStart w:id="118" w:name="_Toc14781458"/>
      <w:bookmarkStart w:id="119" w:name="_Toc14781502"/>
      <w:bookmarkStart w:id="120" w:name="_Toc15305298"/>
      <w:bookmarkStart w:id="121" w:name="_Toc15305377"/>
      <w:bookmarkStart w:id="122" w:name="_Toc15305420"/>
      <w:bookmarkStart w:id="123" w:name="_Toc20231240"/>
      <w:r>
        <w:rPr>
          <w:rFonts w:eastAsia="Calibri"/>
        </w:rPr>
        <w:lastRenderedPageBreak/>
        <w:t xml:space="preserve">CAST Findings for </w:t>
      </w:r>
      <w:r w:rsidR="00581CB3">
        <w:rPr>
          <w:rFonts w:eastAsia="Calibri"/>
        </w:rPr>
        <w:t>NIST-SP-800-53R4-SA</w:t>
      </w:r>
      <w:bookmarkEnd w:id="113"/>
      <w:bookmarkEnd w:id="114"/>
      <w:bookmarkEnd w:id="115"/>
      <w:bookmarkEnd w:id="116"/>
      <w:bookmarkEnd w:id="117"/>
      <w:bookmarkEnd w:id="118"/>
      <w:bookmarkEnd w:id="119"/>
      <w:bookmarkEnd w:id="120"/>
      <w:bookmarkEnd w:id="121"/>
      <w:bookmarkEnd w:id="122"/>
      <w:bookmarkEnd w:id="123"/>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shd w:val="clear" w:color="auto" w:fill="DBE5F1" w:themeFill="accent1" w:themeFillTint="33"/>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shd w:val="clear" w:color="auto" w:fill="DBE5F1" w:themeFill="accent1" w:themeFillTint="33"/>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shd w:val="clear" w:color="auto" w:fill="DBE5F1" w:themeFill="accent1" w:themeFillTint="33"/>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24" w:name="_Toc11157541"/>
      <w:bookmarkStart w:id="125" w:name="_Toc14418889"/>
      <w:bookmarkStart w:id="126" w:name="_Toc14680774"/>
      <w:bookmarkStart w:id="127" w:name="_Toc14685929"/>
      <w:bookmarkStart w:id="128" w:name="_Toc14687774"/>
      <w:bookmarkStart w:id="129" w:name="_Toc14781459"/>
      <w:bookmarkStart w:id="130" w:name="_Toc14781503"/>
      <w:bookmarkStart w:id="131" w:name="_Toc15305299"/>
      <w:bookmarkStart w:id="132" w:name="_Toc15305378"/>
      <w:bookmarkStart w:id="133" w:name="_Toc15305421"/>
      <w:bookmarkStart w:id="134" w:name="_Toc20231241"/>
      <w:r>
        <w:rPr>
          <w:rFonts w:eastAsia="Calibri"/>
        </w:rPr>
        <w:lastRenderedPageBreak/>
        <w:t xml:space="preserve">CAST Findings for </w:t>
      </w:r>
      <w:r w:rsidR="00581CB3">
        <w:rPr>
          <w:rFonts w:eastAsia="Calibri"/>
        </w:rPr>
        <w:t>NIST-SP-800-53R4-SC</w:t>
      </w:r>
      <w:bookmarkEnd w:id="124"/>
      <w:bookmarkEnd w:id="125"/>
      <w:bookmarkEnd w:id="126"/>
      <w:bookmarkEnd w:id="127"/>
      <w:bookmarkEnd w:id="128"/>
      <w:bookmarkEnd w:id="129"/>
      <w:bookmarkEnd w:id="130"/>
      <w:bookmarkEnd w:id="131"/>
      <w:bookmarkEnd w:id="132"/>
      <w:bookmarkEnd w:id="133"/>
      <w:bookmarkEnd w:id="134"/>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0E0E3779" w:rsidR="00581CB3" w:rsidRPr="00212651" w:rsidRDefault="00975B3F" w:rsidP="00134B96">
      <w:pPr>
        <w:pStyle w:val="Heading1"/>
        <w:rPr>
          <w:rFonts w:eastAsia="Calibri"/>
        </w:rPr>
      </w:pPr>
      <w:bookmarkStart w:id="135" w:name="_Toc11157542"/>
      <w:bookmarkStart w:id="136" w:name="_Toc14418890"/>
      <w:bookmarkStart w:id="137" w:name="_Toc14680775"/>
      <w:bookmarkStart w:id="138" w:name="_Toc14685930"/>
      <w:bookmarkStart w:id="139" w:name="_Toc14687775"/>
      <w:bookmarkStart w:id="140" w:name="_Toc14781460"/>
      <w:bookmarkStart w:id="141" w:name="_Toc14781504"/>
      <w:bookmarkStart w:id="142" w:name="_Toc15305300"/>
      <w:bookmarkStart w:id="143" w:name="_Toc15305379"/>
      <w:bookmarkStart w:id="144" w:name="_Toc15305422"/>
      <w:bookmarkStart w:id="145" w:name="_Toc20231242"/>
      <w:r>
        <w:rPr>
          <w:rFonts w:eastAsia="Calibri"/>
        </w:rPr>
        <w:lastRenderedPageBreak/>
        <w:t xml:space="preserve">CAST Findings for </w:t>
      </w:r>
      <w:r w:rsidR="00581CB3">
        <w:rPr>
          <w:rFonts w:eastAsia="Calibri"/>
        </w:rPr>
        <w:t>NIST-SP-800-53R4-SI</w:t>
      </w:r>
      <w:bookmarkEnd w:id="135"/>
      <w:bookmarkEnd w:id="136"/>
      <w:bookmarkEnd w:id="137"/>
      <w:bookmarkEnd w:id="138"/>
      <w:bookmarkEnd w:id="139"/>
      <w:bookmarkEnd w:id="140"/>
      <w:bookmarkEnd w:id="141"/>
      <w:bookmarkEnd w:id="142"/>
      <w:bookmarkEnd w:id="143"/>
      <w:bookmarkEnd w:id="144"/>
      <w:bookmarkEnd w:id="145"/>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170B9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890E55">
      <w:pPr>
        <w:pStyle w:val="Heading1"/>
      </w:pPr>
      <w:bookmarkStart w:id="146" w:name="_Toc11157543"/>
      <w:bookmarkStart w:id="147" w:name="_Toc14418891"/>
      <w:bookmarkStart w:id="148" w:name="_Toc14680776"/>
      <w:bookmarkStart w:id="149" w:name="_Toc14685931"/>
      <w:bookmarkStart w:id="150" w:name="_Toc14687776"/>
      <w:bookmarkStart w:id="151" w:name="_Toc14781461"/>
      <w:bookmarkStart w:id="152" w:name="_Toc14781505"/>
      <w:bookmarkStart w:id="153" w:name="_Toc15305301"/>
      <w:bookmarkStart w:id="154" w:name="_Toc15305380"/>
      <w:bookmarkStart w:id="155" w:name="_Toc15305423"/>
      <w:bookmarkStart w:id="156" w:name="_Toc20231243"/>
      <w:r>
        <w:lastRenderedPageBreak/>
        <w:t>A</w:t>
      </w:r>
      <w:r w:rsidR="00CA74F4">
        <w:t>ppendix</w:t>
      </w:r>
      <w:bookmarkEnd w:id="146"/>
      <w:bookmarkEnd w:id="147"/>
      <w:bookmarkEnd w:id="148"/>
      <w:bookmarkEnd w:id="149"/>
      <w:bookmarkEnd w:id="150"/>
      <w:bookmarkEnd w:id="151"/>
      <w:bookmarkEnd w:id="152"/>
      <w:bookmarkEnd w:id="153"/>
      <w:bookmarkEnd w:id="154"/>
      <w:bookmarkEnd w:id="155"/>
      <w:bookmarkEnd w:id="156"/>
      <w:r w:rsidR="00CA74F4">
        <w:t xml:space="preserve"> </w:t>
      </w:r>
    </w:p>
    <w:p w14:paraId="37C356A4" w14:textId="77777777" w:rsidR="00E7641E" w:rsidRDefault="00E7641E" w:rsidP="000C4EDE">
      <w:pPr>
        <w:pStyle w:val="Heading2"/>
        <w:ind w:right="657"/>
      </w:pPr>
      <w:bookmarkStart w:id="157" w:name="_Toc14688965"/>
      <w:bookmarkStart w:id="158" w:name="_Toc14689045"/>
      <w:bookmarkStart w:id="159" w:name="_Toc14680777"/>
      <w:bookmarkStart w:id="160" w:name="_Toc14685932"/>
      <w:bookmarkStart w:id="161" w:name="_Toc14687777"/>
      <w:bookmarkStart w:id="162" w:name="_Toc14781462"/>
      <w:bookmarkStart w:id="163" w:name="_Toc14781506"/>
      <w:bookmarkStart w:id="164" w:name="_Toc15305302"/>
      <w:bookmarkStart w:id="165" w:name="_Toc15305381"/>
      <w:bookmarkStart w:id="166" w:name="_Toc15305424"/>
      <w:bookmarkStart w:id="167" w:name="_Toc20231244"/>
      <w:r w:rsidRPr="0095797F">
        <w:t>About CAST Software Intelligence</w:t>
      </w:r>
      <w:bookmarkEnd w:id="157"/>
      <w:bookmarkEnd w:id="158"/>
      <w:bookmarkEnd w:id="159"/>
      <w:bookmarkEnd w:id="160"/>
      <w:bookmarkEnd w:id="161"/>
      <w:bookmarkEnd w:id="162"/>
      <w:bookmarkEnd w:id="163"/>
      <w:bookmarkEnd w:id="164"/>
      <w:bookmarkEnd w:id="165"/>
      <w:bookmarkEnd w:id="166"/>
      <w:bookmarkEnd w:id="167"/>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DF5BAF"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168" w:name="_Toc14688966"/>
      <w:bookmarkStart w:id="169" w:name="_Toc14689046"/>
      <w:bookmarkStart w:id="170" w:name="_Toc14680778"/>
      <w:bookmarkStart w:id="171" w:name="_Toc14685933"/>
      <w:bookmarkStart w:id="172" w:name="_Toc14687778"/>
      <w:bookmarkStart w:id="173" w:name="_Toc14781463"/>
      <w:bookmarkStart w:id="174" w:name="_Toc14781507"/>
      <w:bookmarkStart w:id="175" w:name="_Toc15305303"/>
      <w:bookmarkStart w:id="176" w:name="_Toc15305382"/>
      <w:bookmarkStart w:id="177" w:name="_Toc15305425"/>
      <w:bookmarkStart w:id="178" w:name="_Toc20231245"/>
      <w:r w:rsidRPr="0095797F">
        <w:t>About CAST Security</w:t>
      </w:r>
      <w:bookmarkEnd w:id="168"/>
      <w:bookmarkEnd w:id="169"/>
      <w:bookmarkEnd w:id="170"/>
      <w:bookmarkEnd w:id="171"/>
      <w:bookmarkEnd w:id="172"/>
      <w:bookmarkEnd w:id="173"/>
      <w:bookmarkEnd w:id="174"/>
      <w:bookmarkEnd w:id="175"/>
      <w:bookmarkEnd w:id="176"/>
      <w:bookmarkEnd w:id="177"/>
      <w:bookmarkEnd w:id="178"/>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60510E7A" w14:textId="275E321C" w:rsidR="003B3F5B" w:rsidRPr="0095797F" w:rsidRDefault="003B3F5B" w:rsidP="003B3F5B">
      <w:pPr>
        <w:pStyle w:val="Heading2"/>
        <w:ind w:right="657"/>
      </w:pPr>
      <w:bookmarkStart w:id="179" w:name="_Toc20225893"/>
      <w:bookmarkStart w:id="180" w:name="_Toc20229856"/>
      <w:bookmarkStart w:id="181" w:name="_Toc20229988"/>
      <w:bookmarkStart w:id="182" w:name="_Toc20230008"/>
      <w:bookmarkStart w:id="183" w:name="_Toc20231246"/>
      <w:r>
        <w:rPr>
          <w:lang w:val="en-US"/>
        </w:rPr>
        <w:t>Applicability of NIST SP 800 53R4 in CAST Solution</w:t>
      </w:r>
      <w:bookmarkEnd w:id="179"/>
      <w:bookmarkEnd w:id="180"/>
      <w:bookmarkEnd w:id="181"/>
      <w:bookmarkEnd w:id="182"/>
      <w:bookmarkEnd w:id="183"/>
    </w:p>
    <w:tbl>
      <w:tblPr>
        <w:tblStyle w:val="GridTable1Light-Accent1"/>
        <w:tblW w:w="4671" w:type="pct"/>
        <w:tblLook w:val="04A0" w:firstRow="1" w:lastRow="0" w:firstColumn="1" w:lastColumn="0" w:noHBand="0" w:noVBand="1"/>
        <w:tblDescription w:val="TABLE;LIST_TAGS_DOC_BYCAT;CAT=NIST-SP-800-53R4-AC|NIST-SP-800-53R4-AU|NIST-SP-800-53R4-CA|NIST-SP-800-53R4-CM|NIST-SP-800-53R4-IA|NIST-SP-800-53R4-SA|NIST-SP-800-53R4-SC|NIST-SP-800-53R4-SI"/>
      </w:tblPr>
      <w:tblGrid>
        <w:gridCol w:w="2695"/>
        <w:gridCol w:w="5103"/>
        <w:gridCol w:w="1466"/>
      </w:tblGrid>
      <w:tr w:rsidR="003B3F5B" w:rsidRPr="00CF7844" w14:paraId="51F90C46" w14:textId="77777777" w:rsidTr="00D52E9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455" w:type="pct"/>
            <w:shd w:val="clear" w:color="auto" w:fill="DBE5F1" w:themeFill="accent1" w:themeFillTint="33"/>
            <w:vAlign w:val="center"/>
          </w:tcPr>
          <w:p w14:paraId="20A54FC4" w14:textId="7CED23A8" w:rsidR="003B3F5B" w:rsidRPr="00CF7844" w:rsidRDefault="00E87D82" w:rsidP="00D52E99">
            <w:pPr>
              <w:ind w:left="150" w:right="150"/>
              <w:jc w:val="left"/>
              <w:rPr>
                <w:rFonts w:cs="Open Sans"/>
                <w:sz w:val="16"/>
                <w:szCs w:val="18"/>
              </w:rPr>
            </w:pPr>
            <w:r>
              <w:rPr>
                <w:rFonts w:cs="Open Sans"/>
                <w:sz w:val="16"/>
                <w:szCs w:val="18"/>
              </w:rPr>
              <w:t>Standards</w:t>
            </w:r>
          </w:p>
        </w:tc>
        <w:tc>
          <w:tcPr>
            <w:tcW w:w="2754" w:type="pct"/>
            <w:shd w:val="clear" w:color="auto" w:fill="DBE5F1" w:themeFill="accent1" w:themeFillTint="33"/>
            <w:vAlign w:val="center"/>
          </w:tcPr>
          <w:p w14:paraId="00F1C5D5" w14:textId="77777777" w:rsidR="003B3F5B" w:rsidRPr="00CF7844" w:rsidRDefault="003B3F5B" w:rsidP="00E87D82">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563F35A0" w14:textId="77777777" w:rsidR="003B3F5B" w:rsidRPr="00CF7844" w:rsidRDefault="003B3F5B"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3B3F5B" w:rsidRPr="00042BFE" w14:paraId="7E382591"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5A58B3DE"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Cat1</w:t>
            </w:r>
          </w:p>
        </w:tc>
        <w:tc>
          <w:tcPr>
            <w:tcW w:w="2754" w:type="pct"/>
          </w:tcPr>
          <w:p w14:paraId="17F92EB5"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4D818E2D"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8CCFE58"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4B0627FB"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Cat2</w:t>
            </w:r>
          </w:p>
        </w:tc>
        <w:tc>
          <w:tcPr>
            <w:tcW w:w="2754" w:type="pct"/>
          </w:tcPr>
          <w:p w14:paraId="4638AF36"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07A67B18"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E61D605"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0B463968"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Cat3</w:t>
            </w:r>
          </w:p>
        </w:tc>
        <w:tc>
          <w:tcPr>
            <w:tcW w:w="2754" w:type="pct"/>
          </w:tcPr>
          <w:p w14:paraId="2015108B"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63285C17"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A5C345E" w14:textId="77777777" w:rsidR="003B3F5B" w:rsidRPr="00407A9E" w:rsidRDefault="003B3F5B" w:rsidP="003B3F5B">
      <w:pPr>
        <w:ind w:right="657"/>
        <w:rPr>
          <w:rFonts w:cs="Arial"/>
          <w:lang w:val="x-none"/>
        </w:rPr>
      </w:pPr>
    </w:p>
    <w:p w14:paraId="11C52894" w14:textId="1B49163C" w:rsidR="00690F72" w:rsidRPr="00690F72" w:rsidRDefault="00690F72" w:rsidP="00387A01">
      <w:pPr>
        <w:ind w:left="0"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EC1C2" w14:textId="77777777" w:rsidR="00DF5BAF" w:rsidRDefault="00DF5BAF">
      <w:r>
        <w:separator/>
      </w:r>
    </w:p>
  </w:endnote>
  <w:endnote w:type="continuationSeparator" w:id="0">
    <w:p w14:paraId="32DC4CD6" w14:textId="77777777" w:rsidR="00DF5BAF" w:rsidRDefault="00DF5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442F31" w:rsidRDefault="00442F3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BC36" w14:textId="77777777" w:rsidR="00DF5BAF" w:rsidRDefault="00DF5BAF">
      <w:r>
        <w:separator/>
      </w:r>
    </w:p>
  </w:footnote>
  <w:footnote w:type="continuationSeparator" w:id="0">
    <w:p w14:paraId="5D19650F" w14:textId="77777777" w:rsidR="00DF5BAF" w:rsidRDefault="00DF5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6271285"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Compliance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4DC6"/>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19C"/>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3F5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AFF"/>
    <w:rsid w:val="005E1FE8"/>
    <w:rsid w:val="005E2296"/>
    <w:rsid w:val="005E2E26"/>
    <w:rsid w:val="005E384B"/>
    <w:rsid w:val="005E3DC8"/>
    <w:rsid w:val="005E4022"/>
    <w:rsid w:val="005E4822"/>
    <w:rsid w:val="005E4C34"/>
    <w:rsid w:val="005E7151"/>
    <w:rsid w:val="005E7F4F"/>
    <w:rsid w:val="005F070A"/>
    <w:rsid w:val="005F09ED"/>
    <w:rsid w:val="005F0AE5"/>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2D69"/>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19C"/>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E7DA7"/>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8A1"/>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99"/>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BAF"/>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D82"/>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281A2-58C9-45D1-B89F-DF273DE4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175</TotalTime>
  <Pages>13</Pages>
  <Words>998</Words>
  <Characters>5695</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66</cp:revision>
  <cp:lastPrinted>2014-04-04T13:22:00Z</cp:lastPrinted>
  <dcterms:created xsi:type="dcterms:W3CDTF">2018-11-26T19:13:00Z</dcterms:created>
  <dcterms:modified xsi:type="dcterms:W3CDTF">2019-10-17T07:04:00Z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