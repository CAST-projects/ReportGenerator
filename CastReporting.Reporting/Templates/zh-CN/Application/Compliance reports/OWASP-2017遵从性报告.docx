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767759" w:rsidRDefault="00767759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767759" w:rsidRDefault="00767759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6CB91FD" w:rsidR="00767759" w:rsidRDefault="00275CF8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1309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767759" w:rsidRDefault="00275CF8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7759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76CB91FD" w:rsidR="00767759" w:rsidRDefault="00275CF8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1309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767759" w:rsidRDefault="00275CF8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7759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12D6F850">
                <wp:simplePos x="0" y="0"/>
                <wp:positionH relativeFrom="margin">
                  <wp:posOffset>4061169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7E97D80" w:rsidR="00767759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OWASP  2017 TOP 10 </w:t>
                                </w:r>
                              </w:p>
                              <w:p w14:paraId="5709D450" w14:textId="6CD05928" w:rsidR="00767759" w:rsidRPr="006A7EC9" w:rsidRDefault="0072029B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</w:t>
                                </w:r>
                                <w:r w:rsidR="005C68C4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总结</w:t>
                                </w:r>
                                <w:bookmarkStart w:id="0" w:name="_GoBack"/>
                                <w:bookmarkEnd w:id="0"/>
                                <w:r w:rsidR="00767759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767759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5B248530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3166ABD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E09A882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767759" w:rsidRPr="00CA74F4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767759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767759" w:rsidRPr="00B1237A" w:rsidRDefault="00767759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767759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767759" w:rsidRPr="00B1237A" w:rsidRDefault="00767759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767759" w:rsidRDefault="007677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07E97D80" w:rsidR="00767759" w:rsidRDefault="00767759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OWASP  2017 TOP 10 </w:t>
                          </w:r>
                        </w:p>
                        <w:p w14:paraId="5709D450" w14:textId="6CD05928" w:rsidR="00767759" w:rsidRPr="006A7EC9" w:rsidRDefault="0072029B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</w:t>
                          </w:r>
                          <w:r w:rsidR="005C68C4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总结</w:t>
                          </w:r>
                          <w:bookmarkStart w:id="1" w:name="_GoBack"/>
                          <w:bookmarkEnd w:id="1"/>
                          <w:r w:rsidR="00767759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767759" w:rsidRDefault="0076775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5B248530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3166ABD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E09A882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767759" w:rsidRPr="00CA74F4" w:rsidRDefault="0076775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767759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767759" w:rsidRPr="00B1237A" w:rsidRDefault="00767759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767759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767759" w:rsidRPr="00B1237A" w:rsidRDefault="00767759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767759" w:rsidRDefault="007677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5369AE6" w:rsidR="00767759" w:rsidRPr="00F3760D" w:rsidRDefault="00767759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35369AE6" w:rsidR="00767759" w:rsidRPr="00F3760D" w:rsidRDefault="00767759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42045AF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DDA004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D7269B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275CF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2" w:name="Adresses"/>
      <w:bookmarkEnd w:id="2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7C6954F5" w14:textId="0EF7691A" w:rsidR="00962D38" w:rsidRDefault="00CA74F4" w:rsidP="00C354FC">
      <w:pPr>
        <w:pStyle w:val="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3" w:name="_Toc531865295"/>
      <w:bookmarkStart w:id="4" w:name="_Toc531949424"/>
      <w:bookmarkStart w:id="5" w:name="_Toc531949634"/>
      <w:bookmarkStart w:id="6" w:name="_Toc23346504"/>
      <w:r w:rsidR="00AF14BC">
        <w:rPr>
          <w:rFonts w:hint="eastAsia"/>
          <w:lang w:eastAsia="zh-CN"/>
        </w:rPr>
        <w:t>目录</w:t>
      </w:r>
      <w:r w:rsidR="00D36C46">
        <w:t xml:space="preserve"> </w:t>
      </w:r>
      <w:bookmarkEnd w:id="3"/>
      <w:bookmarkEnd w:id="4"/>
      <w:bookmarkEnd w:id="5"/>
      <w:bookmarkEnd w:id="6"/>
      <w:r w:rsidR="00C354FC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C354FC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C354FC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779E391C" w14:textId="77777777" w:rsidR="00962D38" w:rsidRPr="00962D38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</w:rPr>
        <w:t>1.</w:t>
      </w:r>
      <w:r w:rsidRPr="00962D38"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简介</w:t>
      </w:r>
    </w:p>
    <w:p w14:paraId="0C01D5B2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应用特征</w:t>
      </w:r>
    </w:p>
    <w:p w14:paraId="3D6FBE25" w14:textId="77777777" w:rsidR="00962D38" w:rsidRPr="00962D38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</w:rPr>
        <w:t>2.</w:t>
      </w:r>
      <w:r w:rsidRPr="00962D38"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安全违规简介</w:t>
      </w:r>
    </w:p>
    <w:p w14:paraId="02DE58ED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Top 10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漏洞</w:t>
      </w:r>
    </w:p>
    <w:p w14:paraId="27063A84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A1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注入</w:t>
      </w:r>
    </w:p>
    <w:p w14:paraId="34FF9932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A2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失效的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</w:rPr>
        <w:t>身份验证</w:t>
      </w:r>
    </w:p>
    <w:p w14:paraId="4CA4E955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A3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敏感数据暴露</w:t>
      </w:r>
    </w:p>
    <w:p w14:paraId="6D98375F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A4 – XML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外部实体</w:t>
      </w:r>
      <w:r w:rsidRPr="00962D38">
        <w:rPr>
          <w:rFonts w:ascii="Times New Roman" w:eastAsiaTheme="majorEastAsia" w:hAnsi="Times New Roman"/>
          <w:noProof/>
          <w:sz w:val="24"/>
          <w:szCs w:val="28"/>
          <w:lang w:eastAsia="zh-CN"/>
        </w:rPr>
        <w:t xml:space="preserve"> </w:t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>(XXE)</w:t>
      </w:r>
    </w:p>
    <w:p w14:paraId="03911B05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A5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失效的访问控制</w:t>
      </w:r>
    </w:p>
    <w:p w14:paraId="70C64AAE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A6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安全性错误配置</w:t>
      </w:r>
    </w:p>
    <w:p w14:paraId="022BFA70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A7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跨站脚本</w:t>
      </w:r>
      <w:r w:rsidRPr="00962D38">
        <w:rPr>
          <w:rFonts w:ascii="Times New Roman" w:eastAsiaTheme="majorEastAsia" w:hAnsi="Times New Roman"/>
          <w:noProof/>
          <w:sz w:val="24"/>
          <w:szCs w:val="28"/>
          <w:lang w:eastAsia="zh-CN"/>
        </w:rPr>
        <w:t xml:space="preserve"> </w:t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>(XSS)</w:t>
      </w:r>
    </w:p>
    <w:p w14:paraId="6C334CAA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A8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不安全的反序列化</w:t>
      </w:r>
    </w:p>
    <w:p w14:paraId="0710F586" w14:textId="77777777" w:rsidR="00962D38" w:rsidRPr="00962D38" w:rsidRDefault="00962D38" w:rsidP="00962D3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A9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使用带已知漏洞的组件</w:t>
      </w:r>
    </w:p>
    <w:p w14:paraId="30A7BF1E" w14:textId="77777777" w:rsidR="00962D38" w:rsidRPr="00962D38" w:rsidRDefault="00962D38" w:rsidP="00962D3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/>
          <w:noProof/>
          <w:sz w:val="24"/>
          <w:szCs w:val="28"/>
        </w:rPr>
        <w:t xml:space="preserve">OWASP -2017 A10 – 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日志记录</w:t>
      </w:r>
      <w:r w:rsidRPr="00962D38">
        <w:rPr>
          <w:rFonts w:ascii="Times New Roman" w:eastAsiaTheme="majorEastAsia" w:hAnsi="Times New Roman"/>
          <w:noProof/>
          <w:sz w:val="24"/>
          <w:szCs w:val="28"/>
          <w:lang w:eastAsia="zh-CN"/>
        </w:rPr>
        <w:t>&amp;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监视不足</w:t>
      </w:r>
    </w:p>
    <w:p w14:paraId="2E5BA689" w14:textId="77777777" w:rsidR="00962D38" w:rsidRPr="00962D38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</w:rPr>
        <w:t>3.</w:t>
      </w:r>
      <w:r w:rsidRPr="00962D38">
        <w:rPr>
          <w:rFonts w:asciiTheme="minorHAnsi" w:hAnsiTheme="minorHAnsi" w:cstheme="minorBidi"/>
          <w:b w:val="0"/>
          <w: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附录</w:t>
      </w:r>
    </w:p>
    <w:p w14:paraId="0D1097EF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关于</w:t>
      </w:r>
      <w:r w:rsidRPr="00962D38">
        <w:rPr>
          <w:rFonts w:ascii="Times New Roman" w:eastAsiaTheme="majorEastAsia" w:hAnsi="Times New Roman"/>
          <w:noProof/>
          <w:sz w:val="24"/>
          <w:szCs w:val="28"/>
          <w:lang w:eastAsia="zh-CN"/>
        </w:rPr>
        <w:t>CAST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软件智能</w:t>
      </w:r>
    </w:p>
    <w:p w14:paraId="50A16E36" w14:textId="77777777" w:rsidR="00962D38" w:rsidRPr="00962D38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</w:pPr>
      <w:r w:rsidRPr="00962D38">
        <w:rPr>
          <w:rFonts w:ascii="Times New Roman" w:eastAsiaTheme="majorEastAsia" w:hAnsi="Times New Roman"/>
          <w:noProof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962D38">
        <w:rPr>
          <w:rFonts w:asciiTheme="minorHAnsi" w:hAnsiTheme="minorHAnsi" w:cstheme="minorBidi"/>
          <w:smallCaps w:val="0"/>
          <w:noProof/>
          <w:color w:val="auto"/>
          <w:sz w:val="32"/>
          <w:szCs w:val="32"/>
          <w:lang w:eastAsia="zh-CN"/>
        </w:rPr>
        <w:tab/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关于</w:t>
      </w:r>
      <w:r w:rsidRPr="00962D38">
        <w:rPr>
          <w:rFonts w:ascii="Times New Roman" w:eastAsiaTheme="majorEastAsia" w:hAnsi="Times New Roman"/>
          <w:noProof/>
          <w:sz w:val="24"/>
          <w:szCs w:val="28"/>
          <w:lang w:eastAsia="zh-CN"/>
        </w:rPr>
        <w:t>CAST</w:t>
      </w:r>
      <w:r w:rsidRPr="00962D38">
        <w:rPr>
          <w:rFonts w:ascii="Times New Roman" w:eastAsiaTheme="majorEastAsia" w:hAnsi="Times New Roman" w:hint="eastAsia"/>
          <w:noProof/>
          <w:sz w:val="24"/>
          <w:szCs w:val="28"/>
          <w:lang w:eastAsia="zh-CN"/>
        </w:rPr>
        <w:t>安全性</w:t>
      </w:r>
    </w:p>
    <w:p w14:paraId="31007FBA" w14:textId="4F3EAC8C" w:rsidR="00C9214B" w:rsidRPr="00B1237A" w:rsidRDefault="00C354FC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1AC9A779" w:rsidR="00874417" w:rsidRPr="00C837A3" w:rsidRDefault="00B1237A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C837A3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7" w:name="_Toc23346505"/>
      <w:r w:rsidR="00C837A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7"/>
    </w:p>
    <w:p w14:paraId="73C70F22" w14:textId="3887903D" w:rsidR="003136BA" w:rsidRPr="00014E42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8" w:name="_Hlk53066329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）自动扫描应用，根据</w:t>
      </w:r>
      <w:r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标准审查架构、设计和代码。</w:t>
      </w:r>
    </w:p>
    <w:p w14:paraId="369C88A2" w14:textId="77777777" w:rsidR="003136BA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E327D4E" w14:textId="1B1CC317" w:rsidR="003136BA" w:rsidRPr="00D673EF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具有执行数据流和系统级分析（从表示层到数据库层）的独特能力，提供最准确的安全性发现，减少误报。</w:t>
      </w:r>
    </w:p>
    <w:p w14:paraId="5C8616B4" w14:textId="77777777" w:rsidR="003136BA" w:rsidRPr="00C837A3" w:rsidRDefault="003136BA" w:rsidP="00E01AD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26E88EB5" w:rsidR="00874417" w:rsidRPr="00C837A3" w:rsidRDefault="00C451BE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9" w:name="_Toc23346506"/>
      <w:bookmarkEnd w:id="8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9"/>
    </w:p>
    <w:p w14:paraId="4B0A16FF" w14:textId="77777777" w:rsidR="00C60C03" w:rsidRPr="00C837A3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3FF140EB" w14:textId="1CB73D91" w:rsidR="00C451BE" w:rsidRPr="00D00F91" w:rsidRDefault="00C451BE" w:rsidP="00C451BE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评估重点关注所述应用（用户界面到数据库）的技术实现，不分析业务功能。</w:t>
      </w:r>
    </w:p>
    <w:p w14:paraId="57607990" w14:textId="77777777" w:rsidR="007B070B" w:rsidRPr="00C837A3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C837A3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4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C837A3" w14:paraId="6CC2F71A" w14:textId="77777777" w:rsidTr="000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8EF5A46" w:rsidR="002638B2" w:rsidRPr="00C837A3" w:rsidRDefault="00855BB6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2BCD439" w:rsidR="002638B2" w:rsidRPr="00C837A3" w:rsidRDefault="00855BB6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数值</w:t>
            </w:r>
          </w:p>
        </w:tc>
      </w:tr>
      <w:tr w:rsidR="002638B2" w:rsidRPr="00C837A3" w14:paraId="57F86C42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837A3" w14:paraId="7E2605E2" w14:textId="77777777" w:rsidTr="000A5C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837A3" w14:paraId="7F26FC58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837A3" w14:paraId="6A618DB2" w14:textId="77777777" w:rsidTr="000A5C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837A3" w14:paraId="6B48912A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25608FCD" w:rsidR="007B070B" w:rsidRPr="00C837A3" w:rsidRDefault="00B76737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37A3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047962EC" wp14:editId="3FD4BB18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0EC9A6" w14:textId="77777777" w:rsidR="00C451BE" w:rsidRPr="00D673EF" w:rsidRDefault="00C451BE" w:rsidP="00C451BE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7B1A5BEC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6AE598E" w14:textId="77777777" w:rsidR="00C451BE" w:rsidRPr="00D00F91" w:rsidRDefault="00C451BE" w:rsidP="00C451BE">
      <w:pPr>
        <w:pStyle w:val="1"/>
        <w:ind w:left="360" w:right="657" w:hanging="360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0" w:name="_Toc23262121"/>
      <w:bookmarkStart w:id="11" w:name="_Toc2334650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10"/>
      <w:bookmarkEnd w:id="11"/>
    </w:p>
    <w:p w14:paraId="7FF78BF8" w14:textId="4AE60F1D" w:rsidR="00C451BE" w:rsidRPr="00BD3568" w:rsidRDefault="00C451BE" w:rsidP="00C451BE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</w:t>
      </w:r>
      <w:r>
        <w:rPr>
          <w:rFonts w:ascii="Times New Roman" w:eastAsiaTheme="majorEastAsia" w:hAnsi="Times New Roman"/>
          <w:noProof/>
          <w:sz w:val="22"/>
          <w:szCs w:val="22"/>
        </w:rPr>
        <w:t>7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1" w:history="1">
        <w:r w:rsidRPr="009D4F84">
          <w:rPr>
            <w:rStyle w:val="aa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C837A3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051EEC48" w:rsidR="000B1DF2" w:rsidRPr="00C837A3" w:rsidRDefault="000B1DF2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2" w:name="_Toc531865299"/>
      <w:bookmarkStart w:id="13" w:name="_Toc531949428"/>
      <w:bookmarkStart w:id="14" w:name="_Toc531949638"/>
      <w:bookmarkStart w:id="15" w:name="_Toc23346508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Top 10 </w:t>
      </w:r>
      <w:bookmarkEnd w:id="12"/>
      <w:bookmarkEnd w:id="13"/>
      <w:bookmarkEnd w:id="14"/>
      <w:r w:rsidR="00385C0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5"/>
    </w:p>
    <w:p w14:paraId="27E70CE8" w14:textId="77777777" w:rsidR="00AA00D5" w:rsidRPr="00C837A3" w:rsidRDefault="00AA00D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A3D1B93" w14:textId="4A73DE62" w:rsidR="00385C01" w:rsidRDefault="00275CF8" w:rsidP="00385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2" w:history="1">
        <w:r w:rsidR="00385C01" w:rsidRPr="00C837A3">
          <w:rPr>
            <w:rStyle w:val="aa"/>
            <w:rFonts w:ascii="Times New Roman" w:eastAsiaTheme="majorEastAsia" w:hAnsi="Times New Roman"/>
            <w:sz w:val="22"/>
            <w:szCs w:val="22"/>
            <w:lang w:eastAsia="zh-CN"/>
          </w:rPr>
          <w:t>OWASP Top 10 </w:t>
        </w:r>
      </w:hyperlink>
      <w:r w:rsidR="00385C01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专注于识别组织中最严重的</w:t>
      </w:r>
      <w:r w:rsidR="00385C01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385C01"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应用安全风险。</w:t>
      </w:r>
    </w:p>
    <w:p w14:paraId="14D51C17" w14:textId="6B7D33EE" w:rsidR="001C3A63" w:rsidRPr="00D00F91" w:rsidRDefault="001C3A63" w:rsidP="001C3A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在本应用中发现的基于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OWASP -201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7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tbl>
      <w:tblPr>
        <w:tblStyle w:val="1-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OWASP-2017"/>
      </w:tblPr>
      <w:tblGrid>
        <w:gridCol w:w="4675"/>
        <w:gridCol w:w="1530"/>
        <w:gridCol w:w="1530"/>
        <w:gridCol w:w="1530"/>
      </w:tblGrid>
      <w:tr w:rsidR="00385C01" w:rsidRPr="00C837A3" w14:paraId="447182E1" w14:textId="77777777" w:rsidTr="00B0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E27C17" w14:textId="075B294A" w:rsidR="00385C01" w:rsidRPr="00C837A3" w:rsidRDefault="00385C01" w:rsidP="00385C0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OWASP-2017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DBF3FEC" w14:textId="0F3573E5" w:rsidR="00385C01" w:rsidRPr="00C837A3" w:rsidRDefault="00385C01" w:rsidP="00385C0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2A7D479D" w:rsidR="00385C01" w:rsidRPr="00C837A3" w:rsidRDefault="00385C01" w:rsidP="00385C0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B5DB18F" w14:textId="2CC10C57" w:rsidR="00385C01" w:rsidRPr="00C837A3" w:rsidRDefault="00385C01" w:rsidP="00385C0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837A3" w14:paraId="779D7551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6D9F6" w14:textId="00162208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A1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-Injection</w:t>
            </w:r>
          </w:p>
        </w:tc>
        <w:tc>
          <w:tcPr>
            <w:tcW w:w="1530" w:type="dxa"/>
          </w:tcPr>
          <w:p w14:paraId="6ED4A59B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202FC7E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20238BBF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7715D1B2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A3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211EE165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82B9ED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6FA262C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10C25DCC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A6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4BE665CF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2D1137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AF2FEAF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3C173C6F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A7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3952727A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9EE63A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E2BE6AE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34BF406E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A…</w:t>
            </w:r>
          </w:p>
        </w:tc>
        <w:tc>
          <w:tcPr>
            <w:tcW w:w="1530" w:type="dxa"/>
          </w:tcPr>
          <w:p w14:paraId="26A966A0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FE6A3EE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47003E3" w14:textId="056432DD" w:rsidR="00385C01" w:rsidRPr="00D00F91" w:rsidRDefault="00385C01" w:rsidP="00385C01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>2: OWASP 201</w:t>
      </w:r>
      <w:r>
        <w:rPr>
          <w:rFonts w:ascii="Times New Roman" w:eastAsiaTheme="majorEastAsia" w:hAnsi="Times New Roman"/>
          <w:i/>
          <w:sz w:val="22"/>
          <w:szCs w:val="22"/>
        </w:rPr>
        <w:t>7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C837A3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C837A3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387C6C54" w:rsidR="00F772DA" w:rsidRPr="00C837A3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6" w:name="_Toc531865300"/>
      <w:bookmarkStart w:id="17" w:name="_Toc531949429"/>
      <w:bookmarkStart w:id="18" w:name="_Toc531949639"/>
      <w:bookmarkStart w:id="19" w:name="_Toc23346509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A1 </w:t>
      </w:r>
      <w:r w:rsidR="000D4FFD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6"/>
      <w:bookmarkEnd w:id="17"/>
      <w:bookmarkEnd w:id="18"/>
      <w:r w:rsidR="000D4FFD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9"/>
    </w:p>
    <w:p w14:paraId="5FF4CDB0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0886A5" w14:textId="77777777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0D22386B" w14:textId="0D654C01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tbl>
      <w:tblPr>
        <w:tblStyle w:val="1-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1-2017"/>
      </w:tblPr>
      <w:tblGrid>
        <w:gridCol w:w="4675"/>
        <w:gridCol w:w="1440"/>
        <w:gridCol w:w="1620"/>
        <w:gridCol w:w="1530"/>
      </w:tblGrid>
      <w:tr w:rsidR="00A70120" w:rsidRPr="00C837A3" w14:paraId="4DD926CE" w14:textId="77777777" w:rsidTr="00CD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488EA877" w:rsidR="00A70120" w:rsidRPr="00C837A3" w:rsidRDefault="00A70120" w:rsidP="00A7012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26B46E24" w:rsidR="00A70120" w:rsidRPr="00C837A3" w:rsidRDefault="00A70120" w:rsidP="00A7012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7B6AAE57" w14:textId="4FCB39B7" w:rsidR="00A70120" w:rsidRPr="00C837A3" w:rsidRDefault="00A70120" w:rsidP="00A7012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6AF4AE6" w14:textId="2CBA2852" w:rsidR="00A70120" w:rsidRPr="00C837A3" w:rsidRDefault="00A70120" w:rsidP="00A7012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837A3" w14:paraId="01B8CD4E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79BC828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FE7912A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A9F1491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673E81D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79C84CA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55AD5117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1A5C75D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FDE13E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E225E1B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0A71BC9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E1AFCE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B7682B8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5D2D399F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B0860CE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4216507" w14:textId="77777777" w:rsidR="0017201B" w:rsidRPr="00C837A3" w:rsidRDefault="0017201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1083AA58" w14:textId="77777777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257FC3BD" w14:textId="1D69BDF3" w:rsidR="000A16CB" w:rsidRPr="00C837A3" w:rsidRDefault="000A16CB" w:rsidP="000A16CB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531865301"/>
      <w:bookmarkStart w:id="21" w:name="_Toc531949430"/>
      <w:bookmarkStart w:id="22" w:name="_Toc531949640"/>
      <w:bookmarkStart w:id="23" w:name="_Toc23346510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OWASP -2017 A</w:t>
      </w:r>
      <w:r w:rsidR="00243FCD" w:rsidRPr="00C837A3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243FCD" w:rsidRPr="00C837A3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0"/>
      <w:bookmarkEnd w:id="21"/>
      <w:bookmarkEnd w:id="22"/>
      <w:r w:rsidR="00E856FB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F85529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bookmarkEnd w:id="23"/>
    </w:p>
    <w:p w14:paraId="3184FAA9" w14:textId="77777777" w:rsidR="000A16CB" w:rsidRPr="00C837A3" w:rsidRDefault="000A16CB" w:rsidP="000A1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015ABDC" w14:textId="1F018859" w:rsidR="00F85529" w:rsidRPr="00D00F91" w:rsidRDefault="00F85529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与身份验证和会话管理相关的应用功能未正确实现，使得攻击者能够危害密码、密钥或会话令牌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临时或永久性获得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757F9578" w14:textId="44870D5E" w:rsidR="001C3A63" w:rsidRPr="00D00F91" w:rsidRDefault="00F85529" w:rsidP="001C3A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E856FB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="001C3A63"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tbl>
      <w:tblPr>
        <w:tblStyle w:val="1-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2-2017"/>
      </w:tblPr>
      <w:tblGrid>
        <w:gridCol w:w="4675"/>
        <w:gridCol w:w="1440"/>
        <w:gridCol w:w="1620"/>
        <w:gridCol w:w="1530"/>
      </w:tblGrid>
      <w:tr w:rsidR="00FC2B75" w:rsidRPr="00C837A3" w14:paraId="1CB441FB" w14:textId="77777777" w:rsidTr="0096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15D5552D" w14:textId="60CC86FC" w:rsidR="00FC2B75" w:rsidRPr="00C837A3" w:rsidRDefault="00FC2B75" w:rsidP="00FC2B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43164A8" w14:textId="7A7D6BD7" w:rsidR="00FC2B75" w:rsidRPr="00C837A3" w:rsidRDefault="00FC2B75" w:rsidP="00FC2B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65EF5B8B" w14:textId="48C1554B" w:rsidR="00FC2B75" w:rsidRPr="00C837A3" w:rsidRDefault="00FC2B75" w:rsidP="00FC2B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A97CD85" w14:textId="4CBE960D" w:rsidR="00FC2B75" w:rsidRPr="00C837A3" w:rsidRDefault="00FC2B75" w:rsidP="00FC2B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0A16CB" w:rsidRPr="00C837A3" w14:paraId="5DAA8728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540BC8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554CA15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70D9339C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79DD96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3272BF04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0FE697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70E1F9F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3DFFED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403D0B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01773153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16C521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F958A8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6F073DF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19A248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23818CA0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ABE311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132D99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76D1858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EFCCE4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47943279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C9703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43A337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7D55338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E64FE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B6138D5" w14:textId="77777777" w:rsidR="000A16CB" w:rsidRPr="00C837A3" w:rsidRDefault="000A16CB" w:rsidP="000A16C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7BCDF3EE" w14:textId="77777777" w:rsidR="000A16CB" w:rsidRPr="00C837A3" w:rsidRDefault="000A16CB" w:rsidP="000A16C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A85ED46" w14:textId="0985E3E7" w:rsidR="00243FCD" w:rsidRPr="00C837A3" w:rsidRDefault="001C3A63" w:rsidP="000A16CB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2565EE" w:rsidRPr="00C837A3">
        <w:rPr>
          <w:rFonts w:ascii="Times New Roman" w:eastAsiaTheme="majorEastAsia" w:hAnsi="Times New Roman"/>
          <w:i/>
          <w:sz w:val="22"/>
          <w:szCs w:val="22"/>
        </w:rPr>
        <w:t>4</w:t>
      </w:r>
      <w:r w:rsidR="000A16CB" w:rsidRPr="00C837A3">
        <w:rPr>
          <w:rFonts w:ascii="Times New Roman" w:eastAsiaTheme="majorEastAsia" w:hAnsi="Times New Roman"/>
          <w:i/>
          <w:sz w:val="22"/>
          <w:szCs w:val="22"/>
        </w:rPr>
        <w:t>: A</w:t>
      </w:r>
      <w:r w:rsidR="00243FCD" w:rsidRPr="00C837A3">
        <w:rPr>
          <w:rFonts w:ascii="Times New Roman" w:eastAsiaTheme="majorEastAsia" w:hAnsi="Times New Roman"/>
          <w:i/>
          <w:sz w:val="22"/>
          <w:szCs w:val="22"/>
        </w:rPr>
        <w:t>2</w:t>
      </w:r>
      <w:r w:rsidR="000A16CB" w:rsidRPr="00C837A3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 w:rsidR="00E856FB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身份验证漏洞</w:t>
      </w:r>
    </w:p>
    <w:p w14:paraId="06623177" w14:textId="77777777" w:rsidR="00243FCD" w:rsidRPr="00C837A3" w:rsidRDefault="00243FCD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color w:val="000000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57CCAC97" w14:textId="79A60062" w:rsidR="00F772DA" w:rsidRPr="00C837A3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4" w:name="_Toc531865302"/>
      <w:bookmarkStart w:id="25" w:name="_Toc531949431"/>
      <w:bookmarkStart w:id="26" w:name="_Toc531949641"/>
      <w:bookmarkStart w:id="27" w:name="_Toc23346511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A3 </w:t>
      </w:r>
      <w:bookmarkEnd w:id="24"/>
      <w:bookmarkEnd w:id="25"/>
      <w:bookmarkEnd w:id="26"/>
      <w:r w:rsidR="00F85529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F8552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敏感数据暴露</w:t>
      </w:r>
      <w:bookmarkEnd w:id="27"/>
    </w:p>
    <w:p w14:paraId="0BE58452" w14:textId="77777777" w:rsidR="00312257" w:rsidRPr="00C837A3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4EEF08F" w14:textId="2C33B964" w:rsidR="00F85529" w:rsidRPr="00D00F91" w:rsidRDefault="00F85529" w:rsidP="00F8552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金融、医疗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个人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5D8F6235" w14:textId="1D069D56" w:rsidR="00F85529" w:rsidRPr="00D00F91" w:rsidRDefault="00F85529" w:rsidP="00F8552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FC2B75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敏感数据暴露</w:t>
      </w:r>
      <w:r w:rsidR="00FC2B75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7"/>
      </w:tblPr>
      <w:tblGrid>
        <w:gridCol w:w="4675"/>
        <w:gridCol w:w="1440"/>
        <w:gridCol w:w="1530"/>
        <w:gridCol w:w="1355"/>
      </w:tblGrid>
      <w:tr w:rsidR="00A35D31" w:rsidRPr="00C837A3" w14:paraId="25827CAA" w14:textId="77777777" w:rsidTr="00E82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08E3AE33" w14:textId="2794015D" w:rsidR="00A35D31" w:rsidRPr="00C837A3" w:rsidRDefault="00A35D31" w:rsidP="00A35D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7F21596C" w:rsidR="00A35D31" w:rsidRPr="00C837A3" w:rsidRDefault="00A35D31" w:rsidP="00A35D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1FAF98C8" w:rsidR="00A35D31" w:rsidRPr="00C837A3" w:rsidRDefault="00A35D31" w:rsidP="00A35D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3807FD05" w14:textId="3F94AB75" w:rsidR="00A35D31" w:rsidRPr="00C837A3" w:rsidRDefault="00A35D31" w:rsidP="00A35D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455D6205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5430D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711A138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6BF8A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92F4456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0CE76920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863E4C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AF3FAC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5D89795E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8AE25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15CBB4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65FCDC19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1FE89" w14:textId="5CB034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2C5F7AF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1ED1166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9495C8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582B1D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4D51F96" w14:textId="77777777" w:rsidR="00243FCD" w:rsidRPr="00C837A3" w:rsidRDefault="00243FCD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56491FEB" w14:textId="2457E8FF" w:rsidR="00243FCD" w:rsidRPr="00C837A3" w:rsidRDefault="00FC2B75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2565EE" w:rsidRPr="00C837A3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A3-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敏感数据暴露漏洞</w:t>
      </w:r>
    </w:p>
    <w:p w14:paraId="6B1C3AAA" w14:textId="35036BD1" w:rsidR="00243FCD" w:rsidRPr="00C837A3" w:rsidRDefault="00243FCD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FE3CFAE" w14:textId="3833FEBD" w:rsidR="00B31D2D" w:rsidRPr="00C837A3" w:rsidRDefault="00B31D2D" w:rsidP="00B31D2D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8" w:name="_Toc531865303"/>
      <w:bookmarkStart w:id="29" w:name="_Toc531949432"/>
      <w:bookmarkStart w:id="30" w:name="_Toc531949642"/>
      <w:bookmarkStart w:id="31" w:name="_Toc23346512"/>
      <w:bookmarkStart w:id="32" w:name="_Hlk531860421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A4 – XML </w:t>
      </w:r>
      <w:r w:rsidR="00A460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外部实体</w:t>
      </w:r>
      <w:r w:rsidR="00A460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(XXE)</w:t>
      </w:r>
      <w:bookmarkEnd w:id="28"/>
      <w:bookmarkEnd w:id="29"/>
      <w:bookmarkEnd w:id="30"/>
      <w:bookmarkEnd w:id="31"/>
    </w:p>
    <w:p w14:paraId="31A30321" w14:textId="77777777" w:rsidR="00B31D2D" w:rsidRPr="00C837A3" w:rsidRDefault="00B31D2D" w:rsidP="00B31D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DE7FD41" w14:textId="77777777" w:rsidR="0008051E" w:rsidRDefault="0008051E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许多旧的或配置不良的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处理器使用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文档来评估外部实体引用。外部实体可被用于使用文件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URI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处理器打开内部文件、内部文件共享、内部端口扫描、远程代码执行和拒绝服务攻击等。</w:t>
      </w:r>
    </w:p>
    <w:p w14:paraId="3527A747" w14:textId="17464594" w:rsidR="00767759" w:rsidRPr="00C837A3" w:rsidRDefault="00A35D31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外部实体漏洞列表。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7"/>
      </w:tblPr>
      <w:tblGrid>
        <w:gridCol w:w="4675"/>
        <w:gridCol w:w="1440"/>
        <w:gridCol w:w="1530"/>
        <w:gridCol w:w="1355"/>
      </w:tblGrid>
      <w:tr w:rsidR="00A35D31" w:rsidRPr="00C837A3" w14:paraId="31131528" w14:textId="77777777" w:rsidTr="0010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4D0D1596" w14:textId="0F3550C8" w:rsidR="00A35D31" w:rsidRPr="00C837A3" w:rsidRDefault="00A35D31" w:rsidP="00A35D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A01F7E2" w14:textId="4B28DFFB" w:rsidR="00A35D31" w:rsidRPr="00C837A3" w:rsidRDefault="00A35D31" w:rsidP="00A35D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88F4B28" w14:textId="0C4558A8" w:rsidR="00A35D31" w:rsidRPr="00C837A3" w:rsidRDefault="00A35D31" w:rsidP="00A35D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7C42FDE4" w14:textId="11D7D88F" w:rsidR="00A35D31" w:rsidRPr="00C837A3" w:rsidRDefault="00A35D31" w:rsidP="00A35D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B31D2D" w:rsidRPr="00C837A3" w14:paraId="3F6AFABF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1F66CA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03B72343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3D06695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CFC202C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9F3EA29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224529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BC3EC37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49EE45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D46A34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F3E5C2C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B066E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DE27423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8E5C2C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772EEC2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3D9D07AA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2D9B4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946A070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85BE8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6EC2D91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D31FE8E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BE57D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0DFD95B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A255F2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CC7EF3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1FF701F" w14:textId="77777777" w:rsidR="00B31D2D" w:rsidRPr="00C837A3" w:rsidRDefault="00B31D2D" w:rsidP="00B31D2D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F7D0345" w14:textId="42787778" w:rsidR="00B31D2D" w:rsidRPr="00C837A3" w:rsidRDefault="00D42FEC" w:rsidP="00B31D2D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 xml:space="preserve">6: A4 – XML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外部实体漏洞</w:t>
      </w:r>
    </w:p>
    <w:bookmarkEnd w:id="32"/>
    <w:p w14:paraId="5E2F120F" w14:textId="77777777" w:rsidR="00B31D2D" w:rsidRPr="00C837A3" w:rsidRDefault="00B31D2D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color w:val="000000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73509849" w14:textId="7C3932F5" w:rsidR="00AA00D5" w:rsidRPr="00C837A3" w:rsidRDefault="00AA00D5" w:rsidP="00AA00D5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3" w:name="_Toc531865304"/>
      <w:bookmarkStart w:id="34" w:name="_Toc531949433"/>
      <w:bookmarkStart w:id="35" w:name="_Toc531949643"/>
      <w:bookmarkStart w:id="36" w:name="_Toc23346513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A5 – </w:t>
      </w:r>
      <w:bookmarkEnd w:id="33"/>
      <w:bookmarkEnd w:id="34"/>
      <w:bookmarkEnd w:id="35"/>
      <w:r w:rsidR="006E377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486F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访问控制</w:t>
      </w:r>
      <w:bookmarkEnd w:id="36"/>
    </w:p>
    <w:p w14:paraId="75EF159D" w14:textId="77777777" w:rsidR="00AA00D5" w:rsidRPr="00C837A3" w:rsidRDefault="00AA00D5" w:rsidP="00AA00D5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D9FA814" w14:textId="089E817F" w:rsidR="00486F5A" w:rsidRPr="00C837A3" w:rsidRDefault="00486F5A" w:rsidP="00851A7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身份验证的用户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被允许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执行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操作的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未被适当限制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。攻击者可利用这些漏洞访问未经授权的功能和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或数据，例如访问其他用户的帐户、查看敏感文件、修改其他用户的数据、更改访问权限等。</w:t>
      </w:r>
    </w:p>
    <w:p w14:paraId="3379B814" w14:textId="504CBE70" w:rsidR="00DF36C4" w:rsidRPr="00C837A3" w:rsidRDefault="00DF36C4" w:rsidP="00AA00D5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列表—在本应用中发现的</w:t>
      </w:r>
      <w:r w:rsidR="006E3778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访问控制漏洞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7"/>
      </w:tblPr>
      <w:tblGrid>
        <w:gridCol w:w="4675"/>
        <w:gridCol w:w="1440"/>
        <w:gridCol w:w="1530"/>
        <w:gridCol w:w="1355"/>
      </w:tblGrid>
      <w:tr w:rsidR="00DF36C4" w:rsidRPr="00C837A3" w14:paraId="38964A3F" w14:textId="77777777" w:rsidTr="00AA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6F238B73" w14:textId="44E12C7C" w:rsidR="00DF36C4" w:rsidRPr="00C837A3" w:rsidRDefault="00DF36C4" w:rsidP="00DF36C4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A9BF67" w14:textId="4688B463" w:rsidR="00DF36C4" w:rsidRPr="00C837A3" w:rsidRDefault="00DF36C4" w:rsidP="00DF36C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209960" w14:textId="29B2BFEA" w:rsidR="00DF36C4" w:rsidRPr="00C837A3" w:rsidRDefault="00DF36C4" w:rsidP="00DF36C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05A8D23E" w14:textId="4D813171" w:rsidR="00DF36C4" w:rsidRPr="00C837A3" w:rsidRDefault="00DF36C4" w:rsidP="00DF36C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AA00D5" w:rsidRPr="00C837A3" w14:paraId="779EDE16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B35CA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5B3B7D98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44E09C3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0D933A4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5BB2EE04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AE516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0F33078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973D43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1163318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00462CB2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620889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1DEE5DFE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98943E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47BE67D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2CD1F07A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D4FA1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854985A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6573C9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F17BD9C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51E50018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0333E4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EEA74D0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90383E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ECA4C7C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9418AC2" w14:textId="77777777" w:rsidR="00AA00D5" w:rsidRPr="00C837A3" w:rsidRDefault="00AA00D5" w:rsidP="00AA00D5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280FED7B" w14:textId="312FF04C" w:rsidR="00297E7C" w:rsidRPr="00C837A3" w:rsidRDefault="00DF36C4" w:rsidP="0010761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7</w:t>
      </w:r>
      <w:r w:rsidR="00AA00D5" w:rsidRPr="00C837A3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4F6EEE" w:rsidRPr="00C837A3">
        <w:rPr>
          <w:rFonts w:ascii="Times New Roman" w:eastAsiaTheme="majorEastAsia" w:hAnsi="Times New Roman"/>
          <w:i/>
          <w:sz w:val="22"/>
          <w:szCs w:val="22"/>
        </w:rPr>
        <w:t xml:space="preserve">A5 – </w:t>
      </w:r>
      <w:r w:rsidR="00E856FB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访问控制漏洞</w:t>
      </w:r>
    </w:p>
    <w:p w14:paraId="303ABC0F" w14:textId="7B26F0C5" w:rsidR="00F772DA" w:rsidRPr="00C837A3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7" w:name="_Toc531865305"/>
      <w:bookmarkStart w:id="38" w:name="_Toc531949434"/>
      <w:bookmarkStart w:id="39" w:name="_Toc531949644"/>
      <w:bookmarkStart w:id="40" w:name="_Toc23346514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A6 – </w:t>
      </w:r>
      <w:bookmarkEnd w:id="37"/>
      <w:bookmarkEnd w:id="38"/>
      <w:bookmarkEnd w:id="39"/>
      <w:r w:rsidR="00524A2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40"/>
    </w:p>
    <w:p w14:paraId="3F3E629D" w14:textId="77777777" w:rsidR="00312257" w:rsidRPr="00C837A3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5884DB9" w14:textId="42CED57F" w:rsidR="00524A21" w:rsidRPr="00524A21" w:rsidRDefault="00524A21" w:rsidP="00524A2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="008D2368"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="00652DFF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配置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是最常见的问题。这通常是由于不安全的默认配置、不完整或特殊配置、开放的云存储、配置错误的</w:t>
      </w:r>
      <w:r w:rsidRPr="00524A21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头部信息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和包含敏感信息的详细错误消息造成的。不仅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需要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安全地配置所有操作系统、框架、库和应用程序，而且必须及时对它们进行修补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升级。</w:t>
      </w:r>
    </w:p>
    <w:p w14:paraId="6F06609C" w14:textId="77BDD7DF" w:rsidR="00524A21" w:rsidRPr="00D00F91" w:rsidRDefault="00423096" w:rsidP="00524A2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应用中发现的安全</w:t>
      </w:r>
      <w:r w:rsidR="008D2368"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="008D2368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配置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7"/>
      </w:tblPr>
      <w:tblGrid>
        <w:gridCol w:w="4675"/>
        <w:gridCol w:w="1440"/>
        <w:gridCol w:w="1530"/>
        <w:gridCol w:w="1355"/>
      </w:tblGrid>
      <w:tr w:rsidR="004D32D5" w:rsidRPr="00C837A3" w14:paraId="31339EE6" w14:textId="77777777" w:rsidTr="00E82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85844F3" w14:textId="2B2EDE31" w:rsidR="004D32D5" w:rsidRPr="00C837A3" w:rsidRDefault="004D32D5" w:rsidP="004D32D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D59F040" w14:textId="14C3FCA2" w:rsidR="004D32D5" w:rsidRPr="00C837A3" w:rsidRDefault="004D32D5" w:rsidP="004D32D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7774577A" w:rsidR="004D32D5" w:rsidRPr="00C837A3" w:rsidRDefault="004D32D5" w:rsidP="004D32D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772713E8" w14:textId="321D594A" w:rsidR="004D32D5" w:rsidRPr="00C837A3" w:rsidRDefault="004D32D5" w:rsidP="004D32D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69EDB5E3" w14:textId="77777777" w:rsidTr="00EA62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24639B86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shd w:val="clear" w:color="auto" w:fill="FFFFFF" w:themeFill="background1"/>
          </w:tcPr>
          <w:p w14:paraId="1C521F7A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shd w:val="clear" w:color="auto" w:fill="FFFFFF" w:themeFill="background1"/>
          </w:tcPr>
          <w:p w14:paraId="158E3CD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shd w:val="clear" w:color="auto" w:fill="FFFFFF" w:themeFill="background1"/>
          </w:tcPr>
          <w:p w14:paraId="0CC12D26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7664B82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7B050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9D662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4A5A0DE2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F90BFB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963F27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01B835AF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36F97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8D014BC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B97EE6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035B2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D69B6D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C837A3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49AA44" w14:textId="41057C17" w:rsidR="00107613" w:rsidRPr="00C837A3" w:rsidRDefault="008D2368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bookmarkStart w:id="41" w:name="_Hlk23405781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8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A6-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安全性错误配置漏洞</w:t>
      </w:r>
    </w:p>
    <w:p w14:paraId="6E416EED" w14:textId="77777777" w:rsidR="00107613" w:rsidRPr="00C837A3" w:rsidRDefault="0010761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BD9C5AB" w14:textId="53C1FE58" w:rsidR="00F772DA" w:rsidRPr="00C837A3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2" w:name="_Toc531865306"/>
      <w:bookmarkStart w:id="43" w:name="_Toc531949435"/>
      <w:bookmarkStart w:id="44" w:name="_Toc531949645"/>
      <w:bookmarkStart w:id="45" w:name="_Toc23346515"/>
      <w:bookmarkEnd w:id="41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A7 – </w:t>
      </w:r>
      <w:r w:rsidR="004D130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r w:rsidR="004D130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(XSS)</w:t>
      </w:r>
      <w:bookmarkEnd w:id="42"/>
      <w:bookmarkEnd w:id="43"/>
      <w:bookmarkEnd w:id="44"/>
      <w:bookmarkEnd w:id="45"/>
    </w:p>
    <w:p w14:paraId="5AC7B57A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D4E3E15" w14:textId="5C8B2267" w:rsidR="004D1309" w:rsidRPr="004D1309" w:rsidRDefault="004D1309" w:rsidP="004D130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46" w:name="_Hlk23405798"/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应用</w:t>
      </w:r>
      <w:r w:rsidR="00090B08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在一个新的网页中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包含不可信的数据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（不经</w:t>
      </w:r>
      <w:r w:rsidR="000B248B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正确验证或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溢出）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一个可创建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HTML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JavaScript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的浏览器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用户提供的数据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更新现有的网页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="00652DFF">
        <w:rPr>
          <w:rFonts w:ascii="Times New Roman" w:eastAsiaTheme="majorEastAsia" w:hAnsi="Times New Roman" w:hint="eastAsia"/>
          <w:sz w:val="22"/>
          <w:szCs w:val="22"/>
          <w:lang w:eastAsia="zh-CN"/>
        </w:rPr>
        <w:t>将导致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缺陷发生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 w:rsidR="002145A2">
        <w:rPr>
          <w:rFonts w:ascii="Times New Roman" w:eastAsiaTheme="majorEastAsia" w:hAnsi="Times New Roman" w:hint="eastAsia"/>
          <w:sz w:val="22"/>
          <w:szCs w:val="22"/>
          <w:lang w:eastAsia="zh-CN"/>
        </w:rPr>
        <w:t>使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攻击者</w:t>
      </w:r>
      <w:r w:rsidR="002145A2"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在受害者浏览器中执行脚本，这些脚本劫持用户会话、破坏网站或将用户重定向到恶意网站。</w:t>
      </w:r>
    </w:p>
    <w:p w14:paraId="39E53A54" w14:textId="678B2AC0" w:rsidR="004D1309" w:rsidRPr="00C837A3" w:rsidRDefault="004D1309" w:rsidP="004D130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A7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在此应用中发现的跨站脚本漏洞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7"/>
      </w:tblPr>
      <w:tblGrid>
        <w:gridCol w:w="4675"/>
        <w:gridCol w:w="1440"/>
        <w:gridCol w:w="1530"/>
        <w:gridCol w:w="1355"/>
      </w:tblGrid>
      <w:tr w:rsidR="0025380A" w:rsidRPr="00C837A3" w14:paraId="45E5F5D8" w14:textId="77777777" w:rsidTr="0025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bookmarkEnd w:id="46"/>
          <w:p w14:paraId="05ADA2CE" w14:textId="37A65B4B" w:rsidR="0025380A" w:rsidRPr="00C837A3" w:rsidRDefault="0025380A" w:rsidP="002538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64D46E9A" w:rsidR="0025380A" w:rsidRPr="00C837A3" w:rsidRDefault="0025380A" w:rsidP="002538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5E9FE51A" w:rsidR="0025380A" w:rsidRPr="00C837A3" w:rsidRDefault="0025380A" w:rsidP="002538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6C925C25" w14:textId="23F6FA95" w:rsidR="0025380A" w:rsidRPr="00C837A3" w:rsidRDefault="0025380A" w:rsidP="002538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694FF65F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1549CB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5BCC0EC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541DED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B0EFEC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460AF0D8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B868F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30AF2A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67CEF26D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65D98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D073027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ECBF345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372A86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767A90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70B25CC1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40585D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1D4EDC4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C837A3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4394573" w14:textId="74DDF196" w:rsidR="001653F6" w:rsidRPr="00C837A3" w:rsidRDefault="008224B3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9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A7-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跨站脚本漏洞</w:t>
      </w:r>
    </w:p>
    <w:p w14:paraId="020C63AB" w14:textId="0D695AB0" w:rsidR="001653F6" w:rsidRPr="00C837A3" w:rsidRDefault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</w:p>
    <w:p w14:paraId="3D0C3BB4" w14:textId="467784D7" w:rsidR="001653F6" w:rsidRPr="00C837A3" w:rsidRDefault="001653F6" w:rsidP="001653F6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7" w:name="_Toc531948219"/>
      <w:bookmarkStart w:id="48" w:name="_Toc531949646"/>
      <w:bookmarkStart w:id="49" w:name="_Toc23346516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A8 – </w:t>
      </w:r>
      <w:bookmarkEnd w:id="47"/>
      <w:bookmarkEnd w:id="48"/>
      <w:r w:rsidR="008224B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不安全的反序列化</w:t>
      </w:r>
      <w:bookmarkEnd w:id="49"/>
    </w:p>
    <w:p w14:paraId="195B3C2A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C1FCD94" w14:textId="1FE4418F" w:rsidR="001653F6" w:rsidRPr="00C837A3" w:rsidRDefault="008224B3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不安全的反序列化通常会导致远程代码执行。即使反序列化缺陷不会导致远程代码执行，它们也可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用于执行攻击，包括重播攻击、注入攻击和权限提升攻击。</w:t>
      </w:r>
    </w:p>
    <w:p w14:paraId="4B1E9B0E" w14:textId="29D7177B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A8</w:t>
      </w:r>
      <w:r w:rsid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C837A3">
        <w:rPr>
          <w:rFonts w:ascii="Times New Roman" w:eastAsiaTheme="majorEastAsia" w:hAnsi="Times New Roman"/>
          <w:sz w:val="22"/>
          <w:szCs w:val="22"/>
        </w:rPr>
        <w:t xml:space="preserve"> – </w:t>
      </w:r>
      <w:r w:rsidR="008224B3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</w:t>
      </w:r>
      <w:r w:rsid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7"/>
      </w:tblPr>
      <w:tblGrid>
        <w:gridCol w:w="4585"/>
        <w:gridCol w:w="1440"/>
        <w:gridCol w:w="1530"/>
        <w:gridCol w:w="1445"/>
      </w:tblGrid>
      <w:tr w:rsidR="008224B3" w:rsidRPr="00C837A3" w14:paraId="44F3EE68" w14:textId="77777777" w:rsidTr="0016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02F3E53" w14:textId="664F9CC7" w:rsidR="008224B3" w:rsidRPr="00C837A3" w:rsidRDefault="008224B3" w:rsidP="008224B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F76F8FA" w14:textId="76D7A42C" w:rsidR="008224B3" w:rsidRPr="00C837A3" w:rsidRDefault="008224B3" w:rsidP="008224B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23A6E5A" w14:textId="39FD958F" w:rsidR="008224B3" w:rsidRPr="00C837A3" w:rsidRDefault="008224B3" w:rsidP="008224B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8633D" w14:textId="78F5EB86" w:rsidR="008224B3" w:rsidRPr="00C837A3" w:rsidRDefault="008224B3" w:rsidP="008224B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1653F6" w:rsidRPr="00C837A3" w14:paraId="7DFAC63C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D0DDE0D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780C837E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1D72C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BC84B39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452EEDFA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893E7CE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D3094FC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08EDE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B05B64A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5CEA3C28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6C7965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079EEE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CF249B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BC1E7B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7A1B0007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12C4D1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8154A2F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CBD920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55514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7C7D9301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8DD0F71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3A6487A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D3755DA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EE54464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87D9608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1F0B47" w14:textId="39F44232" w:rsidR="001653F6" w:rsidRPr="00C837A3" w:rsidRDefault="008224B3" w:rsidP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 xml:space="preserve">10: A8-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不安全的反序列化漏洞</w:t>
      </w:r>
    </w:p>
    <w:p w14:paraId="43D485E4" w14:textId="77777777" w:rsidR="001653F6" w:rsidRPr="00C837A3" w:rsidRDefault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4B5CA44" w14:textId="0AFFB6A8" w:rsidR="00F772DA" w:rsidRPr="00C837A3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50" w:name="_Toc531865307"/>
      <w:bookmarkStart w:id="51" w:name="_Toc531949436"/>
      <w:bookmarkStart w:id="52" w:name="_Toc531949647"/>
      <w:bookmarkStart w:id="53" w:name="_Toc23346517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A9 – </w:t>
      </w:r>
      <w:bookmarkEnd w:id="50"/>
      <w:bookmarkEnd w:id="51"/>
      <w:bookmarkEnd w:id="52"/>
      <w:r w:rsidR="008224B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使用带已知漏洞的组件</w:t>
      </w:r>
      <w:bookmarkEnd w:id="53"/>
    </w:p>
    <w:p w14:paraId="6A25798A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12AAB13" w14:textId="005C1D7F" w:rsidR="008224B3" w:rsidRPr="008224B3" w:rsidRDefault="008224B3" w:rsidP="008224B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组件（如库、框架和其他软件模块）以与应用相同的权限运行。如果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易受攻击的组件，可能会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因攻击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导致严重的数据丢失或服务器接管。使用具有已知漏洞组件的应用和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可能会破坏应用防御，导致各种攻击和影响。</w:t>
      </w:r>
    </w:p>
    <w:p w14:paraId="2C956DC9" w14:textId="2AFCF56D" w:rsidR="007F169E" w:rsidRPr="00C837A3" w:rsidRDefault="008224B3" w:rsidP="008224B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A9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</w:t>
      </w:r>
      <w:r w:rsidR="00692E8C">
        <w:rPr>
          <w:rFonts w:ascii="Times New Roman" w:eastAsiaTheme="majorEastAsia" w:hAnsi="Times New Roman" w:hint="eastAsia"/>
          <w:sz w:val="22"/>
          <w:szCs w:val="22"/>
          <w:lang w:eastAsia="zh-CN"/>
        </w:rPr>
        <w:t>发现的</w:t>
      </w:r>
      <w:r w:rsidR="006C56E0">
        <w:rPr>
          <w:rFonts w:ascii="Times New Roman" w:eastAsiaTheme="majorEastAsia" w:hAnsi="Times New Roman" w:hint="eastAsia"/>
          <w:sz w:val="22"/>
          <w:szCs w:val="22"/>
          <w:lang w:eastAsia="zh-CN"/>
        </w:rPr>
        <w:t>带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已知漏洞组件</w:t>
      </w:r>
      <w:r w:rsidR="006C56E0"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7"/>
      </w:tblPr>
      <w:tblGrid>
        <w:gridCol w:w="4675"/>
        <w:gridCol w:w="1440"/>
        <w:gridCol w:w="1530"/>
        <w:gridCol w:w="1355"/>
      </w:tblGrid>
      <w:tr w:rsidR="006C56E0" w:rsidRPr="00C837A3" w14:paraId="3ED7BC08" w14:textId="77777777" w:rsidTr="00E82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2A12C1F9" w14:textId="267DA2C2" w:rsidR="006C56E0" w:rsidRPr="00C837A3" w:rsidRDefault="006C56E0" w:rsidP="006C56E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06CB436F" w:rsidR="006C56E0" w:rsidRPr="00C837A3" w:rsidRDefault="006C56E0" w:rsidP="006C56E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319A107E" w:rsidR="006C56E0" w:rsidRPr="00C837A3" w:rsidRDefault="006C56E0" w:rsidP="006C56E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32CB5DBC" w14:textId="48CCB362" w:rsidR="006C56E0" w:rsidRPr="00C837A3" w:rsidRDefault="006C56E0" w:rsidP="006C56E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C837A3" w14:paraId="72BE9B0B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55445D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32C8C3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CBBBB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68AB7EB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8872A7A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EEBAF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A7513D8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77A8E63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75381A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93B012D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62A8DA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41DFA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8CF5CDE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F34B08B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869A7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234AFF66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C837A3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30250FE" w14:textId="43C963EF" w:rsidR="004F5DAC" w:rsidRPr="00C837A3" w:rsidRDefault="001A5238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bookmarkStart w:id="54" w:name="_Hlk23406124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10</w:t>
      </w:r>
      <w:r w:rsidR="004F5DAC" w:rsidRPr="00C837A3">
        <w:rPr>
          <w:rFonts w:ascii="Times New Roman" w:eastAsiaTheme="majorEastAsia" w:hAnsi="Times New Roman"/>
          <w:i/>
          <w:sz w:val="22"/>
          <w:szCs w:val="22"/>
        </w:rPr>
        <w:t xml:space="preserve">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bookmarkEnd w:id="54"/>
    <w:p w14:paraId="3465950F" w14:textId="38143A4A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7B0CFA8D" w14:textId="3BF4F2FA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3F1A2F1F" w14:textId="6A8E8AFB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58E729AC" w14:textId="01AE74FE" w:rsidR="001653F6" w:rsidRPr="00C837A3" w:rsidRDefault="001653F6" w:rsidP="001653F6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55" w:name="_Toc531948221"/>
      <w:bookmarkStart w:id="56" w:name="_Toc531949648"/>
      <w:bookmarkStart w:id="57" w:name="_Toc23346518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A10 – </w:t>
      </w:r>
      <w:bookmarkEnd w:id="55"/>
      <w:bookmarkEnd w:id="56"/>
      <w:r w:rsidR="007C220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日志记录</w:t>
      </w:r>
      <w:r w:rsidR="00A8247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r w:rsidR="00F81B7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监视</w:t>
      </w:r>
      <w:r w:rsidR="007C220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不足</w:t>
      </w:r>
      <w:bookmarkEnd w:id="57"/>
    </w:p>
    <w:p w14:paraId="3736A2FF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84A82BF" w14:textId="77777777" w:rsidR="004A19BA" w:rsidRPr="00A82471" w:rsidRDefault="004A19BA" w:rsidP="004A19B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日志记录和监视不足，加上与事件响应的集成丢失或无效，使得攻击者能够进一步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持续地攻击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，并且面向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更多系统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实施攻击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，篡改、提取或销毁数据。大多数违约研究表明，违约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被发现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的时间超过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200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天，通常是由外部方而不是内部流程或监控部门发现的。</w:t>
      </w:r>
    </w:p>
    <w:p w14:paraId="68099412" w14:textId="3DE3D99B" w:rsidR="00A82471" w:rsidRPr="00C837A3" w:rsidRDefault="00A82471" w:rsidP="00A8247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A10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在此应用中发现的日志记录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监视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不足漏洞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7"/>
      </w:tblPr>
      <w:tblGrid>
        <w:gridCol w:w="4585"/>
        <w:gridCol w:w="1440"/>
        <w:gridCol w:w="1530"/>
        <w:gridCol w:w="1445"/>
      </w:tblGrid>
      <w:tr w:rsidR="004A19BA" w:rsidRPr="00C837A3" w14:paraId="454D4626" w14:textId="77777777" w:rsidTr="0016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3DBBE84" w14:textId="192D6F6A" w:rsidR="004A19BA" w:rsidRPr="00C837A3" w:rsidRDefault="004A19BA" w:rsidP="004A19B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028B296" w14:textId="3E0F3939" w:rsidR="004A19BA" w:rsidRPr="00C837A3" w:rsidRDefault="004A19BA" w:rsidP="004A19B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57D5CC" w14:textId="1977E7AF" w:rsidR="004A19BA" w:rsidRPr="00C837A3" w:rsidRDefault="004A19BA" w:rsidP="004A19B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8B1BA85" w14:textId="20F5AF85" w:rsidR="004A19BA" w:rsidRPr="00C837A3" w:rsidRDefault="004A19BA" w:rsidP="004A19B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1653F6" w:rsidRPr="00C837A3" w14:paraId="40B60404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8904BC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3876D7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7F983E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30061D6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7A796DA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C4ECEB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AC1A73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3903DC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055D3B5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8DD47E2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5309B4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A8166E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716436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31E34D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18013E62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1BA303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B4971E0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BA2524C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D3C2917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253B01F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C30614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ECCE3E4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4F6544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1ECBE77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F988DBF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976AD66" w14:textId="6AEEE1DA" w:rsidR="001653F6" w:rsidRPr="00C837A3" w:rsidRDefault="00DA7FB9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>1</w:t>
      </w:r>
      <w:r w:rsidR="003848DD">
        <w:rPr>
          <w:rFonts w:ascii="Times New Roman" w:eastAsiaTheme="majorEastAsia" w:hAnsi="Times New Roman"/>
          <w:i/>
          <w:sz w:val="22"/>
          <w:szCs w:val="22"/>
        </w:rPr>
        <w:t>1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bookmarkStart w:id="58" w:name="_Hlk23406293"/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日志记录</w:t>
      </w:r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&amp;</w:t>
      </w:r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监视不足漏洞</w:t>
      </w:r>
    </w:p>
    <w:bookmarkEnd w:id="58"/>
    <w:p w14:paraId="0455B8BB" w14:textId="77777777" w:rsidR="0017201B" w:rsidRPr="00C837A3" w:rsidRDefault="0017201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1051B28" w14:textId="74AD1292" w:rsidR="00CA74F4" w:rsidRPr="00C837A3" w:rsidRDefault="00584FE2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59" w:name="_Toc23346519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9"/>
    </w:p>
    <w:p w14:paraId="7A8D053C" w14:textId="77777777" w:rsidR="00EE5B06" w:rsidRPr="00D00F91" w:rsidRDefault="00EE5B06" w:rsidP="00EE5B06">
      <w:pPr>
        <w:pStyle w:val="20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0" w:name="_Toc23262134"/>
      <w:bookmarkStart w:id="61" w:name="_Toc23346520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60"/>
      <w:bookmarkEnd w:id="61"/>
    </w:p>
    <w:p w14:paraId="0F0EB78D" w14:textId="77777777" w:rsidR="00EE5B06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2A44D4D" w14:textId="77777777" w:rsidR="00EE5B06" w:rsidRPr="00C861EE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4365BD7" w14:textId="77777777" w:rsidR="00EE5B06" w:rsidRPr="00C861EE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4369B4E" w14:textId="3C5A982F" w:rsidR="000A16CB" w:rsidRPr="00C837A3" w:rsidRDefault="00BB40D4" w:rsidP="000A16CB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.</w:t>
      </w:r>
      <w:r w:rsidR="000A16CB" w:rsidRPr="00C837A3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88D568D" w14:textId="77777777" w:rsidR="00EE5B06" w:rsidRPr="00D00F91" w:rsidRDefault="00EE5B06" w:rsidP="00EE5B06">
      <w:pPr>
        <w:pStyle w:val="20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2" w:name="_Toc23262135"/>
      <w:bookmarkStart w:id="63" w:name="_Toc23346521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62"/>
      <w:bookmarkEnd w:id="63"/>
    </w:p>
    <w:p w14:paraId="513E3278" w14:textId="77777777" w:rsidR="00EE5B06" w:rsidRPr="00D00F91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22F7DD" w14:textId="6977F428" w:rsidR="00EE5B06" w:rsidRPr="00B91903" w:rsidRDefault="00EE5B06" w:rsidP="00EE5B06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8B9893B" w14:textId="414CA737" w:rsidR="00513557" w:rsidRPr="00EE5B06" w:rsidRDefault="00BB40D4" w:rsidP="002638B2">
      <w:pPr>
        <w:ind w:right="657"/>
        <w:rPr>
          <w:lang w:val="fr-FR"/>
        </w:rPr>
      </w:pPr>
      <w:r w:rsidRPr="00EE5B06">
        <w:rPr>
          <w:lang w:val="fr-FR"/>
        </w:rPr>
        <w:t xml:space="preserve">  </w:t>
      </w:r>
    </w:p>
    <w:p w14:paraId="2DC980E8" w14:textId="1FC7BD57" w:rsidR="00513557" w:rsidRPr="00EE5B06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EE5B06" w:rsidRDefault="00690F72" w:rsidP="002638B2">
      <w:pPr>
        <w:ind w:right="657"/>
        <w:rPr>
          <w:rFonts w:cs="Arial"/>
          <w:lang w:val="fr-FR"/>
        </w:rPr>
      </w:pPr>
    </w:p>
    <w:sectPr w:rsidR="00690F72" w:rsidRPr="00EE5B06" w:rsidSect="004D1309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AD53" w14:textId="77777777" w:rsidR="00275CF8" w:rsidRDefault="00275CF8">
      <w:r>
        <w:separator/>
      </w:r>
    </w:p>
  </w:endnote>
  <w:endnote w:type="continuationSeparator" w:id="0">
    <w:p w14:paraId="07E153EA" w14:textId="77777777" w:rsidR="00275CF8" w:rsidRDefault="0027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767759" w:rsidRDefault="00767759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2F2174F" w:rsidR="00767759" w:rsidRDefault="00767759">
    <w:pPr>
      <w:pStyle w:val="a4"/>
    </w:pPr>
    <w:r>
      <w:rPr>
        <w:noProof/>
        <w:lang w:eastAsia="en-US"/>
      </w:rPr>
      <w:drawing>
        <wp:inline distT="0" distB="0" distL="0" distR="0" wp14:anchorId="2591E445" wp14:editId="68CDC20B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767759" w:rsidRDefault="007677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1A96B" w14:textId="77777777" w:rsidR="00275CF8" w:rsidRDefault="00275CF8">
      <w:r>
        <w:separator/>
      </w:r>
    </w:p>
  </w:footnote>
  <w:footnote w:type="continuationSeparator" w:id="0">
    <w:p w14:paraId="1ACBCB34" w14:textId="77777777" w:rsidR="00275CF8" w:rsidRDefault="0027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3E91273" w:rsidR="00767759" w:rsidRPr="00501CAD" w:rsidRDefault="00767759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2017 Top 10 Summary Report</w:t>
    </w:r>
  </w:p>
  <w:p w14:paraId="09BF77A7" w14:textId="77777777" w:rsidR="00767759" w:rsidRPr="00501CAD" w:rsidRDefault="007677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5309E938" w:rsidR="00767759" w:rsidRDefault="00767759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AB68C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kFAPkommE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256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5AC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5EBA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AEE"/>
    <w:rsid w:val="00062B64"/>
    <w:rsid w:val="00062FE5"/>
    <w:rsid w:val="00063691"/>
    <w:rsid w:val="00064C72"/>
    <w:rsid w:val="0006603C"/>
    <w:rsid w:val="00066C80"/>
    <w:rsid w:val="0006713A"/>
    <w:rsid w:val="00070713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051E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0B08"/>
    <w:rsid w:val="0009145E"/>
    <w:rsid w:val="00091A79"/>
    <w:rsid w:val="00091ABC"/>
    <w:rsid w:val="00092FB6"/>
    <w:rsid w:val="00096D20"/>
    <w:rsid w:val="000970B5"/>
    <w:rsid w:val="000A0CEC"/>
    <w:rsid w:val="000A16CB"/>
    <w:rsid w:val="000A1E83"/>
    <w:rsid w:val="000A2994"/>
    <w:rsid w:val="000A3178"/>
    <w:rsid w:val="000A3258"/>
    <w:rsid w:val="000A4867"/>
    <w:rsid w:val="000A4ADD"/>
    <w:rsid w:val="000A5C58"/>
    <w:rsid w:val="000A6CEA"/>
    <w:rsid w:val="000A7325"/>
    <w:rsid w:val="000B1DF2"/>
    <w:rsid w:val="000B248B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4FFD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895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61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5DD7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53F6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5238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3A63"/>
    <w:rsid w:val="001C444B"/>
    <w:rsid w:val="001C4B71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35A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45A2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FCD"/>
    <w:rsid w:val="00244251"/>
    <w:rsid w:val="00244D20"/>
    <w:rsid w:val="002467D0"/>
    <w:rsid w:val="0024742F"/>
    <w:rsid w:val="00247D13"/>
    <w:rsid w:val="00253260"/>
    <w:rsid w:val="0025380A"/>
    <w:rsid w:val="00254678"/>
    <w:rsid w:val="00254F65"/>
    <w:rsid w:val="0025544E"/>
    <w:rsid w:val="00255A32"/>
    <w:rsid w:val="00255ADB"/>
    <w:rsid w:val="00255E13"/>
    <w:rsid w:val="00255E64"/>
    <w:rsid w:val="002565EE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5CF8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97E7C"/>
    <w:rsid w:val="002A0005"/>
    <w:rsid w:val="002A21EF"/>
    <w:rsid w:val="002A28B8"/>
    <w:rsid w:val="002A2B29"/>
    <w:rsid w:val="002A2DB8"/>
    <w:rsid w:val="002A4408"/>
    <w:rsid w:val="002A5283"/>
    <w:rsid w:val="002A56CE"/>
    <w:rsid w:val="002A5B1A"/>
    <w:rsid w:val="002A63B3"/>
    <w:rsid w:val="002A6F5D"/>
    <w:rsid w:val="002A7147"/>
    <w:rsid w:val="002A77E3"/>
    <w:rsid w:val="002B1100"/>
    <w:rsid w:val="002B12D7"/>
    <w:rsid w:val="002B1DEB"/>
    <w:rsid w:val="002B3802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7148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6BA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57E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48DD"/>
    <w:rsid w:val="00385C01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A7E52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3096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415"/>
    <w:rsid w:val="004665BF"/>
    <w:rsid w:val="004708D5"/>
    <w:rsid w:val="00470CE5"/>
    <w:rsid w:val="00472958"/>
    <w:rsid w:val="004729A0"/>
    <w:rsid w:val="00475702"/>
    <w:rsid w:val="004757FB"/>
    <w:rsid w:val="0047673E"/>
    <w:rsid w:val="00484BF6"/>
    <w:rsid w:val="00485E38"/>
    <w:rsid w:val="004867B9"/>
    <w:rsid w:val="00486F5A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19BA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A7FC2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0B2F"/>
    <w:rsid w:val="004D1309"/>
    <w:rsid w:val="004D32D5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7786"/>
    <w:rsid w:val="004E7B59"/>
    <w:rsid w:val="004F01A3"/>
    <w:rsid w:val="004F0D29"/>
    <w:rsid w:val="004F2DE1"/>
    <w:rsid w:val="004F33B5"/>
    <w:rsid w:val="004F3401"/>
    <w:rsid w:val="004F493F"/>
    <w:rsid w:val="004F5DAC"/>
    <w:rsid w:val="004F6EEE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0D24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A21"/>
    <w:rsid w:val="00525BE7"/>
    <w:rsid w:val="00525FE3"/>
    <w:rsid w:val="0052654E"/>
    <w:rsid w:val="00527384"/>
    <w:rsid w:val="00527440"/>
    <w:rsid w:val="00530846"/>
    <w:rsid w:val="00530B5F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19C9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67B86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4FE2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7BF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8C4"/>
    <w:rsid w:val="005C72D7"/>
    <w:rsid w:val="005C7BB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35BF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298B"/>
    <w:rsid w:val="006131A1"/>
    <w:rsid w:val="00613460"/>
    <w:rsid w:val="00613EB6"/>
    <w:rsid w:val="0061575B"/>
    <w:rsid w:val="00615BED"/>
    <w:rsid w:val="0061743C"/>
    <w:rsid w:val="0061789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6C1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2DFF"/>
    <w:rsid w:val="00653201"/>
    <w:rsid w:val="00654A33"/>
    <w:rsid w:val="00654DAE"/>
    <w:rsid w:val="006556BC"/>
    <w:rsid w:val="0065620A"/>
    <w:rsid w:val="00656855"/>
    <w:rsid w:val="00656A17"/>
    <w:rsid w:val="00660944"/>
    <w:rsid w:val="00661E5A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2E8C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A7EC9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6E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028A"/>
    <w:rsid w:val="006E1E0C"/>
    <w:rsid w:val="006E2319"/>
    <w:rsid w:val="006E3778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29B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5F5D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759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A0B"/>
    <w:rsid w:val="00787B69"/>
    <w:rsid w:val="00790754"/>
    <w:rsid w:val="00790D99"/>
    <w:rsid w:val="00792E63"/>
    <w:rsid w:val="007944A4"/>
    <w:rsid w:val="0079572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204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D7C84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4B3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A7A"/>
    <w:rsid w:val="00851C66"/>
    <w:rsid w:val="00853987"/>
    <w:rsid w:val="00854317"/>
    <w:rsid w:val="008550D3"/>
    <w:rsid w:val="00855228"/>
    <w:rsid w:val="00855BB6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65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2C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D7"/>
    <w:rsid w:val="008C4605"/>
    <w:rsid w:val="008C493F"/>
    <w:rsid w:val="008C5BA2"/>
    <w:rsid w:val="008C7901"/>
    <w:rsid w:val="008D0790"/>
    <w:rsid w:val="008D1D58"/>
    <w:rsid w:val="008D2368"/>
    <w:rsid w:val="008D24C3"/>
    <w:rsid w:val="008D282D"/>
    <w:rsid w:val="008D2E5D"/>
    <w:rsid w:val="008D3745"/>
    <w:rsid w:val="008D396E"/>
    <w:rsid w:val="008D3EEA"/>
    <w:rsid w:val="008D4A5C"/>
    <w:rsid w:val="008D5ACA"/>
    <w:rsid w:val="008D5AF9"/>
    <w:rsid w:val="008D5E44"/>
    <w:rsid w:val="008D6630"/>
    <w:rsid w:val="008D7D2B"/>
    <w:rsid w:val="008E10D6"/>
    <w:rsid w:val="008E13C5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3C8"/>
    <w:rsid w:val="00932468"/>
    <w:rsid w:val="0093250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2D38"/>
    <w:rsid w:val="00963F67"/>
    <w:rsid w:val="00964304"/>
    <w:rsid w:val="0096450C"/>
    <w:rsid w:val="009659B5"/>
    <w:rsid w:val="00966185"/>
    <w:rsid w:val="00967997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398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A13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5D31"/>
    <w:rsid w:val="00A36948"/>
    <w:rsid w:val="00A36F66"/>
    <w:rsid w:val="00A37EF3"/>
    <w:rsid w:val="00A41FCA"/>
    <w:rsid w:val="00A42100"/>
    <w:rsid w:val="00A44B8E"/>
    <w:rsid w:val="00A44F68"/>
    <w:rsid w:val="00A4600A"/>
    <w:rsid w:val="00A46492"/>
    <w:rsid w:val="00A4775C"/>
    <w:rsid w:val="00A50136"/>
    <w:rsid w:val="00A51347"/>
    <w:rsid w:val="00A519FE"/>
    <w:rsid w:val="00A51A91"/>
    <w:rsid w:val="00A520F8"/>
    <w:rsid w:val="00A52A3C"/>
    <w:rsid w:val="00A53073"/>
    <w:rsid w:val="00A539E5"/>
    <w:rsid w:val="00A55FFE"/>
    <w:rsid w:val="00A572B4"/>
    <w:rsid w:val="00A572E4"/>
    <w:rsid w:val="00A61789"/>
    <w:rsid w:val="00A618B2"/>
    <w:rsid w:val="00A61E96"/>
    <w:rsid w:val="00A64717"/>
    <w:rsid w:val="00A655DA"/>
    <w:rsid w:val="00A669E9"/>
    <w:rsid w:val="00A67268"/>
    <w:rsid w:val="00A70120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471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0D5"/>
    <w:rsid w:val="00AA057A"/>
    <w:rsid w:val="00AA1AAC"/>
    <w:rsid w:val="00AA3B7B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3653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14BC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6A7"/>
    <w:rsid w:val="00B00CE5"/>
    <w:rsid w:val="00B00CF3"/>
    <w:rsid w:val="00B00D21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1D2D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6737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0D4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D6F"/>
    <w:rsid w:val="00BF5ED6"/>
    <w:rsid w:val="00C00B72"/>
    <w:rsid w:val="00C00BE9"/>
    <w:rsid w:val="00C01538"/>
    <w:rsid w:val="00C02CF7"/>
    <w:rsid w:val="00C0351A"/>
    <w:rsid w:val="00C055DD"/>
    <w:rsid w:val="00C06028"/>
    <w:rsid w:val="00C066F6"/>
    <w:rsid w:val="00C07DC1"/>
    <w:rsid w:val="00C11020"/>
    <w:rsid w:val="00C11791"/>
    <w:rsid w:val="00C11F94"/>
    <w:rsid w:val="00C124CD"/>
    <w:rsid w:val="00C125C7"/>
    <w:rsid w:val="00C127C9"/>
    <w:rsid w:val="00C12B2C"/>
    <w:rsid w:val="00C12CB8"/>
    <w:rsid w:val="00C12E1A"/>
    <w:rsid w:val="00C14103"/>
    <w:rsid w:val="00C14613"/>
    <w:rsid w:val="00C15478"/>
    <w:rsid w:val="00C16204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4FC"/>
    <w:rsid w:val="00C359D9"/>
    <w:rsid w:val="00C36A3F"/>
    <w:rsid w:val="00C37566"/>
    <w:rsid w:val="00C401EF"/>
    <w:rsid w:val="00C408DA"/>
    <w:rsid w:val="00C40C54"/>
    <w:rsid w:val="00C4111A"/>
    <w:rsid w:val="00C42079"/>
    <w:rsid w:val="00C4334A"/>
    <w:rsid w:val="00C44030"/>
    <w:rsid w:val="00C451BE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1A71"/>
    <w:rsid w:val="00C6204D"/>
    <w:rsid w:val="00C62C41"/>
    <w:rsid w:val="00C64525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7A3"/>
    <w:rsid w:val="00C83F04"/>
    <w:rsid w:val="00C8488D"/>
    <w:rsid w:val="00C864C9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29C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7C6"/>
    <w:rsid w:val="00CE69D5"/>
    <w:rsid w:val="00CE6B94"/>
    <w:rsid w:val="00CE733B"/>
    <w:rsid w:val="00CF0058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2DA"/>
    <w:rsid w:val="00D34AF3"/>
    <w:rsid w:val="00D35DE0"/>
    <w:rsid w:val="00D360DC"/>
    <w:rsid w:val="00D36C46"/>
    <w:rsid w:val="00D40E64"/>
    <w:rsid w:val="00D414E0"/>
    <w:rsid w:val="00D41AA9"/>
    <w:rsid w:val="00D42A46"/>
    <w:rsid w:val="00D42FEC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A7FB9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1E4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3825"/>
    <w:rsid w:val="00DE485E"/>
    <w:rsid w:val="00DE4B7F"/>
    <w:rsid w:val="00DE5505"/>
    <w:rsid w:val="00DE7034"/>
    <w:rsid w:val="00DE7ABA"/>
    <w:rsid w:val="00DE7ABB"/>
    <w:rsid w:val="00DF1564"/>
    <w:rsid w:val="00DF2B1B"/>
    <w:rsid w:val="00DF36C4"/>
    <w:rsid w:val="00DF401D"/>
    <w:rsid w:val="00DF418B"/>
    <w:rsid w:val="00DF44C5"/>
    <w:rsid w:val="00DF49EB"/>
    <w:rsid w:val="00DF5E17"/>
    <w:rsid w:val="00DF68EA"/>
    <w:rsid w:val="00DF7105"/>
    <w:rsid w:val="00E00C85"/>
    <w:rsid w:val="00E01AD4"/>
    <w:rsid w:val="00E01D33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611"/>
    <w:rsid w:val="00E72F10"/>
    <w:rsid w:val="00E739A4"/>
    <w:rsid w:val="00E74DF3"/>
    <w:rsid w:val="00E75917"/>
    <w:rsid w:val="00E75B4D"/>
    <w:rsid w:val="00E75F22"/>
    <w:rsid w:val="00E7680E"/>
    <w:rsid w:val="00E76AE4"/>
    <w:rsid w:val="00E76D93"/>
    <w:rsid w:val="00E76DEF"/>
    <w:rsid w:val="00E7708C"/>
    <w:rsid w:val="00E80100"/>
    <w:rsid w:val="00E80703"/>
    <w:rsid w:val="00E81998"/>
    <w:rsid w:val="00E81C43"/>
    <w:rsid w:val="00E8205B"/>
    <w:rsid w:val="00E82626"/>
    <w:rsid w:val="00E82704"/>
    <w:rsid w:val="00E8402F"/>
    <w:rsid w:val="00E84619"/>
    <w:rsid w:val="00E84CE2"/>
    <w:rsid w:val="00E84D25"/>
    <w:rsid w:val="00E856FB"/>
    <w:rsid w:val="00E85D8F"/>
    <w:rsid w:val="00E86EA7"/>
    <w:rsid w:val="00E86F90"/>
    <w:rsid w:val="00E870F6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282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5B06"/>
    <w:rsid w:val="00EE6652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BE6"/>
    <w:rsid w:val="00F05CB4"/>
    <w:rsid w:val="00F06006"/>
    <w:rsid w:val="00F07C48"/>
    <w:rsid w:val="00F07E74"/>
    <w:rsid w:val="00F07F43"/>
    <w:rsid w:val="00F12935"/>
    <w:rsid w:val="00F130E8"/>
    <w:rsid w:val="00F138C0"/>
    <w:rsid w:val="00F13B02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55E78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4F1F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B79"/>
    <w:rsid w:val="00F82367"/>
    <w:rsid w:val="00F82E08"/>
    <w:rsid w:val="00F82F54"/>
    <w:rsid w:val="00F832A5"/>
    <w:rsid w:val="00F84412"/>
    <w:rsid w:val="00F84F49"/>
    <w:rsid w:val="00F85529"/>
    <w:rsid w:val="00F868B5"/>
    <w:rsid w:val="00F86E38"/>
    <w:rsid w:val="00F90172"/>
    <w:rsid w:val="00F91740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A1E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2B75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6952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4-6">
    <w:name w:val="Grid Table 4 Accent 6"/>
    <w:basedOn w:val="a2"/>
    <w:uiPriority w:val="49"/>
    <w:rsid w:val="000A5C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-2017_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Top_10-2017_Top_1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1E9-4E20-9906-9BE4D6A0F002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1E9-4E20-9906-9BE4D6A0F00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1E9-4E20-9906-9BE4D6A0F002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1E9-4E20-9906-9BE4D6A0F002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1E9-4E20-9906-9BE4D6A0F00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1E9-4E20-9906-9BE4D6A0F00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1E9-4E20-9906-9BE4D6A0F0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1E9-4E20-9906-9BE4D6A0F00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521F9-DA47-4A9B-863D-B8177ED6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1938</TotalTime>
  <Pages>10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129</cp:revision>
  <cp:lastPrinted>2014-04-04T13:22:00Z</cp:lastPrinted>
  <dcterms:created xsi:type="dcterms:W3CDTF">2018-09-21T16:01:00Z</dcterms:created>
  <dcterms:modified xsi:type="dcterms:W3CDTF">2019-10-31T07:15:00Z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