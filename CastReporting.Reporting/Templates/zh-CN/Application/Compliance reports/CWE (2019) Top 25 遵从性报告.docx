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B21BFE" w:rsidRDefault="00B21BFE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B21BFE" w:rsidRDefault="00B21BFE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97AD3BE" w:rsidR="00B21BFE" w:rsidRDefault="002C5EB8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3741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2C5EB8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597AD3BE" w:rsidR="00B21BFE" w:rsidRDefault="002C5EB8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3741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21BFE" w:rsidRDefault="002C5EB8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50A061CE">
                <wp:simplePos x="0" y="0"/>
                <wp:positionH relativeFrom="margin">
                  <wp:posOffset>4065561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A65525">
                    <wp:simplePos x="0" y="0"/>
                    <wp:positionH relativeFrom="page">
                      <wp:posOffset>2910177</wp:posOffset>
                    </wp:positionH>
                    <wp:positionV relativeFrom="page">
                      <wp:posOffset>1463040</wp:posOffset>
                    </wp:positionV>
                    <wp:extent cx="6014720" cy="3363402"/>
                    <wp:effectExtent l="0" t="0" r="5080" b="889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363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6918B" w14:textId="6BF55800" w:rsidR="009305E8" w:rsidRPr="002C02D8" w:rsidRDefault="00B21BFE" w:rsidP="009305E8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="009305E8"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CWE (201</w:t>
                                </w:r>
                                <w:r w:rsidR="009305E8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9</w:t>
                                </w:r>
                                <w:r w:rsidR="009305E8"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)</w:t>
                                </w:r>
                                <w:r w:rsidR="009305E8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 w:rsidR="00F65E83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 xml:space="preserve">Top </w:t>
                                </w:r>
                                <w:r w:rsidR="009305E8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2</w:t>
                                </w:r>
                                <w:r w:rsidR="009305E8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5</w:t>
                                </w:r>
                                <w:r w:rsidR="00F65E83" w:rsidRPr="002C02D8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 </w:t>
                                </w:r>
                              </w:p>
                              <w:p w14:paraId="5709D450" w14:textId="411A33C6" w:rsidR="00B21BFE" w:rsidRDefault="009305E8" w:rsidP="009305E8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3771B39C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0043812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CE7E08E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7411AB9" w14:textId="75BF48E2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15pt;margin-top:115.2pt;width:473.6pt;height:264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" filled="f" stroked="f" strokeweight=".5pt">
                    <v:textbox inset="0,0,0,0">
                      <w:txbxContent>
                        <w:p w14:paraId="1156918B" w14:textId="6BF55800" w:rsidR="009305E8" w:rsidRPr="002C02D8" w:rsidRDefault="00B21BFE" w:rsidP="009305E8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="009305E8"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CWE (201</w:t>
                          </w:r>
                          <w:r w:rsidR="009305E8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9</w:t>
                          </w:r>
                          <w:r w:rsidR="009305E8"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)</w:t>
                          </w:r>
                          <w:r w:rsidR="009305E8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="00F65E83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 xml:space="preserve">Top </w:t>
                          </w:r>
                          <w:r w:rsidR="009305E8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2</w:t>
                          </w:r>
                          <w:r w:rsidR="009305E8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5</w:t>
                          </w:r>
                          <w:r w:rsidR="00F65E83" w:rsidRPr="002C02D8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 </w:t>
                          </w:r>
                        </w:p>
                        <w:p w14:paraId="5709D450" w14:textId="411A33C6" w:rsidR="00B21BFE" w:rsidRDefault="009305E8" w:rsidP="009305E8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3771B39C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0043812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CE7E08E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7411AB9" w14:textId="75BF48E2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DF5C483" w:rsidR="00B21BFE" w:rsidRPr="00053741" w:rsidRDefault="00053741" w:rsidP="00F3760D">
                                <w:pPr>
                                  <w:rPr>
                                    <w:rFonts w:ascii="SimSun" w:eastAsia="SimSun" w:hAnsi="SimSun" w:cs="SimSun"/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6DF5C483" w:rsidR="00B21BFE" w:rsidRPr="00053741" w:rsidRDefault="00053741" w:rsidP="00F3760D">
                          <w:pPr>
                            <w:rPr>
                              <w:rFonts w:ascii="SimSun" w:eastAsia="SimSun" w:hAnsi="SimSun" w:cs="SimSun"/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DDD4A9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09E570F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449156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2C5EB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2" w:name="Adresses"/>
      <w:bookmarkEnd w:id="2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6462E9DC" w14:textId="42AD32CD" w:rsidR="00BC72EC" w:rsidRDefault="00CA74F4" w:rsidP="00EE0F23">
      <w:pPr>
        <w:pStyle w:val="1"/>
        <w:numPr>
          <w:ilvl w:val="0"/>
          <w:numId w:val="0"/>
        </w:numPr>
        <w:ind w:left="357"/>
        <w:rPr>
          <w:noProof/>
        </w:rPr>
      </w:pPr>
      <w:r w:rsidRPr="00015B29">
        <w:lastRenderedPageBreak/>
        <w:tab/>
      </w:r>
      <w:r w:rsidR="00BC72EC">
        <w:rPr>
          <w:rFonts w:hint="eastAsia"/>
          <w:lang w:eastAsia="zh-CN"/>
        </w:rPr>
        <w:t>目录</w:t>
      </w:r>
      <w:r w:rsidR="00020F50">
        <w:tab/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begin"/>
      </w:r>
      <w:r w:rsidR="00062BB2">
        <w:rPr>
          <w:rFonts w:asciiTheme="majorHAnsi" w:hAnsiTheme="majorHAnsi"/>
          <w:color w:val="404040" w:themeColor="text1" w:themeTint="BF"/>
          <w:sz w:val="22"/>
        </w:rPr>
        <w:instrText xml:space="preserve"> TOC \o "1-4" \n </w:instrText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separate"/>
      </w:r>
    </w:p>
    <w:p w14:paraId="76B0E671" w14:textId="77777777" w:rsidR="00BC72EC" w:rsidRPr="00BC72EC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 w:val="0"/>
          <w:bCs/>
          <w:noProof/>
        </w:rPr>
        <w:t>1.</w:t>
      </w:r>
      <w:r w:rsidRPr="00BC72EC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简介</w:t>
      </w:r>
    </w:p>
    <w:p w14:paraId="7B85613A" w14:textId="77777777" w:rsidR="00BC72EC" w:rsidRPr="00BC72EC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BC72EC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应用特征</w:t>
      </w:r>
    </w:p>
    <w:p w14:paraId="46EFE8BA" w14:textId="77777777" w:rsidR="00BC72EC" w:rsidRPr="00BC72EC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 w:val="0"/>
          <w:bCs/>
          <w:noProof/>
        </w:rPr>
        <w:t>2.</w:t>
      </w:r>
      <w:r w:rsidRPr="00BC72EC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/>
          <w:b w:val="0"/>
          <w:bCs/>
          <w:noProof/>
        </w:rPr>
        <w:t xml:space="preserve">CWE (2019) Top 25 </w:t>
      </w:r>
      <w:r w:rsidRPr="00BC72EC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总结</w:t>
      </w:r>
    </w:p>
    <w:p w14:paraId="7CC00EBE" w14:textId="77777777" w:rsidR="00BC72EC" w:rsidRPr="00BC72EC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BC72EC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/>
          <w:bCs/>
          <w:noProof/>
        </w:rPr>
        <w:t xml:space="preserve">CWE (2019) Top 25 </w:t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漏洞总结</w:t>
      </w:r>
    </w:p>
    <w:p w14:paraId="6F0293CB" w14:textId="66BBCBF4" w:rsidR="00BC72EC" w:rsidRPr="00BC72EC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 w:val="0"/>
          <w:bCs/>
          <w:noProof/>
        </w:rPr>
        <w:t>3.</w:t>
      </w:r>
      <w:r w:rsidRPr="00BC72EC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/>
          <w:b w:val="0"/>
          <w:bCs/>
          <w:noProof/>
        </w:rPr>
        <w:t xml:space="preserve">CWE (2019) Top 25 </w:t>
      </w:r>
      <w:r w:rsidRPr="00BC72EC">
        <w:rPr>
          <w:rFonts w:ascii="Times New Roman" w:eastAsiaTheme="majorEastAsia" w:hAnsi="Times New Roman"/>
          <w:b w:val="0"/>
          <w:bCs/>
          <w:noProof/>
          <w:lang w:eastAsia="zh-CN"/>
        </w:rPr>
        <w:t>——</w:t>
      </w:r>
      <w:r w:rsidRPr="00BC72EC">
        <w:rPr>
          <w:rFonts w:ascii="Times New Roman" w:eastAsiaTheme="majorEastAsia" w:hAnsi="Times New Roman"/>
          <w:b w:val="0"/>
          <w:bCs/>
          <w:noProof/>
        </w:rPr>
        <w:t xml:space="preserve"> </w:t>
      </w:r>
      <w:r w:rsidRPr="00BC72EC">
        <w:rPr>
          <w:rFonts w:ascii="Times New Roman" w:eastAsiaTheme="majorEastAsia" w:hAnsi="Times New Roman"/>
          <w:b w:val="0"/>
          <w:bCs/>
          <w:noProof/>
          <w:lang w:eastAsia="zh-CN"/>
        </w:rPr>
        <w:t>CAST</w:t>
      </w:r>
      <w:r w:rsidRPr="00BC72EC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分析</w:t>
      </w:r>
      <w:r w:rsidR="00BA2AF3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结果</w:t>
      </w:r>
    </w:p>
    <w:p w14:paraId="50ECCDDA" w14:textId="77777777" w:rsidR="00BC72EC" w:rsidRPr="00BC72EC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 w:val="0"/>
          <w:bCs/>
          <w:noProof/>
        </w:rPr>
        <w:t>4.</w:t>
      </w:r>
      <w:r w:rsidRPr="00BC72EC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>附录</w:t>
      </w:r>
    </w:p>
    <w:p w14:paraId="27A20ED2" w14:textId="36456EF9" w:rsidR="00BC72EC" w:rsidRPr="00BC72EC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BC72EC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关于</w:t>
      </w:r>
      <w:r w:rsidR="002A0956">
        <w:rPr>
          <w:rFonts w:ascii="Times New Roman" w:eastAsiaTheme="majorEastAsia" w:hAnsi="Times New Roman" w:hint="eastAsia"/>
          <w:bCs/>
          <w:noProof/>
          <w:lang w:eastAsia="zh-CN"/>
        </w:rPr>
        <w:t>CAST</w:t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软件智能</w:t>
      </w:r>
    </w:p>
    <w:p w14:paraId="0F1F53FA" w14:textId="77777777" w:rsidR="00BC72EC" w:rsidRPr="00BC72EC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BC72EC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BC72EC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关于</w:t>
      </w:r>
      <w:r w:rsidRPr="00BC72EC">
        <w:rPr>
          <w:rFonts w:ascii="Times New Roman" w:eastAsiaTheme="majorEastAsia" w:hAnsi="Times New Roman"/>
          <w:bCs/>
          <w:noProof/>
          <w:lang w:eastAsia="zh-CN"/>
        </w:rPr>
        <w:t>CAST</w:t>
      </w:r>
      <w:r w:rsidRPr="00BC72EC">
        <w:rPr>
          <w:rFonts w:ascii="Times New Roman" w:eastAsiaTheme="majorEastAsia" w:hAnsi="Times New Roman" w:hint="eastAsia"/>
          <w:bCs/>
          <w:noProof/>
          <w:lang w:eastAsia="zh-CN"/>
        </w:rPr>
        <w:t>安全性</w:t>
      </w:r>
    </w:p>
    <w:p w14:paraId="31007FBA" w14:textId="6AD071E0" w:rsidR="00C9214B" w:rsidRPr="00B1237A" w:rsidRDefault="00062BB2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4DF346CA" w:rsidR="00874417" w:rsidRPr="00053741" w:rsidRDefault="00B1237A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r w:rsidRPr="00053741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3" w:name="_Toc23242755"/>
      <w:r w:rsidR="00053741" w:rsidRPr="00053741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3"/>
    </w:p>
    <w:p w14:paraId="68659DCE" w14:textId="29F42AF4" w:rsidR="00053741" w:rsidRPr="00053741" w:rsidRDefault="00053741" w:rsidP="00053741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Hlk530663297"/>
      <w:bookmarkStart w:id="5" w:name="_Toc380677725"/>
      <w:bookmarkStart w:id="6" w:name="_Toc531862288"/>
      <w:r w:rsidRPr="00053741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053741">
        <w:rPr>
          <w:rFonts w:ascii="Times New Roman" w:eastAsiaTheme="majorEastAsia" w:hAnsi="Times New Roman"/>
          <w:sz w:val="22"/>
          <w:szCs w:val="22"/>
        </w:rPr>
        <w:t>评估旨在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r w:rsidRPr="00053741">
        <w:rPr>
          <w:rFonts w:ascii="Times New Roman" w:eastAsiaTheme="majorEastAsia" w:hAnsi="Times New Roman"/>
          <w:sz w:val="22"/>
          <w:szCs w:val="22"/>
        </w:rPr>
        <w:t>应用安全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健康</w:t>
      </w:r>
      <w:r w:rsidRPr="00053741">
        <w:rPr>
          <w:rFonts w:ascii="Times New Roman" w:eastAsiaTheme="majorEastAsia" w:hAnsi="Times New Roman"/>
          <w:sz w:val="22"/>
          <w:szCs w:val="22"/>
        </w:rPr>
        <w:t>状况，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了解导致</w:t>
      </w:r>
      <w:r w:rsidRPr="00053741">
        <w:rPr>
          <w:rFonts w:ascii="Times New Roman" w:eastAsiaTheme="majorEastAsia" w:hAnsi="Times New Roman"/>
          <w:sz w:val="22"/>
          <w:szCs w:val="22"/>
        </w:rPr>
        <w:t>当前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Pr="00053741">
        <w:rPr>
          <w:rFonts w:ascii="Times New Roman" w:eastAsiaTheme="majorEastAsia" w:hAnsi="Times New Roman"/>
          <w:sz w:val="22"/>
          <w:szCs w:val="22"/>
        </w:rPr>
        <w:t>安全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r w:rsidRPr="00053741">
        <w:rPr>
          <w:rFonts w:ascii="Times New Roman" w:eastAsiaTheme="majorEastAsia" w:hAnsi="Times New Roman"/>
          <w:sz w:val="22"/>
          <w:szCs w:val="22"/>
        </w:rPr>
        <w:t>的根本原因，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并识别应用之后可能面临的</w:t>
      </w:r>
      <w:r w:rsidRPr="00053741">
        <w:rPr>
          <w:rFonts w:ascii="Times New Roman" w:eastAsiaTheme="majorEastAsia" w:hAnsi="Times New Roman"/>
          <w:sz w:val="22"/>
          <w:szCs w:val="22"/>
        </w:rPr>
        <w:t>风险。评估使用</w:t>
      </w:r>
      <w:r w:rsidRPr="00053741">
        <w:rPr>
          <w:rFonts w:ascii="Times New Roman" w:eastAsiaTheme="majorEastAsia" w:hAnsi="Times New Roman"/>
          <w:sz w:val="22"/>
          <w:szCs w:val="22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r w:rsidRPr="00053741">
        <w:rPr>
          <w:rFonts w:ascii="Times New Roman" w:eastAsiaTheme="majorEastAsia" w:hAnsi="Times New Roman"/>
          <w:sz w:val="22"/>
          <w:szCs w:val="22"/>
        </w:rPr>
        <w:t>应用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r w:rsidRPr="00053741">
        <w:rPr>
          <w:rFonts w:ascii="Times New Roman" w:eastAsiaTheme="majorEastAsia" w:hAnsi="Times New Roman"/>
          <w:sz w:val="22"/>
          <w:szCs w:val="22"/>
        </w:rPr>
        <w:t>自动扫描，根据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053741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2B21A6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2B21A6">
        <w:rPr>
          <w:rFonts w:ascii="Times New Roman" w:eastAsiaTheme="majorEastAsia" w:hAnsi="Times New Roman"/>
          <w:noProof/>
          <w:sz w:val="22"/>
          <w:szCs w:val="22"/>
          <w:lang w:eastAsia="zh-CN"/>
        </w:rPr>
        <w:t>25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软件错误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r w:rsidRPr="00053741">
        <w:rPr>
          <w:rFonts w:ascii="Times New Roman" w:eastAsiaTheme="majorEastAsia" w:hAnsi="Times New Roman"/>
          <w:sz w:val="22"/>
          <w:szCs w:val="22"/>
        </w:rPr>
        <w:t>审查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053741">
        <w:rPr>
          <w:rFonts w:ascii="Times New Roman" w:eastAsiaTheme="majorEastAsia" w:hAnsi="Times New Roman"/>
          <w:sz w:val="22"/>
          <w:szCs w:val="22"/>
        </w:rPr>
        <w:t>、设计和代码。</w:t>
      </w:r>
    </w:p>
    <w:p w14:paraId="1D63C86C" w14:textId="77777777" w:rsidR="00053741" w:rsidRPr="00053741" w:rsidRDefault="00053741" w:rsidP="00053741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80C8FE2" w14:textId="77777777" w:rsidR="00053741" w:rsidRPr="00053741" w:rsidRDefault="00053741" w:rsidP="00053741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>CAST AIP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r w:rsidRPr="00053741">
        <w:rPr>
          <w:rFonts w:ascii="Times New Roman" w:eastAsiaTheme="majorEastAsia" w:hAnsi="Times New Roman"/>
          <w:sz w:val="22"/>
          <w:szCs w:val="22"/>
        </w:rPr>
        <w:t>质量规则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来自权威</w:t>
      </w:r>
      <w:r w:rsidRPr="00053741">
        <w:rPr>
          <w:rFonts w:ascii="Times New Roman" w:eastAsiaTheme="majorEastAsia" w:hAnsi="Times New Roman"/>
          <w:sz w:val="22"/>
          <w:szCs w:val="22"/>
        </w:rPr>
        <w:t>行业标准（</w:t>
      </w:r>
      <w:r w:rsidRPr="00053741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053741">
        <w:rPr>
          <w:rFonts w:ascii="Times New Roman" w:eastAsiaTheme="majorEastAsia" w:hAnsi="Times New Roman"/>
          <w:sz w:val="22"/>
          <w:szCs w:val="22"/>
        </w:rPr>
        <w:t>）。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具有独特的</w:t>
      </w:r>
      <w:r w:rsidRPr="00053741">
        <w:rPr>
          <w:rFonts w:ascii="Times New Roman" w:eastAsiaTheme="majorEastAsia" w:hAnsi="Times New Roman"/>
          <w:sz w:val="22"/>
          <w:szCs w:val="22"/>
        </w:rPr>
        <w:t>数据流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分析</w:t>
      </w:r>
      <w:r w:rsidRPr="00053741">
        <w:rPr>
          <w:rFonts w:ascii="Times New Roman" w:eastAsiaTheme="majorEastAsia" w:hAnsi="Times New Roman"/>
          <w:sz w:val="22"/>
          <w:szCs w:val="22"/>
        </w:rPr>
        <w:t>和系统级分析（从表示层到数据库层）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能力</w:t>
      </w:r>
      <w:r w:rsidRPr="00053741">
        <w:rPr>
          <w:rFonts w:ascii="Times New Roman" w:eastAsiaTheme="majorEastAsia" w:hAnsi="Times New Roman"/>
          <w:sz w:val="22"/>
          <w:szCs w:val="22"/>
        </w:rPr>
        <w:t>，提供准确的安全发现，减少误报。</w:t>
      </w:r>
    </w:p>
    <w:p w14:paraId="18D348BE" w14:textId="4DD11028" w:rsidR="007374BB" w:rsidRPr="00053741" w:rsidRDefault="007374BB" w:rsidP="007374BB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7AE63EAC" w:rsidR="00874417" w:rsidRPr="00053741" w:rsidRDefault="00053741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42756"/>
      <w:bookmarkEnd w:id="4"/>
      <w:bookmarkEnd w:id="5"/>
      <w:bookmarkEnd w:id="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7"/>
    </w:p>
    <w:p w14:paraId="4B0A16FF" w14:textId="77777777" w:rsidR="00C60C03" w:rsidRPr="00053741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213B0B44" w:rsidR="007B070B" w:rsidRPr="00053741" w:rsidRDefault="00AE0530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本评估仅关注指定应用的技术实现（从数据库到用户界面），不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>功能。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</w:p>
    <w:p w14:paraId="2B2460C1" w14:textId="77777777" w:rsidR="007B070B" w:rsidRPr="00053741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053741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053741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AD187D1" w:rsidR="002638B2" w:rsidRPr="00053741" w:rsidRDefault="0082360D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0E8F885B" w:rsidR="002638B2" w:rsidRPr="00053741" w:rsidRDefault="0082360D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053741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053741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053741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053741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053741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EE103E" w:rsidRDefault="00966A1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4"/>
          <w:szCs w:val="24"/>
        </w:rPr>
      </w:pPr>
      <w:r w:rsidRPr="00053741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00623D" w14:textId="0ADA51C5" w:rsidR="00053741" w:rsidRPr="006C3BFE" w:rsidRDefault="00053741" w:rsidP="00053741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EE103E">
        <w:rPr>
          <w:rFonts w:ascii="Times New Roman" w:eastAsiaTheme="majorEastAsia" w:hAnsi="Times New Roman"/>
          <w:sz w:val="20"/>
        </w:rPr>
        <w:t xml:space="preserve">              </w:t>
      </w:r>
      <w:r w:rsidRPr="00EE103E">
        <w:rPr>
          <w:rFonts w:ascii="Times New Roman" w:eastAsiaTheme="majorEastAsia" w:hAnsi="Times New Roman" w:hint="eastAsia"/>
          <w:i/>
          <w:sz w:val="20"/>
        </w:rPr>
        <w:t>图</w:t>
      </w:r>
      <w:r w:rsidRPr="00EE103E">
        <w:rPr>
          <w:rFonts w:ascii="Times New Roman" w:eastAsiaTheme="majorEastAsia" w:hAnsi="Times New Roman" w:hint="eastAsia"/>
          <w:i/>
          <w:sz w:val="20"/>
        </w:rPr>
        <w:t xml:space="preserve"> 1: </w:t>
      </w:r>
      <w:r w:rsidRPr="00EE103E">
        <w:rPr>
          <w:rFonts w:ascii="Times New Roman" w:eastAsiaTheme="majorEastAsia" w:hAnsi="Times New Roman" w:hint="eastAsia"/>
          <w:i/>
          <w:sz w:val="20"/>
        </w:rPr>
        <w:t>应用技术特征</w:t>
      </w:r>
      <w:r w:rsidRPr="00EE103E">
        <w:rPr>
          <w:rFonts w:ascii="Times New Roman" w:eastAsiaTheme="majorEastAsia" w:hAnsi="Times New Roman"/>
          <w:sz w:val="22"/>
          <w:szCs w:val="22"/>
        </w:rPr>
        <w:t xml:space="preserve">                                                                          </w:t>
      </w:r>
      <w:r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3819DE17" w:rsidR="005773E4" w:rsidRPr="00053741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053741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E70F86B" w:rsidR="004708D5" w:rsidRPr="00053741" w:rsidRDefault="00EE0F23" w:rsidP="00EE0F23">
      <w:pPr>
        <w:pStyle w:val="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8" w:name="_Toc531862289"/>
      <w:bookmarkStart w:id="9" w:name="_Toc14694637"/>
      <w:bookmarkStart w:id="10" w:name="_Toc14781234"/>
      <w:bookmarkStart w:id="11" w:name="_Toc14781369"/>
      <w:bookmarkStart w:id="12" w:name="_Toc15304887"/>
      <w:bookmarkStart w:id="13" w:name="_Toc15306074"/>
      <w:bookmarkStart w:id="14" w:name="_Toc21073277"/>
      <w:bookmarkStart w:id="15" w:name="_Toc21074673"/>
      <w:bookmarkStart w:id="16" w:name="_Toc23242757"/>
      <w:r w:rsidRPr="00053741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AE23F0" w:rsidRPr="00053741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053741">
        <w:rPr>
          <w:rFonts w:ascii="Times New Roman" w:eastAsiaTheme="majorEastAsia" w:hAnsi="Times New Roman" w:cs="Times New Roman"/>
          <w:sz w:val="22"/>
          <w:szCs w:val="22"/>
        </w:rPr>
        <w:t>201</w:t>
      </w:r>
      <w:r w:rsidR="00504E6C" w:rsidRPr="00053741">
        <w:rPr>
          <w:rFonts w:ascii="Times New Roman" w:eastAsiaTheme="majorEastAsia" w:hAnsi="Times New Roman" w:cs="Times New Roman"/>
          <w:sz w:val="22"/>
          <w:szCs w:val="22"/>
        </w:rPr>
        <w:t>9</w:t>
      </w:r>
      <w:r w:rsidR="00AE23F0" w:rsidRPr="00053741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053741">
        <w:rPr>
          <w:rFonts w:ascii="Times New Roman" w:eastAsiaTheme="majorEastAsia" w:hAnsi="Times New Roman" w:cs="Times New Roman"/>
          <w:sz w:val="22"/>
          <w:szCs w:val="22"/>
        </w:rPr>
        <w:t xml:space="preserve"> To</w:t>
      </w:r>
      <w:r w:rsidRPr="00053741">
        <w:rPr>
          <w:rFonts w:ascii="Times New Roman" w:eastAsiaTheme="majorEastAsia" w:hAnsi="Times New Roman" w:cs="Times New Roman"/>
          <w:sz w:val="22"/>
          <w:szCs w:val="22"/>
        </w:rPr>
        <w:t>p</w:t>
      </w:r>
      <w:r w:rsidR="00D52D69" w:rsidRPr="0005374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053741">
        <w:rPr>
          <w:rFonts w:ascii="Times New Roman" w:eastAsiaTheme="majorEastAsia" w:hAnsi="Times New Roman" w:cs="Times New Roman"/>
          <w:sz w:val="22"/>
          <w:szCs w:val="22"/>
        </w:rPr>
        <w:t xml:space="preserve">25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EE103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6"/>
    </w:p>
    <w:p w14:paraId="59AB825D" w14:textId="20505CD6" w:rsidR="00EE103E" w:rsidRPr="008A7E97" w:rsidRDefault="00EE103E" w:rsidP="00EE103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Pr="008A7E97">
        <w:rPr>
          <w:rFonts w:ascii="Times New Roman" w:eastAsiaTheme="majorEastAsia" w:hAnsi="Times New Roman"/>
          <w:sz w:val="22"/>
          <w:szCs w:val="22"/>
        </w:rPr>
        <w:t>25</w:t>
      </w:r>
      <w:r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1" w:history="1">
        <w:r w:rsidRPr="008A7E97">
          <w:rPr>
            <w:rStyle w:val="aa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6D65F892" w:rsidR="000B1DF2" w:rsidRPr="00053741" w:rsidRDefault="007D72C7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531862290"/>
      <w:bookmarkStart w:id="18" w:name="_Toc14694638"/>
      <w:bookmarkStart w:id="19" w:name="_Toc14781235"/>
      <w:bookmarkStart w:id="20" w:name="_Toc14781370"/>
      <w:bookmarkStart w:id="21" w:name="_Toc15304888"/>
      <w:bookmarkStart w:id="22" w:name="_Toc15306075"/>
      <w:bookmarkStart w:id="23" w:name="_Toc21073278"/>
      <w:bookmarkStart w:id="24" w:name="_Toc21074674"/>
      <w:bookmarkStart w:id="25" w:name="_Toc23242758"/>
      <w:r w:rsidRPr="00053741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>(</w:t>
      </w:r>
      <w:r w:rsidR="00E26A78" w:rsidRPr="00053741">
        <w:rPr>
          <w:rFonts w:ascii="Times New Roman" w:eastAsiaTheme="majorEastAsia" w:hAnsi="Times New Roman"/>
          <w:sz w:val="22"/>
          <w:szCs w:val="22"/>
          <w:lang w:val="en-US"/>
        </w:rPr>
        <w:t>201</w:t>
      </w:r>
      <w:r w:rsidR="00400292" w:rsidRPr="00053741">
        <w:rPr>
          <w:rFonts w:ascii="Times New Roman" w:eastAsiaTheme="majorEastAsia" w:hAnsi="Times New Roman"/>
          <w:sz w:val="22"/>
          <w:szCs w:val="22"/>
          <w:lang w:val="en-US"/>
        </w:rPr>
        <w:t>9</w:t>
      </w:r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>)</w:t>
      </w:r>
      <w:r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Top 25</w:t>
      </w:r>
      <w:bookmarkEnd w:id="17"/>
      <w:bookmarkEnd w:id="18"/>
      <w:bookmarkEnd w:id="19"/>
      <w:bookmarkEnd w:id="20"/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1"/>
      <w:bookmarkEnd w:id="22"/>
      <w:bookmarkEnd w:id="23"/>
      <w:bookmarkEnd w:id="24"/>
      <w:r w:rsidR="00EE103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5"/>
    </w:p>
    <w:p w14:paraId="08A5B319" w14:textId="77777777" w:rsidR="007374BB" w:rsidRPr="00053741" w:rsidRDefault="007374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8DDCA5" w14:textId="223B73E3" w:rsidR="0097285D" w:rsidRPr="008A7E97" w:rsidRDefault="0097285D" w:rsidP="0097285D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="00EE103E" w:rsidRPr="008A7E97">
        <w:rPr>
          <w:rFonts w:ascii="Times New Roman" w:eastAsiaTheme="majorEastAsia" w:hAnsi="Times New Roman"/>
          <w:sz w:val="22"/>
          <w:szCs w:val="22"/>
        </w:rPr>
        <w:t>CWE-201</w:t>
      </w:r>
      <w:r w:rsidR="00EE103E">
        <w:rPr>
          <w:rFonts w:ascii="Times New Roman" w:eastAsiaTheme="majorEastAsia" w:hAnsi="Times New Roman"/>
          <w:sz w:val="22"/>
          <w:szCs w:val="22"/>
        </w:rPr>
        <w:t>9</w:t>
      </w:r>
      <w:r w:rsidR="00EE103E" w:rsidRPr="008A7E97">
        <w:rPr>
          <w:rFonts w:ascii="Times New Roman" w:eastAsiaTheme="majorEastAsia" w:hAnsi="Times New Roman"/>
          <w:sz w:val="22"/>
          <w:szCs w:val="22"/>
        </w:rPr>
        <w:t>-Top25</w:t>
      </w:r>
      <w:r w:rsidR="00EE103E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标准，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 w:rsidR="00AD724B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总结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9-Top25"/>
      </w:tblPr>
      <w:tblGrid>
        <w:gridCol w:w="4585"/>
        <w:gridCol w:w="1440"/>
        <w:gridCol w:w="1530"/>
        <w:gridCol w:w="1445"/>
      </w:tblGrid>
      <w:tr w:rsidR="00EE103E" w:rsidRPr="00053741" w14:paraId="447182E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35860005" w:rsidR="00EE103E" w:rsidRPr="00053741" w:rsidRDefault="00EE103E" w:rsidP="00EE103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CWE-2019-Top25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70A747DA" w:rsidR="00EE103E" w:rsidRPr="00053741" w:rsidRDefault="00EE103E" w:rsidP="00EE10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2EA5EF7E" w:rsidR="00EE103E" w:rsidRPr="00053741" w:rsidRDefault="00EE103E" w:rsidP="00EE10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1AEA3416" w:rsidR="00EE103E" w:rsidRPr="00053741" w:rsidRDefault="00EE103E" w:rsidP="00EE10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053741" w14:paraId="779D7551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053741" w:rsidRDefault="007374BB" w:rsidP="002B6474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3FA42130" w14:textId="3735E2B0" w:rsidR="000B1DF2" w:rsidRPr="00053741" w:rsidRDefault="00106841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  <w:r w:rsidRPr="00106841">
        <w:rPr>
          <w:noProof/>
        </w:rPr>
        <w:drawing>
          <wp:inline distT="0" distB="0" distL="0" distR="0" wp14:anchorId="00D05BDA" wp14:editId="70DEF94E">
            <wp:extent cx="6303645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7011" w14:textId="62C4D806" w:rsidR="00F772DA" w:rsidRPr="00053741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053741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D319B38" w14:textId="156CC515" w:rsidR="00EE0F23" w:rsidRPr="00053741" w:rsidRDefault="00EE0F23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26" w:name="_Toc14694639"/>
      <w:bookmarkStart w:id="27" w:name="_Toc14781236"/>
      <w:bookmarkStart w:id="28" w:name="_Toc14781371"/>
      <w:bookmarkStart w:id="29" w:name="_Toc15304889"/>
      <w:bookmarkStart w:id="30" w:name="_Toc15306076"/>
      <w:bookmarkStart w:id="31" w:name="_Toc21073279"/>
      <w:bookmarkStart w:id="32" w:name="_Toc21074675"/>
      <w:bookmarkStart w:id="33" w:name="_Toc23242759"/>
      <w:bookmarkStart w:id="34" w:name="_Toc531862291"/>
      <w:r w:rsidRPr="00053741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4305AC" w:rsidRPr="00053741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053741">
        <w:rPr>
          <w:rFonts w:ascii="Times New Roman" w:eastAsiaTheme="majorEastAsia" w:hAnsi="Times New Roman" w:cs="Times New Roman"/>
          <w:sz w:val="22"/>
          <w:szCs w:val="22"/>
        </w:rPr>
        <w:t>201</w:t>
      </w:r>
      <w:r w:rsidR="00E369F1" w:rsidRPr="00053741">
        <w:rPr>
          <w:rFonts w:ascii="Times New Roman" w:eastAsiaTheme="majorEastAsia" w:hAnsi="Times New Roman" w:cs="Times New Roman"/>
          <w:sz w:val="22"/>
          <w:szCs w:val="22"/>
        </w:rPr>
        <w:t>9</w:t>
      </w:r>
      <w:r w:rsidR="004305AC" w:rsidRPr="00053741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05374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053741">
        <w:rPr>
          <w:rFonts w:ascii="Times New Roman" w:eastAsiaTheme="majorEastAsia" w:hAnsi="Times New Roman" w:cs="Times New Roman"/>
          <w:sz w:val="22"/>
          <w:szCs w:val="22"/>
        </w:rPr>
        <w:t>Top</w:t>
      </w:r>
      <w:r w:rsidR="00E26A78" w:rsidRPr="0005374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053741">
        <w:rPr>
          <w:rFonts w:ascii="Times New Roman" w:eastAsiaTheme="majorEastAsia" w:hAnsi="Times New Roman" w:cs="Times New Roman"/>
          <w:sz w:val="22"/>
          <w:szCs w:val="22"/>
        </w:rPr>
        <w:t>25</w:t>
      </w:r>
      <w:bookmarkEnd w:id="26"/>
      <w:bookmarkEnd w:id="27"/>
      <w:bookmarkEnd w:id="28"/>
      <w:bookmarkEnd w:id="29"/>
      <w:bookmarkEnd w:id="30"/>
      <w:bookmarkEnd w:id="31"/>
      <w:bookmarkEnd w:id="32"/>
      <w:r w:rsidR="00B5012C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5012C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B5012C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5012C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5012C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bookmarkEnd w:id="33"/>
      <w:r w:rsidR="002404B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结果</w:t>
      </w:r>
    </w:p>
    <w:p w14:paraId="2BB65601" w14:textId="77777777" w:rsidR="00B14DDB" w:rsidRPr="00053741" w:rsidRDefault="00B14DDB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17BC1A5" w14:textId="0F9A1962" w:rsidR="00381A9D" w:rsidRPr="00CE5F7A" w:rsidRDefault="00381A9D" w:rsidP="00381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CE5F7A">
        <w:rPr>
          <w:rFonts w:ascii="Times New Roman" w:eastAsiaTheme="majorEastAsia" w:hAnsi="Times New Roman"/>
          <w:sz w:val="22"/>
          <w:szCs w:val="22"/>
        </w:rPr>
        <w:t>CWE (2011) Top 25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7285D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2019-Top25"/>
      </w:tblPr>
      <w:tblGrid>
        <w:gridCol w:w="4585"/>
        <w:gridCol w:w="1440"/>
        <w:gridCol w:w="1530"/>
        <w:gridCol w:w="1445"/>
      </w:tblGrid>
      <w:tr w:rsidR="00381A9D" w:rsidRPr="00053741" w14:paraId="4693DA6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C82FB0" w14:textId="1656D366" w:rsidR="00381A9D" w:rsidRPr="00053741" w:rsidRDefault="00381A9D" w:rsidP="00381A9D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4DA4F53" w14:textId="26779288" w:rsidR="00381A9D" w:rsidRPr="00053741" w:rsidRDefault="00381A9D" w:rsidP="00381A9D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621FB92" w14:textId="4A911659" w:rsidR="00381A9D" w:rsidRPr="00053741" w:rsidRDefault="00381A9D" w:rsidP="00381A9D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0BCD067" w14:textId="69358749" w:rsidR="00381A9D" w:rsidRPr="00053741" w:rsidRDefault="00381A9D" w:rsidP="00381A9D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053741" w14:paraId="72A27AB3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2DA8B6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FAE100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AABCEF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EDA1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2BF8F81" w14:textId="3F720766" w:rsidR="0097285D" w:rsidRPr="00CE5F7A" w:rsidRDefault="00CD64FE" w:rsidP="0097285D">
      <w:pPr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i/>
          <w:sz w:val="22"/>
          <w:szCs w:val="22"/>
        </w:rPr>
        <w:br/>
      </w:r>
      <w:r w:rsidR="0097285D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97285D" w:rsidRPr="008A7E97">
        <w:rPr>
          <w:rFonts w:ascii="Times New Roman" w:eastAsiaTheme="majorEastAsia" w:hAnsi="Times New Roman"/>
          <w:i/>
          <w:szCs w:val="18"/>
        </w:rPr>
        <w:t>3: CWE-201</w:t>
      </w:r>
      <w:r w:rsidR="0097285D">
        <w:rPr>
          <w:rFonts w:ascii="Times New Roman" w:eastAsiaTheme="majorEastAsia" w:hAnsi="Times New Roman"/>
          <w:i/>
          <w:szCs w:val="18"/>
        </w:rPr>
        <w:t>9</w:t>
      </w:r>
      <w:r w:rsidR="0097285D" w:rsidRPr="008A7E97">
        <w:rPr>
          <w:rFonts w:ascii="Times New Roman" w:eastAsiaTheme="majorEastAsia" w:hAnsi="Times New Roman"/>
          <w:i/>
          <w:szCs w:val="18"/>
        </w:rPr>
        <w:t>-Top25</w:t>
      </w:r>
      <w:r w:rsidR="0097285D" w:rsidRPr="008A7E97">
        <w:rPr>
          <w:rFonts w:ascii="Times New Roman" w:eastAsiaTheme="majorEastAsia" w:hAnsi="Times New Roman"/>
          <w:szCs w:val="18"/>
        </w:rPr>
        <w:t xml:space="preserve"> </w:t>
      </w:r>
      <w:r w:rsidR="0097285D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漏洞</w:t>
      </w:r>
    </w:p>
    <w:p w14:paraId="1A17C0A5" w14:textId="0CA2F5E2" w:rsidR="00CD64FE" w:rsidRPr="00053741" w:rsidRDefault="00CD64FE" w:rsidP="00EE0F23">
      <w:pPr>
        <w:rPr>
          <w:rFonts w:ascii="Times New Roman" w:eastAsiaTheme="majorEastAsia" w:hAnsi="Times New Roman"/>
          <w:sz w:val="22"/>
          <w:szCs w:val="22"/>
        </w:rPr>
      </w:pPr>
    </w:p>
    <w:p w14:paraId="61051B28" w14:textId="6D895A53" w:rsidR="00CA74F4" w:rsidRPr="00053741" w:rsidRDefault="00A96495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35" w:name="_Toc23242760"/>
      <w:bookmarkEnd w:id="34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5"/>
    </w:p>
    <w:p w14:paraId="27CFBC83" w14:textId="3C5C55F6" w:rsidR="007238C8" w:rsidRPr="00CE5F7A" w:rsidRDefault="007238C8" w:rsidP="007238C8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6" w:name="_Toc23241115"/>
      <w:bookmarkStart w:id="37" w:name="_Toc23242761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="00822AC8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6"/>
      <w:bookmarkEnd w:id="37"/>
    </w:p>
    <w:p w14:paraId="74F28624" w14:textId="77777777" w:rsidR="007238C8" w:rsidRPr="00C861EE" w:rsidRDefault="007238C8" w:rsidP="007238C8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711123C" w14:textId="77777777" w:rsidR="007238C8" w:rsidRPr="00C861EE" w:rsidRDefault="007238C8" w:rsidP="007238C8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27DFB34" w14:textId="1CD6AD77" w:rsidR="001913AA" w:rsidRPr="00053741" w:rsidRDefault="007238C8" w:rsidP="001913AA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8" w:name="_Toc23241116"/>
      <w:bookmarkStart w:id="39" w:name="_Toc23242762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8"/>
      <w:bookmarkEnd w:id="39"/>
    </w:p>
    <w:p w14:paraId="57B31549" w14:textId="39C07E27" w:rsidR="007238C8" w:rsidRPr="00497DC4" w:rsidRDefault="007238C8" w:rsidP="007238C8">
      <w:pPr>
        <w:ind w:right="657"/>
        <w:rPr>
          <w:rFonts w:cs="Arial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 w:rsidR="00A71190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BC18AF5" w14:textId="77777777" w:rsidR="001913AA" w:rsidRPr="00AD724B" w:rsidRDefault="001913AA" w:rsidP="001913AA">
      <w:pPr>
        <w:ind w:right="657"/>
        <w:rPr>
          <w:rFonts w:cs="Arial"/>
          <w:lang w:val="fr-FR"/>
        </w:rPr>
      </w:pPr>
    </w:p>
    <w:sectPr w:rsidR="001913AA" w:rsidRPr="00AD724B" w:rsidSect="00053741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74B06" w14:textId="77777777" w:rsidR="002C5EB8" w:rsidRDefault="002C5EB8">
      <w:r>
        <w:separator/>
      </w:r>
    </w:p>
  </w:endnote>
  <w:endnote w:type="continuationSeparator" w:id="0">
    <w:p w14:paraId="036C90A1" w14:textId="77777777" w:rsidR="002C5EB8" w:rsidRDefault="002C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B21BFE" w:rsidRDefault="00B21BFE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ED4A292" w:rsidR="00B21BFE" w:rsidRDefault="00B21BFE">
    <w:pPr>
      <w:pStyle w:val="a4"/>
    </w:pPr>
    <w:r>
      <w:rPr>
        <w:noProof/>
        <w:lang w:eastAsia="en-US"/>
      </w:rPr>
      <w:drawing>
        <wp:inline distT="0" distB="0" distL="0" distR="0" wp14:anchorId="2591E445" wp14:editId="4FB73D30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9D9A" w14:textId="77777777" w:rsidR="002C5EB8" w:rsidRDefault="002C5EB8">
      <w:r>
        <w:separator/>
      </w:r>
    </w:p>
  </w:footnote>
  <w:footnote w:type="continuationSeparator" w:id="0">
    <w:p w14:paraId="796BA9D9" w14:textId="77777777" w:rsidR="002C5EB8" w:rsidRDefault="002C5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2D28B500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AB5F55">
      <w:rPr>
        <w:rFonts w:asciiTheme="majorHAnsi" w:hAnsiTheme="majorHAnsi"/>
        <w:noProof/>
        <w:sz w:val="20"/>
        <w:szCs w:val="24"/>
      </w:rPr>
      <w:t xml:space="preserve"> (201</w:t>
    </w:r>
    <w:r w:rsidR="007C44B3">
      <w:rPr>
        <w:rFonts w:asciiTheme="majorHAnsi" w:hAnsiTheme="majorHAnsi"/>
        <w:noProof/>
        <w:sz w:val="20"/>
        <w:szCs w:val="24"/>
      </w:rPr>
      <w:t>9</w:t>
    </w:r>
    <w:r w:rsidR="00AB5F55">
      <w:rPr>
        <w:rFonts w:asciiTheme="majorHAnsi" w:hAnsiTheme="majorHAnsi"/>
        <w:noProof/>
        <w:sz w:val="20"/>
        <w:szCs w:val="24"/>
      </w:rPr>
      <w:t>)</w:t>
    </w:r>
    <w:r w:rsidR="00B21BFE">
      <w:rPr>
        <w:rFonts w:asciiTheme="majorHAnsi" w:hAnsiTheme="majorHAnsi"/>
        <w:noProof/>
        <w:sz w:val="20"/>
        <w:szCs w:val="24"/>
      </w:rPr>
      <w:t xml:space="preserve"> Top </w:t>
    </w:r>
    <w:r>
      <w:rPr>
        <w:rFonts w:asciiTheme="majorHAnsi" w:hAnsiTheme="majorHAnsi"/>
        <w:noProof/>
        <w:sz w:val="20"/>
        <w:szCs w:val="24"/>
      </w:rPr>
      <w:t>25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B21BFE" w:rsidRDefault="00B21BFE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A9E966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07B3B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741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56E4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526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6841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3F9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04B9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0956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21A6"/>
    <w:rsid w:val="002B412C"/>
    <w:rsid w:val="002B6474"/>
    <w:rsid w:val="002C249C"/>
    <w:rsid w:val="002C30EF"/>
    <w:rsid w:val="002C3F06"/>
    <w:rsid w:val="002C4507"/>
    <w:rsid w:val="002C4526"/>
    <w:rsid w:val="002C4B50"/>
    <w:rsid w:val="002C5519"/>
    <w:rsid w:val="002C58A6"/>
    <w:rsid w:val="002C5EB8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2E6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E0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A9D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259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92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66DA4"/>
    <w:rsid w:val="004708D5"/>
    <w:rsid w:val="00470CE5"/>
    <w:rsid w:val="00472958"/>
    <w:rsid w:val="00475702"/>
    <w:rsid w:val="004757FB"/>
    <w:rsid w:val="0047673E"/>
    <w:rsid w:val="00477368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E6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315E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94F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8C8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077"/>
    <w:rsid w:val="007C44B3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4C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2AC8"/>
    <w:rsid w:val="0082360D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05E8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285D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395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0A83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1190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495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F55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D724B"/>
    <w:rsid w:val="00AE0530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A9F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012C"/>
    <w:rsid w:val="00B51F7F"/>
    <w:rsid w:val="00B5285D"/>
    <w:rsid w:val="00B53694"/>
    <w:rsid w:val="00B54539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2AF3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2EC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3ED1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07DE"/>
    <w:rsid w:val="00CF1FF9"/>
    <w:rsid w:val="00CF2EDF"/>
    <w:rsid w:val="00CF3F73"/>
    <w:rsid w:val="00CF4297"/>
    <w:rsid w:val="00CF4D82"/>
    <w:rsid w:val="00CF5F86"/>
    <w:rsid w:val="00CF7168"/>
    <w:rsid w:val="00D01086"/>
    <w:rsid w:val="00D01160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1F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775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9F1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4DD"/>
    <w:rsid w:val="00ED460E"/>
    <w:rsid w:val="00ED5925"/>
    <w:rsid w:val="00ED793B"/>
    <w:rsid w:val="00ED7C0C"/>
    <w:rsid w:val="00EE0220"/>
    <w:rsid w:val="00EE0F23"/>
    <w:rsid w:val="00EE103E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300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65E83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EE0F23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EE0F23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definitions/1200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products/security-dashboar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1B9A5-9AE5-49FE-BDD9-83538764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601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143</cp:revision>
  <cp:lastPrinted>2014-04-04T13:22:00Z</cp:lastPrinted>
  <dcterms:created xsi:type="dcterms:W3CDTF">2018-09-23T06:31:00Z</dcterms:created>
  <dcterms:modified xsi:type="dcterms:W3CDTF">2019-10-31T07:10:00Z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