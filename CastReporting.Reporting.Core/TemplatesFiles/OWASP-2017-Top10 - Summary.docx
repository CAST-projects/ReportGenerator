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EE665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EE665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B00D2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B00D2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E665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bookmarkStart w:id="27" w:name="_GoBack"/>
      <w:bookmarkEnd w:id="27"/>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8" w:name="_Toc531865303"/>
      <w:bookmarkStart w:id="29" w:name="_Toc531949432"/>
      <w:bookmarkStart w:id="30" w:name="_Toc531949642"/>
      <w:bookmarkStart w:id="31" w:name="_Hlk531860421"/>
      <w:r>
        <w:rPr>
          <w:rFonts w:eastAsia="Calibri"/>
          <w:lang w:val="en-US"/>
        </w:rPr>
        <w:t>OWASP -2017 A4 – XML External Entities (XXE)</w:t>
      </w:r>
      <w:bookmarkEnd w:id="28"/>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1"/>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2" w:name="_Toc531865304"/>
      <w:bookmarkStart w:id="33" w:name="_Toc531949433"/>
      <w:bookmarkStart w:id="34" w:name="_Toc531949643"/>
      <w:r>
        <w:rPr>
          <w:rFonts w:eastAsia="Calibri"/>
          <w:lang w:val="en-US"/>
        </w:rPr>
        <w:lastRenderedPageBreak/>
        <w:t>OWASP -2017 A5 – Broken Access Control</w:t>
      </w:r>
      <w:bookmarkEnd w:id="32"/>
      <w:bookmarkEnd w:id="33"/>
      <w:bookmarkEnd w:id="34"/>
    </w:p>
    <w:p w14:paraId="75EF159D" w14:textId="77777777" w:rsidR="00AA00D5" w:rsidRDefault="00AA00D5" w:rsidP="00AA00D5">
      <w:pPr>
        <w:pStyle w:val="BodyContent"/>
        <w:ind w:right="657"/>
        <w:rPr>
          <w:rFonts w:asciiTheme="minorHAnsi" w:hAnsiTheme="minorHAnsi" w:cstheme="minorHAnsi"/>
          <w:sz w:val="20"/>
          <w:szCs w:val="20"/>
        </w:rPr>
      </w:pPr>
    </w:p>
    <w:p w14:paraId="701D13DB" w14:textId="77777777" w:rsidR="00AA00D5" w:rsidRDefault="00AA00D5" w:rsidP="00AA00D5">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5" w:name="_Toc531865305"/>
      <w:bookmarkStart w:id="36" w:name="_Toc531949434"/>
      <w:bookmarkStart w:id="37" w:name="_Toc531949644"/>
      <w:r>
        <w:rPr>
          <w:rFonts w:eastAsia="Calibri"/>
          <w:lang w:val="en-US"/>
        </w:rPr>
        <w:t>OWASP -2017 A6 – Security Mis</w:t>
      </w:r>
      <w:r w:rsidR="000D38D5">
        <w:rPr>
          <w:rFonts w:eastAsia="Calibri"/>
          <w:lang w:val="en-US"/>
        </w:rPr>
        <w:t>c</w:t>
      </w:r>
      <w:r>
        <w:rPr>
          <w:rFonts w:eastAsia="Calibri"/>
          <w:lang w:val="en-US"/>
        </w:rPr>
        <w:t>onfiguration</w:t>
      </w:r>
      <w:bookmarkEnd w:id="35"/>
      <w:bookmarkEnd w:id="36"/>
      <w:bookmarkEnd w:id="37"/>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8" w:name="_Toc531865306"/>
      <w:bookmarkStart w:id="39" w:name="_Toc531949435"/>
      <w:bookmarkStart w:id="40" w:name="_Toc531949645"/>
      <w:r>
        <w:rPr>
          <w:rFonts w:eastAsia="Calibri"/>
          <w:lang w:val="en-US"/>
        </w:rPr>
        <w:lastRenderedPageBreak/>
        <w:t>OWASP -2017 A7 – Cross-Site Scripting (XSS)</w:t>
      </w:r>
      <w:bookmarkEnd w:id="38"/>
      <w:bookmarkEnd w:id="39"/>
      <w:bookmarkEnd w:id="4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1" w:name="_Toc531948219"/>
      <w:bookmarkStart w:id="42" w:name="_Toc531949646"/>
      <w:r>
        <w:rPr>
          <w:rFonts w:eastAsia="Calibri"/>
          <w:lang w:val="en-US"/>
        </w:rPr>
        <w:t>OWASP -2017 A8 – Insecure Deserialization</w:t>
      </w:r>
      <w:bookmarkEnd w:id="41"/>
      <w:bookmarkEnd w:id="42"/>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3" w:name="_Toc531865307"/>
      <w:bookmarkStart w:id="44" w:name="_Toc531949436"/>
      <w:bookmarkStart w:id="45" w:name="_Toc531949647"/>
      <w:r>
        <w:rPr>
          <w:rFonts w:eastAsia="Calibri"/>
          <w:lang w:val="en-US"/>
        </w:rPr>
        <w:lastRenderedPageBreak/>
        <w:t>OWASP -2017 A9 – Using Components with known Vulnerabilities</w:t>
      </w:r>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6" w:name="_Toc531948221"/>
      <w:bookmarkStart w:id="47" w:name="_Toc531949648"/>
      <w:r>
        <w:rPr>
          <w:rFonts w:eastAsia="Calibri"/>
          <w:lang w:val="en-US"/>
        </w:rPr>
        <w:t>OWASP -2017 A10 – Insufficient Logging &amp; Monitoring</w:t>
      </w:r>
      <w:bookmarkEnd w:id="46"/>
      <w:bookmarkEnd w:id="47"/>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EE6652"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09D7D" w14:textId="77777777" w:rsidR="00EE6652" w:rsidRDefault="00EE6652">
      <w:r>
        <w:separator/>
      </w:r>
    </w:p>
  </w:endnote>
  <w:endnote w:type="continuationSeparator" w:id="0">
    <w:p w14:paraId="71D79AF6" w14:textId="77777777" w:rsidR="00EE6652" w:rsidRDefault="00EE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54CC" w14:textId="77777777" w:rsidR="00EE6652" w:rsidRDefault="00EE6652">
      <w:r>
        <w:separator/>
      </w:r>
    </w:p>
  </w:footnote>
  <w:footnote w:type="continuationSeparator" w:id="0">
    <w:p w14:paraId="46145138" w14:textId="77777777" w:rsidR="00EE6652" w:rsidRDefault="00EE6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8F7BF-B0F2-476B-84DD-DB63C1EB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1643</TotalTime>
  <Pages>10</Pages>
  <Words>1608</Words>
  <Characters>9166</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65</cp:revision>
  <cp:lastPrinted>2014-04-04T13:22:00Z</cp:lastPrinted>
  <dcterms:created xsi:type="dcterms:W3CDTF">2018-09-21T16:01:00Z</dcterms:created>
  <dcterms:modified xsi:type="dcterms:W3CDTF">2019-03-29T09:00:00Z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