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bookmarkStart w:id="0" w:name="_GoBack" w:displacedByCustomXml="prev"/>
        <w:bookmarkEnd w:id="0" w:displacedByCustomXml="prev"/>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9D012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9D012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9C2F3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9C2F3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D012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2" w:name="_Toc531865325"/>
      <w:bookmarkStart w:id="3" w:name="_Toc531953751"/>
      <w:r w:rsidR="00D36C46">
        <w:t>Table of Content</w:t>
      </w:r>
      <w:bookmarkEnd w:id="2"/>
      <w:bookmarkEnd w:id="3"/>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326"/>
      <w:bookmarkStart w:id="5" w:name="_Toc531953752"/>
      <w:r w:rsidR="005773E4">
        <w:t>Introduction</w:t>
      </w:r>
      <w:bookmarkEnd w:id="4"/>
      <w:bookmarkEnd w:id="5"/>
    </w:p>
    <w:p w14:paraId="479D4D96" w14:textId="77777777" w:rsidR="00B304A1" w:rsidRDefault="00B304A1" w:rsidP="00B304A1">
      <w:pPr>
        <w:spacing w:after="0" w:line="240" w:lineRule="auto"/>
        <w:ind w:right="657"/>
      </w:pPr>
      <w:bookmarkStart w:id="6"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7" w:name="_Toc531865327"/>
      <w:bookmarkStart w:id="8" w:name="_Toc531953753"/>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243F91BD">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5328"/>
      <w:bookmarkStart w:id="10" w:name="_Toc531953754"/>
      <w:r>
        <w:lastRenderedPageBreak/>
        <w:t>Security Violation Overview</w:t>
      </w:r>
      <w:bookmarkEnd w:id="9"/>
      <w:bookmarkEnd w:id="10"/>
    </w:p>
    <w:p w14:paraId="576EB6C4" w14:textId="0E00A7FA" w:rsidR="00525BE7" w:rsidRDefault="003B300F" w:rsidP="002638B2">
      <w:pPr>
        <w:ind w:left="0" w:right="657"/>
        <w:jc w:val="left"/>
        <w:rPr>
          <w:rFonts w:asciiTheme="minorHAnsi" w:hAnsiTheme="minorHAnsi"/>
          <w:noProof/>
          <w:sz w:val="20"/>
        </w:rPr>
      </w:pPr>
      <w:bookmarkStart w:id="11"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1"/>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2" w:name="_Toc531865329"/>
      <w:bookmarkStart w:id="13" w:name="_Toc531953755"/>
      <w:r>
        <w:rPr>
          <w:rFonts w:eastAsia="Calibri"/>
          <w:lang w:val="en-US"/>
        </w:rPr>
        <w:t xml:space="preserve">OWASP -2017 Top 10 </w:t>
      </w:r>
      <w:r w:rsidR="000C4CFA">
        <w:rPr>
          <w:rFonts w:eastAsia="Calibri"/>
          <w:lang w:val="en-US"/>
        </w:rPr>
        <w:t>vulnerabilities</w:t>
      </w:r>
      <w:bookmarkEnd w:id="12"/>
      <w:bookmarkEnd w:id="13"/>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7023C3">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4" w:name="_Toc531865330"/>
      <w:bookmarkStart w:id="15" w:name="_Toc531953756"/>
      <w:r>
        <w:rPr>
          <w:rFonts w:eastAsia="Calibri"/>
          <w:lang w:val="en-US"/>
        </w:rPr>
        <w:lastRenderedPageBreak/>
        <w:t>OWASP -2017 A1 - Injection</w:t>
      </w:r>
      <w:bookmarkEnd w:id="14"/>
      <w:bookmarkEnd w:id="15"/>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6" w:name="_Toc529893214"/>
      <w:bookmarkStart w:id="17" w:name="_Toc531865331"/>
      <w:bookmarkStart w:id="18" w:name="_Toc531953757"/>
      <w:r>
        <w:rPr>
          <w:rFonts w:eastAsia="Calibri"/>
          <w:lang w:val="en-US"/>
        </w:rPr>
        <w:t>OWASP -2017 A2 – Broken Authentication</w:t>
      </w:r>
      <w:bookmarkEnd w:id="16"/>
      <w:bookmarkEnd w:id="17"/>
      <w:bookmarkEnd w:id="18"/>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AB7DFA8" w14:textId="77777777" w:rsidR="003C20DB" w:rsidRDefault="003C20DB" w:rsidP="003C20DB">
      <w:pPr>
        <w:spacing w:after="0" w:line="240" w:lineRule="auto"/>
        <w:ind w:left="0"/>
        <w:jc w:val="left"/>
        <w:rPr>
          <w:rFonts w:eastAsia="Calibri"/>
          <w:lang w:eastAsia="en-US"/>
        </w:rPr>
      </w:pPr>
    </w:p>
    <w:p w14:paraId="6B0C0C1E" w14:textId="77777777" w:rsidR="003C20DB" w:rsidRDefault="003C20DB" w:rsidP="003C20DB">
      <w:pPr>
        <w:spacing w:after="0" w:line="240" w:lineRule="auto"/>
        <w:ind w:left="0"/>
        <w:jc w:val="left"/>
        <w:rPr>
          <w:rFonts w:eastAsia="Calibri"/>
          <w:lang w:eastAsia="en-US"/>
        </w:rPr>
      </w:pPr>
    </w:p>
    <w:p w14:paraId="4839BDCE" w14:textId="77777777" w:rsidR="003C20DB" w:rsidRDefault="003C20DB" w:rsidP="003C20DB">
      <w:pPr>
        <w:spacing w:after="0" w:line="240" w:lineRule="auto"/>
        <w:ind w:left="0"/>
        <w:jc w:val="left"/>
        <w:rPr>
          <w:rFonts w:eastAsia="Calibri"/>
          <w:lang w:eastAsia="en-US"/>
        </w:rPr>
      </w:pPr>
    </w:p>
    <w:p w14:paraId="6A3358AE" w14:textId="77777777" w:rsidR="003C20DB" w:rsidRDefault="003C20DB" w:rsidP="003C20DB">
      <w:pPr>
        <w:spacing w:after="0" w:line="240" w:lineRule="auto"/>
        <w:ind w:left="0"/>
        <w:jc w:val="left"/>
        <w:rPr>
          <w:rFonts w:eastAsia="Calibri"/>
          <w:lang w:eastAsia="en-US"/>
        </w:rPr>
      </w:pPr>
    </w:p>
    <w:p w14:paraId="4EDE0B0A" w14:textId="77777777" w:rsidR="003C20DB" w:rsidRDefault="003C20DB" w:rsidP="003C20DB">
      <w:pPr>
        <w:spacing w:after="0" w:line="240" w:lineRule="auto"/>
        <w:ind w:left="0"/>
        <w:jc w:val="left"/>
        <w:rPr>
          <w:rFonts w:eastAsia="Calibri"/>
          <w:lang w:eastAsia="en-US"/>
        </w:rPr>
      </w:pPr>
    </w:p>
    <w:p w14:paraId="375A53D4" w14:textId="77777777" w:rsidR="003C20DB" w:rsidRDefault="003C20DB" w:rsidP="003C20DB">
      <w:pPr>
        <w:spacing w:after="0" w:line="240" w:lineRule="auto"/>
        <w:ind w:left="0"/>
        <w:jc w:val="left"/>
        <w:rPr>
          <w:rFonts w:eastAsia="Calibri"/>
          <w:lang w:eastAsia="en-US"/>
        </w:rPr>
      </w:pPr>
    </w:p>
    <w:p w14:paraId="1F4EB3A6" w14:textId="77777777" w:rsidR="003C20DB" w:rsidRDefault="003C20DB" w:rsidP="003C20DB">
      <w:pPr>
        <w:pStyle w:val="BodyContent"/>
        <w:ind w:right="657"/>
        <w:rPr>
          <w:rFonts w:ascii="Verdana" w:hAnsi="Verdana"/>
          <w:i/>
          <w:sz w:val="14"/>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9" w:name="_Toc531865332"/>
      <w:bookmarkStart w:id="20" w:name="_Toc531953758"/>
      <w:r>
        <w:rPr>
          <w:rFonts w:eastAsia="Calibri"/>
          <w:lang w:val="en-US"/>
        </w:rPr>
        <w:lastRenderedPageBreak/>
        <w:t>O</w:t>
      </w:r>
      <w:r w:rsidR="00F772DA">
        <w:rPr>
          <w:rFonts w:eastAsia="Calibri"/>
          <w:lang w:val="en-US"/>
        </w:rPr>
        <w:t>WASP -2017 A3 – Sensitive Data Exposure</w:t>
      </w:r>
      <w:bookmarkEnd w:id="19"/>
      <w:bookmarkEnd w:id="20"/>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1092E7BF"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1" w:name="_Toc531860339"/>
      <w:bookmarkStart w:id="22" w:name="_Toc531865333"/>
      <w:bookmarkStart w:id="23" w:name="_Toc531953759"/>
      <w:bookmarkStart w:id="24" w:name="_Hlk531860421"/>
      <w:r>
        <w:rPr>
          <w:rFonts w:eastAsia="Calibri"/>
          <w:lang w:val="en-US"/>
        </w:rPr>
        <w:t>OWASP -2017 A4 – XML External Entities (XXE)</w:t>
      </w:r>
      <w:bookmarkEnd w:id="21"/>
      <w:bookmarkEnd w:id="22"/>
      <w:bookmarkEnd w:id="23"/>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B6DE1">
            <w:pPr>
              <w:ind w:right="657"/>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B6DE1">
            <w:pPr>
              <w:ind w:right="657"/>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B6DE1">
            <w:pPr>
              <w:ind w:right="657"/>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B6DE1">
            <w:pPr>
              <w:ind w:right="657"/>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B6DE1">
            <w:pPr>
              <w:ind w:right="657"/>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5B6DE1">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5B6DE1">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5" w:name="_Toc529893216"/>
      <w:bookmarkStart w:id="26" w:name="_Toc531865334"/>
      <w:bookmarkStart w:id="27" w:name="_Toc531953760"/>
      <w:bookmarkEnd w:id="24"/>
      <w:r>
        <w:rPr>
          <w:rFonts w:eastAsia="Calibri"/>
          <w:lang w:val="en-US"/>
        </w:rPr>
        <w:lastRenderedPageBreak/>
        <w:t>OWASP -2017 A5 – Broken Access Control</w:t>
      </w:r>
      <w:bookmarkEnd w:id="25"/>
      <w:bookmarkEnd w:id="26"/>
      <w:bookmarkEnd w:id="27"/>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77777777" w:rsidR="003C20DB" w:rsidRDefault="003C20DB" w:rsidP="003C20DB">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EB32C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EB32C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8" w:name="_Toc531865335"/>
      <w:bookmarkStart w:id="29" w:name="_Toc531953761"/>
      <w:r>
        <w:rPr>
          <w:rFonts w:eastAsia="Calibri"/>
          <w:lang w:val="en-US"/>
        </w:rPr>
        <w:t>OWASP -2017 A6 – Security Mis</w:t>
      </w:r>
      <w:r w:rsidR="000D38D5">
        <w:rPr>
          <w:rFonts w:eastAsia="Calibri"/>
          <w:lang w:val="en-US"/>
        </w:rPr>
        <w:t>c</w:t>
      </w:r>
      <w:r>
        <w:rPr>
          <w:rFonts w:eastAsia="Calibri"/>
          <w:lang w:val="en-US"/>
        </w:rPr>
        <w:t>onfiguration</w:t>
      </w:r>
      <w:bookmarkEnd w:id="28"/>
      <w:bookmarkEnd w:id="2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0" w:name="_Toc531865336"/>
      <w:bookmarkStart w:id="31" w:name="_Toc531953762"/>
      <w:r>
        <w:rPr>
          <w:rFonts w:eastAsia="Calibri"/>
          <w:lang w:val="en-US"/>
        </w:rPr>
        <w:lastRenderedPageBreak/>
        <w:t>OWASP -2017 A7 – Cross-Site Scripting (XSS)</w:t>
      </w:r>
      <w:bookmarkEnd w:id="30"/>
      <w:bookmarkEnd w:id="3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2" w:name="_Toc531948219"/>
      <w:bookmarkStart w:id="33" w:name="_Toc531949646"/>
      <w:bookmarkStart w:id="34" w:name="_Toc531953763"/>
      <w:r>
        <w:rPr>
          <w:rFonts w:eastAsia="Calibri"/>
          <w:lang w:val="en-US"/>
        </w:rPr>
        <w:t>OWASP -2017 A8 – Insecure Deserialization</w:t>
      </w:r>
      <w:bookmarkEnd w:id="32"/>
      <w:bookmarkEnd w:id="33"/>
      <w:bookmarkEnd w:id="34"/>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5" w:name="_Toc531865337"/>
      <w:bookmarkStart w:id="36" w:name="_Toc531953764"/>
      <w:r>
        <w:rPr>
          <w:rFonts w:eastAsia="Calibri"/>
          <w:lang w:val="en-US"/>
        </w:rPr>
        <w:lastRenderedPageBreak/>
        <w:t>OWASP -2017 A9 – Using Components with known Vulnerabilities</w:t>
      </w:r>
      <w:bookmarkEnd w:id="35"/>
      <w:bookmarkEnd w:id="36"/>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03E64">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03E64">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7" w:name="_Toc531948221"/>
      <w:bookmarkStart w:id="38" w:name="_Toc531949648"/>
      <w:bookmarkStart w:id="39" w:name="_Toc531953765"/>
      <w:r>
        <w:rPr>
          <w:rFonts w:eastAsia="Calibri"/>
          <w:lang w:val="en-US"/>
        </w:rPr>
        <w:t>OWASP -2017 A10 – Insufficient Logging &amp; Monitoring</w:t>
      </w:r>
      <w:bookmarkEnd w:id="37"/>
      <w:bookmarkEnd w:id="38"/>
      <w:bookmarkEnd w:id="39"/>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2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9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9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2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(XSS)</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2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9D0122"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F43FF" w14:textId="77777777" w:rsidR="009D0122" w:rsidRDefault="009D0122">
      <w:r>
        <w:separator/>
      </w:r>
    </w:p>
  </w:endnote>
  <w:endnote w:type="continuationSeparator" w:id="0">
    <w:p w14:paraId="42F7037F" w14:textId="77777777" w:rsidR="009D0122" w:rsidRDefault="009D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4A7D5" w14:textId="77777777" w:rsidR="009D0122" w:rsidRDefault="009D0122">
      <w:r>
        <w:separator/>
      </w:r>
    </w:p>
  </w:footnote>
  <w:footnote w:type="continuationSeparator" w:id="0">
    <w:p w14:paraId="2A142022" w14:textId="77777777" w:rsidR="009D0122" w:rsidRDefault="009D0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576DF-F024-46D6-A5B9-FC440221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1790</TotalTime>
  <Pages>12</Pages>
  <Words>1799</Words>
  <Characters>10256</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40</cp:revision>
  <cp:lastPrinted>2014-04-04T13:22:00Z</cp:lastPrinted>
  <dcterms:created xsi:type="dcterms:W3CDTF">2018-09-23T06:26:00Z</dcterms:created>
  <dcterms:modified xsi:type="dcterms:W3CDTF">2019-01-21T10:34:00Z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